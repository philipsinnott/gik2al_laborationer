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DB33B" w14:textId="77777777" w:rsidR="008A4052" w:rsidRDefault="008C49CE" w:rsidP="002E1230">
      <w:pPr>
        <w:pStyle w:val="Rubrik2"/>
      </w:pPr>
      <w:r>
        <w:t xml:space="preserve">Laboration </w:t>
      </w:r>
      <w:r w:rsidR="00FD4831">
        <w:t>2</w:t>
      </w:r>
    </w:p>
    <w:p w14:paraId="055DB33C" w14:textId="77777777" w:rsidR="008D58AD" w:rsidRDefault="008D58AD"/>
    <w:p w14:paraId="055DB33D" w14:textId="77777777" w:rsidR="006228FD" w:rsidRDefault="008D58AD" w:rsidP="00C30FE1">
      <w:r w:rsidRPr="005B2E70">
        <w:t xml:space="preserve">Under den här labben kommer Du att få </w:t>
      </w:r>
      <w:r w:rsidR="006F2902">
        <w:t>arbeta med SELECT-satser mot en tabell. Börja med att skapa tabellen KUND och fyll på den med data genom att kopiera nedanstående</w:t>
      </w:r>
      <w:r w:rsidR="00BE7040">
        <w:t xml:space="preserve"> SQL-satser och klistra in dem i </w:t>
      </w:r>
      <w:r w:rsidR="003C57F6">
        <w:t>din SQL klient.</w:t>
      </w:r>
    </w:p>
    <w:p w14:paraId="055DB33E" w14:textId="77777777" w:rsidR="006F2902" w:rsidRDefault="006F2902" w:rsidP="00C30FE1"/>
    <w:p w14:paraId="055DB33F" w14:textId="77777777" w:rsidR="006F2902" w:rsidRPr="00E27E57" w:rsidRDefault="006F2902" w:rsidP="006F2902">
      <w:pPr>
        <w:rPr>
          <w:rFonts w:ascii="Courier New" w:hAnsi="Courier New" w:cs="Courier New"/>
          <w:color w:val="008000"/>
          <w:sz w:val="18"/>
          <w:szCs w:val="18"/>
          <w:lang w:val="en-GB"/>
        </w:rPr>
      </w:pPr>
      <w:r w:rsidRPr="00E27E57">
        <w:rPr>
          <w:rFonts w:ascii="Courier New" w:hAnsi="Courier New" w:cs="Courier New"/>
          <w:color w:val="008000"/>
          <w:sz w:val="18"/>
          <w:szCs w:val="18"/>
          <w:lang w:val="en-GB"/>
        </w:rPr>
        <w:t>----------------------------------COPY and PASTE START------------------------</w:t>
      </w:r>
    </w:p>
    <w:p w14:paraId="055DB340" w14:textId="77777777" w:rsidR="006F2902" w:rsidRPr="00B17158" w:rsidRDefault="006F2902" w:rsidP="006F2902">
      <w:pPr>
        <w:rPr>
          <w:rFonts w:ascii="Courier New" w:hAnsi="Courier New" w:cs="Courier New"/>
          <w:color w:val="0000FF"/>
          <w:sz w:val="18"/>
          <w:szCs w:val="18"/>
          <w:lang w:val="en-GB"/>
        </w:rPr>
      </w:pPr>
      <w:r w:rsidRPr="00B17158">
        <w:rPr>
          <w:rFonts w:ascii="Courier New" w:hAnsi="Courier New" w:cs="Courier New"/>
          <w:color w:val="0000FF"/>
          <w:sz w:val="18"/>
          <w:szCs w:val="18"/>
          <w:lang w:val="en-GB"/>
        </w:rPr>
        <w:t>CREATE TABLE kund(</w:t>
      </w:r>
    </w:p>
    <w:p w14:paraId="055DB341" w14:textId="77777777" w:rsidR="006F2902" w:rsidRPr="00B17158" w:rsidRDefault="006F2902" w:rsidP="006F2902">
      <w:pPr>
        <w:rPr>
          <w:rFonts w:ascii="Courier New" w:hAnsi="Courier New" w:cs="Courier New"/>
          <w:color w:val="0000FF"/>
          <w:sz w:val="18"/>
          <w:szCs w:val="18"/>
          <w:lang w:val="en-GB"/>
        </w:rPr>
      </w:pPr>
      <w:r w:rsidRPr="00B17158">
        <w:rPr>
          <w:rFonts w:ascii="Courier New" w:hAnsi="Courier New" w:cs="Courier New"/>
          <w:color w:val="0000FF"/>
          <w:sz w:val="18"/>
          <w:szCs w:val="18"/>
          <w:lang w:val="en-GB"/>
        </w:rPr>
        <w:t>username VARCHAR2(8) PRIMARY KEY,</w:t>
      </w:r>
    </w:p>
    <w:p w14:paraId="055DB342" w14:textId="77777777" w:rsidR="006F2902" w:rsidRPr="00B17158" w:rsidRDefault="006F2902" w:rsidP="006F2902">
      <w:pPr>
        <w:rPr>
          <w:rFonts w:ascii="Courier New" w:hAnsi="Courier New" w:cs="Courier New"/>
          <w:color w:val="0000FF"/>
          <w:sz w:val="18"/>
          <w:szCs w:val="18"/>
          <w:lang w:val="en-GB"/>
        </w:rPr>
      </w:pPr>
      <w:r w:rsidRPr="00B17158">
        <w:rPr>
          <w:rFonts w:ascii="Courier New" w:hAnsi="Courier New" w:cs="Courier New"/>
          <w:color w:val="0000FF"/>
          <w:sz w:val="18"/>
          <w:szCs w:val="18"/>
          <w:lang w:val="en-GB"/>
        </w:rPr>
        <w:t>passwd VARCHAR2(8) NOT NULL,</w:t>
      </w:r>
    </w:p>
    <w:p w14:paraId="055DB343" w14:textId="77777777" w:rsidR="006F2902" w:rsidRPr="00774BFB" w:rsidRDefault="006F2902" w:rsidP="006F2902">
      <w:pPr>
        <w:rPr>
          <w:rFonts w:ascii="Courier New" w:hAnsi="Courier New" w:cs="Courier New"/>
          <w:color w:val="0000FF"/>
          <w:sz w:val="18"/>
          <w:szCs w:val="18"/>
        </w:rPr>
      </w:pPr>
      <w:r w:rsidRPr="00774BFB">
        <w:rPr>
          <w:rFonts w:ascii="Courier New" w:hAnsi="Courier New" w:cs="Courier New"/>
          <w:color w:val="0000FF"/>
          <w:sz w:val="18"/>
          <w:szCs w:val="18"/>
        </w:rPr>
        <w:t>fnamn VARCHAR2(20) NOT NULL,</w:t>
      </w:r>
    </w:p>
    <w:p w14:paraId="055DB344" w14:textId="77777777" w:rsidR="006F2902" w:rsidRPr="00774BFB" w:rsidRDefault="006F2902" w:rsidP="006F2902">
      <w:pPr>
        <w:rPr>
          <w:rFonts w:ascii="Courier New" w:hAnsi="Courier New" w:cs="Courier New"/>
          <w:color w:val="0000FF"/>
          <w:sz w:val="18"/>
          <w:szCs w:val="18"/>
        </w:rPr>
      </w:pPr>
      <w:r w:rsidRPr="00774BFB">
        <w:rPr>
          <w:rFonts w:ascii="Courier New" w:hAnsi="Courier New" w:cs="Courier New"/>
          <w:color w:val="0000FF"/>
          <w:sz w:val="18"/>
          <w:szCs w:val="18"/>
        </w:rPr>
        <w:t>enamn VARCHAR2(20) NOT NULL,</w:t>
      </w:r>
    </w:p>
    <w:p w14:paraId="055DB345" w14:textId="77777777" w:rsidR="006F2902" w:rsidRPr="00774BFB" w:rsidRDefault="006F2902" w:rsidP="006F2902">
      <w:pPr>
        <w:rPr>
          <w:rFonts w:ascii="Courier New" w:hAnsi="Courier New" w:cs="Courier New"/>
          <w:color w:val="0000FF"/>
          <w:sz w:val="18"/>
          <w:szCs w:val="18"/>
        </w:rPr>
      </w:pPr>
      <w:r w:rsidRPr="00774BFB">
        <w:rPr>
          <w:rFonts w:ascii="Courier New" w:hAnsi="Courier New" w:cs="Courier New"/>
          <w:color w:val="0000FF"/>
          <w:sz w:val="18"/>
          <w:szCs w:val="18"/>
        </w:rPr>
        <w:t>yrke VARCHAR2(20),</w:t>
      </w:r>
    </w:p>
    <w:p w14:paraId="055DB346" w14:textId="77777777" w:rsidR="006F2902" w:rsidRPr="00774BFB" w:rsidRDefault="006F2902" w:rsidP="006F2902">
      <w:pPr>
        <w:rPr>
          <w:rFonts w:ascii="Courier New" w:hAnsi="Courier New" w:cs="Courier New"/>
          <w:color w:val="0000FF"/>
          <w:sz w:val="18"/>
          <w:szCs w:val="18"/>
        </w:rPr>
      </w:pPr>
      <w:r w:rsidRPr="00774BFB">
        <w:rPr>
          <w:rFonts w:ascii="Courier New" w:hAnsi="Courier New" w:cs="Courier New"/>
          <w:color w:val="0000FF"/>
          <w:sz w:val="18"/>
          <w:szCs w:val="18"/>
        </w:rPr>
        <w:t>regdatum DATE NOT NULL,</w:t>
      </w:r>
    </w:p>
    <w:p w14:paraId="055DB347" w14:textId="77777777" w:rsidR="006F2902" w:rsidRPr="00774BFB" w:rsidRDefault="006F2902" w:rsidP="006F2902">
      <w:pPr>
        <w:rPr>
          <w:rFonts w:ascii="Courier New" w:hAnsi="Courier New" w:cs="Courier New"/>
          <w:color w:val="0000FF"/>
          <w:sz w:val="18"/>
          <w:szCs w:val="18"/>
        </w:rPr>
      </w:pPr>
      <w:r w:rsidRPr="00774BFB">
        <w:rPr>
          <w:rFonts w:ascii="Courier New" w:hAnsi="Courier New" w:cs="Courier New"/>
          <w:color w:val="0000FF"/>
          <w:sz w:val="18"/>
          <w:szCs w:val="18"/>
        </w:rPr>
        <w:t>årslön NUMBER(7));</w:t>
      </w:r>
    </w:p>
    <w:p w14:paraId="055DB348" w14:textId="77777777" w:rsidR="006F2902" w:rsidRPr="00774BFB" w:rsidRDefault="006F2902" w:rsidP="006F2902">
      <w:pPr>
        <w:rPr>
          <w:rFonts w:ascii="Courier New" w:hAnsi="Courier New" w:cs="Courier New"/>
          <w:color w:val="0000FF"/>
          <w:sz w:val="18"/>
          <w:szCs w:val="18"/>
        </w:rPr>
      </w:pPr>
    </w:p>
    <w:p w14:paraId="055DB349" w14:textId="77777777" w:rsidR="006F2902" w:rsidRPr="00B17158" w:rsidRDefault="006F2902" w:rsidP="006F2902">
      <w:pPr>
        <w:rPr>
          <w:rFonts w:ascii="Courier New" w:hAnsi="Courier New" w:cs="Courier New"/>
          <w:color w:val="0000FF"/>
          <w:sz w:val="18"/>
          <w:szCs w:val="18"/>
        </w:rPr>
      </w:pPr>
      <w:r w:rsidRPr="00B17158">
        <w:rPr>
          <w:rFonts w:ascii="Courier New" w:hAnsi="Courier New" w:cs="Courier New"/>
          <w:color w:val="0000FF"/>
          <w:sz w:val="18"/>
          <w:szCs w:val="18"/>
        </w:rPr>
        <w:t>INSERT INTO kund(username,passwd,fnamn,enamn,yrke,regdatum,årslön)</w:t>
      </w:r>
    </w:p>
    <w:p w14:paraId="055DB34A" w14:textId="77777777" w:rsidR="006F2902" w:rsidRPr="00B17158" w:rsidRDefault="006F2902" w:rsidP="006F2902">
      <w:pPr>
        <w:rPr>
          <w:rFonts w:ascii="Courier New" w:hAnsi="Courier New" w:cs="Courier New"/>
          <w:color w:val="0000FF"/>
          <w:sz w:val="18"/>
          <w:szCs w:val="18"/>
          <w:lang w:val="en-GB"/>
        </w:rPr>
      </w:pPr>
      <w:r w:rsidRPr="00B17158">
        <w:rPr>
          <w:rFonts w:ascii="Courier New" w:hAnsi="Courier New" w:cs="Courier New"/>
          <w:color w:val="0000FF"/>
          <w:sz w:val="18"/>
          <w:szCs w:val="18"/>
          <w:lang w:val="en-GB"/>
        </w:rPr>
        <w:t>VALUES('MrBig','MBisKING','Roger','nyberg','Officer',TO_DATE('1998-NOV-29','YYYY-MON-DD'),317000);</w:t>
      </w:r>
    </w:p>
    <w:p w14:paraId="055DB34B" w14:textId="77777777" w:rsidR="006F2902" w:rsidRPr="00B17158" w:rsidRDefault="006F2902" w:rsidP="006F2902">
      <w:pPr>
        <w:rPr>
          <w:rFonts w:ascii="Courier New" w:hAnsi="Courier New" w:cs="Courier New"/>
          <w:color w:val="0000FF"/>
          <w:sz w:val="18"/>
          <w:szCs w:val="18"/>
        </w:rPr>
      </w:pPr>
      <w:r w:rsidRPr="00B17158">
        <w:rPr>
          <w:rFonts w:ascii="Courier New" w:hAnsi="Courier New" w:cs="Courier New"/>
          <w:color w:val="0000FF"/>
          <w:sz w:val="18"/>
          <w:szCs w:val="18"/>
        </w:rPr>
        <w:t>INSERT INTO kund(username,passwd,fnamn,enamn,yrke,regdatum,årslön)</w:t>
      </w:r>
    </w:p>
    <w:p w14:paraId="055DB34C" w14:textId="77777777" w:rsidR="006F2902" w:rsidRPr="00B17158" w:rsidRDefault="006F2902" w:rsidP="006F2902">
      <w:pPr>
        <w:rPr>
          <w:rFonts w:ascii="Courier New" w:hAnsi="Courier New" w:cs="Courier New"/>
          <w:color w:val="0000FF"/>
          <w:sz w:val="18"/>
          <w:szCs w:val="18"/>
          <w:lang w:val="en-GB"/>
        </w:rPr>
      </w:pPr>
      <w:r w:rsidRPr="00B17158">
        <w:rPr>
          <w:rFonts w:ascii="Courier New" w:hAnsi="Courier New" w:cs="Courier New"/>
          <w:color w:val="0000FF"/>
          <w:sz w:val="18"/>
          <w:szCs w:val="18"/>
          <w:lang w:val="en-GB"/>
        </w:rPr>
        <w:t>VALUES('MEZcal','P33kssa','maria','Nyberg','psykolog',TO_DATE('1999-08-29','YYYY-MM-DD'),435000);</w:t>
      </w:r>
    </w:p>
    <w:p w14:paraId="055DB34D" w14:textId="77777777" w:rsidR="006F2902" w:rsidRPr="00B17158" w:rsidRDefault="006F2902" w:rsidP="006F2902">
      <w:pPr>
        <w:rPr>
          <w:rFonts w:ascii="Courier New" w:hAnsi="Courier New" w:cs="Courier New"/>
          <w:color w:val="0000FF"/>
          <w:sz w:val="18"/>
          <w:szCs w:val="18"/>
        </w:rPr>
      </w:pPr>
      <w:r w:rsidRPr="00B17158">
        <w:rPr>
          <w:rFonts w:ascii="Courier New" w:hAnsi="Courier New" w:cs="Courier New"/>
          <w:color w:val="0000FF"/>
          <w:sz w:val="18"/>
          <w:szCs w:val="18"/>
        </w:rPr>
        <w:t>INSERT INTO kund(username,passwd,fnamn,enamn,yrke,regdatum,årslön)</w:t>
      </w:r>
    </w:p>
    <w:p w14:paraId="055DB34E" w14:textId="77777777" w:rsidR="006F2902" w:rsidRPr="00B17158" w:rsidRDefault="006F2902" w:rsidP="006F2902">
      <w:pPr>
        <w:rPr>
          <w:rFonts w:ascii="Courier New" w:hAnsi="Courier New" w:cs="Courier New"/>
          <w:color w:val="0000FF"/>
          <w:sz w:val="18"/>
          <w:szCs w:val="18"/>
          <w:lang w:val="en-GB"/>
        </w:rPr>
      </w:pPr>
      <w:r w:rsidRPr="00B17158">
        <w:rPr>
          <w:rFonts w:ascii="Courier New" w:hAnsi="Courier New" w:cs="Courier New"/>
          <w:color w:val="0000FF"/>
          <w:sz w:val="18"/>
          <w:szCs w:val="18"/>
          <w:lang w:val="en-GB"/>
        </w:rPr>
        <w:t>VALUES('KLÖven','bintje','Tomas','kvist','Potatisbonde',TO_DATE('2000-02-28','YYYY-MM-DD'),198000);</w:t>
      </w:r>
    </w:p>
    <w:p w14:paraId="055DB34F" w14:textId="77777777" w:rsidR="006F2902" w:rsidRPr="00B17158" w:rsidRDefault="006F2902" w:rsidP="006F2902">
      <w:pPr>
        <w:rPr>
          <w:rFonts w:ascii="Courier New" w:hAnsi="Courier New" w:cs="Courier New"/>
          <w:color w:val="0000FF"/>
          <w:sz w:val="18"/>
          <w:szCs w:val="18"/>
        </w:rPr>
      </w:pPr>
      <w:r w:rsidRPr="00B17158">
        <w:rPr>
          <w:rFonts w:ascii="Courier New" w:hAnsi="Courier New" w:cs="Courier New"/>
          <w:color w:val="0000FF"/>
          <w:sz w:val="18"/>
          <w:szCs w:val="18"/>
        </w:rPr>
        <w:t>INSERT INTO kund(username,passwd,fnamn,enamn,yrke,regdatum,årslön)</w:t>
      </w:r>
    </w:p>
    <w:p w14:paraId="055DB350" w14:textId="77777777" w:rsidR="006F2902" w:rsidRPr="00B17158" w:rsidRDefault="006F2902" w:rsidP="006F2902">
      <w:pPr>
        <w:rPr>
          <w:rFonts w:ascii="Courier New" w:hAnsi="Courier New" w:cs="Courier New"/>
          <w:color w:val="0000FF"/>
          <w:sz w:val="18"/>
          <w:szCs w:val="18"/>
          <w:lang w:val="en-GB"/>
        </w:rPr>
      </w:pPr>
      <w:r w:rsidRPr="00B17158">
        <w:rPr>
          <w:rFonts w:ascii="Courier New" w:hAnsi="Courier New" w:cs="Courier New"/>
          <w:color w:val="0000FF"/>
          <w:sz w:val="18"/>
          <w:szCs w:val="18"/>
          <w:lang w:val="en-GB"/>
        </w:rPr>
        <w:t>VALUES('OlleBull','Bullas','hans','Lindqvist',NULL,TO_DATE('2002-05-05','YYYY-MM-DD'),116000);</w:t>
      </w:r>
    </w:p>
    <w:p w14:paraId="055DB351" w14:textId="77777777" w:rsidR="006F2902" w:rsidRPr="00B17158" w:rsidRDefault="006F2902" w:rsidP="006F2902">
      <w:pPr>
        <w:rPr>
          <w:rFonts w:ascii="Courier New" w:hAnsi="Courier New" w:cs="Courier New"/>
          <w:color w:val="0000FF"/>
          <w:sz w:val="18"/>
          <w:szCs w:val="18"/>
        </w:rPr>
      </w:pPr>
      <w:r w:rsidRPr="00B17158">
        <w:rPr>
          <w:rFonts w:ascii="Courier New" w:hAnsi="Courier New" w:cs="Courier New"/>
          <w:color w:val="0000FF"/>
          <w:sz w:val="18"/>
          <w:szCs w:val="18"/>
        </w:rPr>
        <w:t>INSERT INTO kund(username,passwd,fnamn,enamn,yrke,regdatum,årslön)</w:t>
      </w:r>
    </w:p>
    <w:p w14:paraId="055DB352" w14:textId="77777777" w:rsidR="006F2902" w:rsidRPr="00B17158" w:rsidRDefault="006F2902" w:rsidP="006F2902">
      <w:pPr>
        <w:rPr>
          <w:rFonts w:ascii="Courier New" w:hAnsi="Courier New" w:cs="Courier New"/>
          <w:color w:val="0000FF"/>
          <w:sz w:val="18"/>
          <w:szCs w:val="18"/>
          <w:lang w:val="en-GB"/>
        </w:rPr>
      </w:pPr>
      <w:r w:rsidRPr="00B17158">
        <w:rPr>
          <w:rFonts w:ascii="Courier New" w:hAnsi="Courier New" w:cs="Courier New"/>
          <w:color w:val="0000FF"/>
          <w:sz w:val="18"/>
          <w:szCs w:val="18"/>
          <w:lang w:val="en-GB"/>
        </w:rPr>
        <w:t>VALUES('MrMDI','MDIisit','Hans','Rosenboll','adjunkt',TO_DATE('1997-01-15','YYYY-MM-DD'),307000);</w:t>
      </w:r>
    </w:p>
    <w:p w14:paraId="055DB353" w14:textId="77777777" w:rsidR="006F2902" w:rsidRPr="00B17158" w:rsidRDefault="006F2902" w:rsidP="006F2902">
      <w:pPr>
        <w:rPr>
          <w:rFonts w:ascii="Courier New" w:hAnsi="Courier New" w:cs="Courier New"/>
          <w:color w:val="0000FF"/>
          <w:sz w:val="18"/>
          <w:szCs w:val="18"/>
        </w:rPr>
      </w:pPr>
      <w:r w:rsidRPr="00B17158">
        <w:rPr>
          <w:rFonts w:ascii="Courier New" w:hAnsi="Courier New" w:cs="Courier New"/>
          <w:color w:val="0000FF"/>
          <w:sz w:val="18"/>
          <w:szCs w:val="18"/>
        </w:rPr>
        <w:t>INSERT INTO kund(username,passwd,fnamn,enamn,yrke,regdatum,årslön)</w:t>
      </w:r>
    </w:p>
    <w:p w14:paraId="055DB354" w14:textId="77777777" w:rsidR="006F2902" w:rsidRPr="00B17158" w:rsidRDefault="006F2902" w:rsidP="006F2902">
      <w:pPr>
        <w:rPr>
          <w:rFonts w:ascii="Courier New" w:hAnsi="Courier New" w:cs="Courier New"/>
          <w:color w:val="0000FF"/>
          <w:sz w:val="18"/>
          <w:szCs w:val="18"/>
          <w:lang w:val="en-GB"/>
        </w:rPr>
      </w:pPr>
      <w:r w:rsidRPr="00B17158">
        <w:rPr>
          <w:rFonts w:ascii="Courier New" w:hAnsi="Courier New" w:cs="Courier New"/>
          <w:color w:val="0000FF"/>
          <w:sz w:val="18"/>
          <w:szCs w:val="18"/>
          <w:lang w:val="en-GB"/>
        </w:rPr>
        <w:t>VALUES('King25','asdf1234','charlotte','Ortiz','tandläkare',TO_DATE('2003-12-10','YYYY-MM-DD'),586000);</w:t>
      </w:r>
    </w:p>
    <w:p w14:paraId="055DB355" w14:textId="77777777" w:rsidR="006F2902" w:rsidRPr="00B17158" w:rsidRDefault="006F2902" w:rsidP="006F2902">
      <w:pPr>
        <w:rPr>
          <w:rFonts w:ascii="Courier New" w:hAnsi="Courier New" w:cs="Courier New"/>
          <w:color w:val="0000FF"/>
          <w:sz w:val="18"/>
          <w:szCs w:val="18"/>
        </w:rPr>
      </w:pPr>
      <w:r w:rsidRPr="00B17158">
        <w:rPr>
          <w:rFonts w:ascii="Courier New" w:hAnsi="Courier New" w:cs="Courier New"/>
          <w:color w:val="0000FF"/>
          <w:sz w:val="18"/>
          <w:szCs w:val="18"/>
        </w:rPr>
        <w:t>INSERT INTO kund(username,passwd,fnamn,enamn,yrke,regdatum,årslön)</w:t>
      </w:r>
    </w:p>
    <w:p w14:paraId="055DB356" w14:textId="77777777" w:rsidR="006F2902" w:rsidRPr="00B17158" w:rsidRDefault="006F2902" w:rsidP="006F2902">
      <w:pPr>
        <w:rPr>
          <w:rFonts w:ascii="Courier New" w:hAnsi="Courier New" w:cs="Courier New"/>
          <w:color w:val="0000FF"/>
          <w:sz w:val="18"/>
          <w:szCs w:val="18"/>
          <w:lang w:val="en-GB"/>
        </w:rPr>
      </w:pPr>
      <w:r w:rsidRPr="00B17158">
        <w:rPr>
          <w:rFonts w:ascii="Courier New" w:hAnsi="Courier New" w:cs="Courier New"/>
          <w:color w:val="0000FF"/>
          <w:sz w:val="18"/>
          <w:szCs w:val="18"/>
          <w:lang w:val="en-GB"/>
        </w:rPr>
        <w:t>VALUES('h01hanro','T56xxL','Sven','Larsson',NULL,TO_DATE('2003-08-09','YYYY-MM-DD'),NULL);</w:t>
      </w:r>
    </w:p>
    <w:p w14:paraId="055DB357" w14:textId="77777777" w:rsidR="006F2902" w:rsidRPr="00B17158" w:rsidRDefault="006F2902" w:rsidP="006F2902">
      <w:pPr>
        <w:rPr>
          <w:rFonts w:ascii="Courier New" w:hAnsi="Courier New" w:cs="Courier New"/>
          <w:color w:val="0000FF"/>
          <w:sz w:val="18"/>
          <w:szCs w:val="18"/>
        </w:rPr>
      </w:pPr>
      <w:r w:rsidRPr="00B17158">
        <w:rPr>
          <w:rFonts w:ascii="Courier New" w:hAnsi="Courier New" w:cs="Courier New"/>
          <w:color w:val="0000FF"/>
          <w:sz w:val="18"/>
          <w:szCs w:val="18"/>
        </w:rPr>
        <w:t>INSERT INTO kund(username,passwd,fnamn,enamn,yrke,regdatum,årslön)</w:t>
      </w:r>
    </w:p>
    <w:p w14:paraId="055DB358" w14:textId="77777777" w:rsidR="006F2902" w:rsidRPr="00B17158" w:rsidRDefault="006F2902" w:rsidP="006F2902">
      <w:pPr>
        <w:rPr>
          <w:rFonts w:ascii="Courier New" w:hAnsi="Courier New" w:cs="Courier New"/>
          <w:color w:val="0000FF"/>
          <w:sz w:val="18"/>
          <w:szCs w:val="18"/>
          <w:lang w:val="en-GB"/>
        </w:rPr>
      </w:pPr>
      <w:r w:rsidRPr="00B17158">
        <w:rPr>
          <w:rFonts w:ascii="Courier New" w:hAnsi="Courier New" w:cs="Courier New"/>
          <w:color w:val="0000FF"/>
          <w:sz w:val="18"/>
          <w:szCs w:val="18"/>
          <w:lang w:val="en-GB"/>
        </w:rPr>
        <w:t>VALUES('XXXL','IRule','Margareta','ek','VD',TO_DATE('2001-06-29','YYYY-MM-DD'),942000);</w:t>
      </w:r>
    </w:p>
    <w:p w14:paraId="055DB359" w14:textId="77777777" w:rsidR="006F2902" w:rsidRPr="00B17158" w:rsidRDefault="006F2902" w:rsidP="006F2902">
      <w:pPr>
        <w:rPr>
          <w:rFonts w:ascii="Courier New" w:hAnsi="Courier New" w:cs="Courier New"/>
          <w:color w:val="0000FF"/>
          <w:sz w:val="18"/>
          <w:szCs w:val="18"/>
        </w:rPr>
      </w:pPr>
      <w:r w:rsidRPr="00B17158">
        <w:rPr>
          <w:rFonts w:ascii="Courier New" w:hAnsi="Courier New" w:cs="Courier New"/>
          <w:color w:val="0000FF"/>
          <w:sz w:val="18"/>
          <w:szCs w:val="18"/>
        </w:rPr>
        <w:t>INSERT INTO kund(username,passwd,fnamn,enamn,yrke,regdatum,årslön)</w:t>
      </w:r>
    </w:p>
    <w:p w14:paraId="055DB35A" w14:textId="77777777" w:rsidR="006F2902" w:rsidRPr="00B17158" w:rsidRDefault="006F2902" w:rsidP="006F2902">
      <w:pPr>
        <w:rPr>
          <w:rFonts w:ascii="Courier New" w:hAnsi="Courier New" w:cs="Courier New"/>
          <w:color w:val="0000FF"/>
          <w:sz w:val="18"/>
          <w:szCs w:val="18"/>
          <w:lang w:val="en-GB"/>
        </w:rPr>
      </w:pPr>
      <w:r w:rsidRPr="00B17158">
        <w:rPr>
          <w:rFonts w:ascii="Courier New" w:hAnsi="Courier New" w:cs="Courier New"/>
          <w:color w:val="0000FF"/>
          <w:sz w:val="18"/>
          <w:szCs w:val="18"/>
          <w:lang w:val="en-GB"/>
        </w:rPr>
        <w:t>VALUES('Rolven','revolver','roger','nyberg',NULL,TO_DATE('1998-10-29','YYYY-MM-DD'),240000);</w:t>
      </w:r>
    </w:p>
    <w:p w14:paraId="055DB35B" w14:textId="77777777" w:rsidR="006F2902" w:rsidRPr="00B17158" w:rsidRDefault="006F2902" w:rsidP="006F2902">
      <w:pPr>
        <w:rPr>
          <w:rFonts w:ascii="Courier New" w:hAnsi="Courier New" w:cs="Courier New"/>
          <w:color w:val="0000FF"/>
          <w:sz w:val="18"/>
          <w:szCs w:val="18"/>
        </w:rPr>
      </w:pPr>
      <w:r w:rsidRPr="00B17158">
        <w:rPr>
          <w:rFonts w:ascii="Courier New" w:hAnsi="Courier New" w:cs="Courier New"/>
          <w:color w:val="0000FF"/>
          <w:sz w:val="18"/>
          <w:szCs w:val="18"/>
        </w:rPr>
        <w:t>INSERT INTO kund(username,passwd,fnamn,enamn,yrke,regdatum,årslön)</w:t>
      </w:r>
    </w:p>
    <w:p w14:paraId="055DB35C" w14:textId="77777777" w:rsidR="006F2902" w:rsidRPr="00B17158" w:rsidRDefault="006F2902" w:rsidP="006F2902">
      <w:pPr>
        <w:rPr>
          <w:rFonts w:ascii="Courier New" w:hAnsi="Courier New" w:cs="Courier New"/>
          <w:color w:val="0000FF"/>
          <w:sz w:val="18"/>
          <w:szCs w:val="18"/>
          <w:lang w:val="en-GB"/>
        </w:rPr>
      </w:pPr>
      <w:r w:rsidRPr="00B17158">
        <w:rPr>
          <w:rFonts w:ascii="Courier New" w:hAnsi="Courier New" w:cs="Courier New"/>
          <w:color w:val="0000FF"/>
          <w:sz w:val="18"/>
          <w:szCs w:val="18"/>
          <w:lang w:val="en-GB"/>
        </w:rPr>
        <w:t>VALUES('IceMan','Quantos','Maria','Nyberg','Ingenjör',TO_DATE('1998-02-14','YYYY-MM-DD'),412000);</w:t>
      </w:r>
    </w:p>
    <w:p w14:paraId="055DB35D" w14:textId="77777777" w:rsidR="006F2902" w:rsidRPr="00B17158" w:rsidRDefault="006F2902" w:rsidP="006F2902">
      <w:pPr>
        <w:rPr>
          <w:rFonts w:ascii="Courier New" w:hAnsi="Courier New" w:cs="Courier New"/>
          <w:color w:val="0000FF"/>
          <w:sz w:val="18"/>
          <w:szCs w:val="18"/>
          <w:lang w:val="en-GB"/>
        </w:rPr>
      </w:pPr>
      <w:r w:rsidRPr="00B17158">
        <w:rPr>
          <w:rFonts w:ascii="Courier New" w:hAnsi="Courier New" w:cs="Courier New"/>
          <w:color w:val="0000FF"/>
          <w:sz w:val="18"/>
          <w:szCs w:val="18"/>
          <w:lang w:val="en-GB"/>
        </w:rPr>
        <w:t>COMMIT;</w:t>
      </w:r>
    </w:p>
    <w:p w14:paraId="055DB35E" w14:textId="77777777" w:rsidR="006F2902" w:rsidRPr="00E27E57" w:rsidRDefault="006F2902" w:rsidP="006F2902">
      <w:pPr>
        <w:rPr>
          <w:rFonts w:ascii="Courier New" w:hAnsi="Courier New" w:cs="Courier New"/>
          <w:color w:val="008000"/>
          <w:sz w:val="18"/>
          <w:szCs w:val="18"/>
          <w:lang w:val="en-GB"/>
        </w:rPr>
      </w:pPr>
      <w:r w:rsidRPr="00E27E57">
        <w:rPr>
          <w:rFonts w:ascii="Courier New" w:hAnsi="Courier New" w:cs="Courier New"/>
          <w:color w:val="008000"/>
          <w:sz w:val="18"/>
          <w:szCs w:val="18"/>
          <w:lang w:val="en-GB"/>
        </w:rPr>
        <w:t>----------------------------------COPY and PASTE END--------------------------</w:t>
      </w:r>
    </w:p>
    <w:p w14:paraId="055DB35F" w14:textId="77777777" w:rsidR="006F2902" w:rsidRDefault="006F2902" w:rsidP="00C30FE1">
      <w:pPr>
        <w:rPr>
          <w:lang w:val="en-GB"/>
        </w:rPr>
      </w:pPr>
    </w:p>
    <w:p w14:paraId="055DB360" w14:textId="77777777" w:rsidR="00BE7040" w:rsidRDefault="00BE7040" w:rsidP="00C30FE1">
      <w:pPr>
        <w:rPr>
          <w:lang w:val="en-GB"/>
        </w:rPr>
      </w:pPr>
    </w:p>
    <w:p w14:paraId="055DB361" w14:textId="77777777" w:rsidR="00BE7040" w:rsidRDefault="00BE7040" w:rsidP="00C30FE1">
      <w:pPr>
        <w:rPr>
          <w:lang w:val="en-GB"/>
        </w:rPr>
      </w:pPr>
    </w:p>
    <w:p w14:paraId="055DB362" w14:textId="77777777" w:rsidR="00BE7040" w:rsidRDefault="00BE7040" w:rsidP="00C30FE1">
      <w:pPr>
        <w:rPr>
          <w:lang w:val="en-GB"/>
        </w:rPr>
      </w:pPr>
    </w:p>
    <w:p w14:paraId="055DB363" w14:textId="77777777" w:rsidR="00BE7040" w:rsidRDefault="00BE7040" w:rsidP="00C30FE1">
      <w:pPr>
        <w:rPr>
          <w:lang w:val="en-GB"/>
        </w:rPr>
      </w:pPr>
    </w:p>
    <w:p w14:paraId="055DB364" w14:textId="77777777" w:rsidR="00BE7040" w:rsidRDefault="00055B93" w:rsidP="00C30FE1">
      <w:r w:rsidRPr="00B64CCB">
        <w:rPr>
          <w:b/>
        </w:rPr>
        <w:lastRenderedPageBreak/>
        <w:t>Din uppgift under labben</w:t>
      </w:r>
      <w:r w:rsidRPr="00055B93">
        <w:t xml:space="preserve"> blir att formulera SQL-satser som plockar fram den output som efterlyses </w:t>
      </w:r>
      <w:r>
        <w:t>i</w:t>
      </w:r>
      <w:r w:rsidRPr="00055B93">
        <w:t xml:space="preserve"> frågeställningen </w:t>
      </w:r>
      <w:r>
        <w:t>för respektive uppgift. Skriv dina SQL-satser</w:t>
      </w:r>
      <w:r w:rsidR="001F665E">
        <w:t xml:space="preserve"> väl strukturerade enligt:</w:t>
      </w:r>
    </w:p>
    <w:p w14:paraId="055DB365" w14:textId="77777777" w:rsidR="001F665E" w:rsidRDefault="001F665E" w:rsidP="00C30FE1"/>
    <w:p w14:paraId="055DB366" w14:textId="77777777" w:rsidR="001F665E" w:rsidRPr="00774BFB" w:rsidRDefault="001F665E" w:rsidP="00C30FE1">
      <w:pPr>
        <w:rPr>
          <w:rFonts w:ascii="Courier New" w:hAnsi="Courier New" w:cs="Courier New"/>
          <w:sz w:val="20"/>
        </w:rPr>
      </w:pPr>
      <w:r w:rsidRPr="00774BFB">
        <w:rPr>
          <w:rFonts w:ascii="Courier New" w:hAnsi="Courier New" w:cs="Courier New"/>
          <w:color w:val="0000FF"/>
          <w:sz w:val="20"/>
        </w:rPr>
        <w:t>SELECT</w:t>
      </w:r>
      <w:r w:rsidRPr="00774BFB">
        <w:rPr>
          <w:rFonts w:ascii="Courier New" w:hAnsi="Courier New" w:cs="Courier New"/>
          <w:sz w:val="20"/>
        </w:rPr>
        <w:t xml:space="preserve"> kol, kol, aggregat(),..</w:t>
      </w:r>
    </w:p>
    <w:p w14:paraId="055DB367" w14:textId="77777777" w:rsidR="001F665E" w:rsidRPr="00E27E57" w:rsidRDefault="001F665E" w:rsidP="00C30FE1">
      <w:pPr>
        <w:rPr>
          <w:rFonts w:ascii="Courier New" w:hAnsi="Courier New" w:cs="Courier New"/>
          <w:sz w:val="20"/>
          <w:lang w:val="en-US"/>
        </w:rPr>
      </w:pPr>
      <w:r w:rsidRPr="00E27E57">
        <w:rPr>
          <w:rFonts w:ascii="Courier New" w:hAnsi="Courier New" w:cs="Courier New"/>
          <w:color w:val="0000FF"/>
          <w:sz w:val="20"/>
          <w:lang w:val="en-US"/>
        </w:rPr>
        <w:t>FROM</w:t>
      </w:r>
      <w:r w:rsidRPr="00E27E57">
        <w:rPr>
          <w:rFonts w:ascii="Courier New" w:hAnsi="Courier New" w:cs="Courier New"/>
          <w:sz w:val="20"/>
          <w:lang w:val="en-US"/>
        </w:rPr>
        <w:t xml:space="preserve"> tabell..</w:t>
      </w:r>
    </w:p>
    <w:p w14:paraId="055DB368" w14:textId="77777777" w:rsidR="001F665E" w:rsidRPr="00E27E57" w:rsidRDefault="001F665E" w:rsidP="00C30FE1">
      <w:pPr>
        <w:rPr>
          <w:rFonts w:ascii="Courier New" w:hAnsi="Courier New" w:cs="Courier New"/>
          <w:sz w:val="20"/>
          <w:lang w:val="en-US"/>
        </w:rPr>
      </w:pPr>
      <w:r w:rsidRPr="00E27E57">
        <w:rPr>
          <w:rFonts w:ascii="Courier New" w:hAnsi="Courier New" w:cs="Courier New"/>
          <w:color w:val="0000FF"/>
          <w:sz w:val="20"/>
          <w:lang w:val="en-US"/>
        </w:rPr>
        <w:t>WHERE</w:t>
      </w:r>
      <w:r w:rsidRPr="00E27E57">
        <w:rPr>
          <w:rFonts w:ascii="Courier New" w:hAnsi="Courier New" w:cs="Courier New"/>
          <w:sz w:val="20"/>
          <w:lang w:val="en-US"/>
        </w:rPr>
        <w:t>..</w:t>
      </w:r>
    </w:p>
    <w:p w14:paraId="055DB369" w14:textId="77777777" w:rsidR="001F665E" w:rsidRPr="00E27E57" w:rsidRDefault="001F665E" w:rsidP="00C30FE1">
      <w:pPr>
        <w:rPr>
          <w:rFonts w:ascii="Courier New" w:hAnsi="Courier New" w:cs="Courier New"/>
          <w:sz w:val="20"/>
          <w:lang w:val="en-US"/>
        </w:rPr>
      </w:pPr>
      <w:r w:rsidRPr="00E27E57">
        <w:rPr>
          <w:rFonts w:ascii="Courier New" w:hAnsi="Courier New" w:cs="Courier New"/>
          <w:color w:val="0000FF"/>
          <w:sz w:val="20"/>
          <w:lang w:val="en-US"/>
        </w:rPr>
        <w:t>AND</w:t>
      </w:r>
      <w:r w:rsidRPr="00E27E57">
        <w:rPr>
          <w:rFonts w:ascii="Courier New" w:hAnsi="Courier New" w:cs="Courier New"/>
          <w:sz w:val="20"/>
          <w:lang w:val="en-US"/>
        </w:rPr>
        <w:t>..</w:t>
      </w:r>
    </w:p>
    <w:p w14:paraId="055DB36A" w14:textId="77777777" w:rsidR="001F665E" w:rsidRPr="00E27E57" w:rsidRDefault="001F665E" w:rsidP="00C30FE1">
      <w:pPr>
        <w:rPr>
          <w:rFonts w:ascii="Courier New" w:hAnsi="Courier New" w:cs="Courier New"/>
          <w:sz w:val="20"/>
          <w:lang w:val="en-US"/>
        </w:rPr>
      </w:pPr>
      <w:r w:rsidRPr="00E27E57">
        <w:rPr>
          <w:rFonts w:ascii="Courier New" w:hAnsi="Courier New" w:cs="Courier New"/>
          <w:color w:val="0000FF"/>
          <w:sz w:val="20"/>
          <w:lang w:val="en-US"/>
        </w:rPr>
        <w:t>HAVING</w:t>
      </w:r>
      <w:r w:rsidRPr="00E27E57">
        <w:rPr>
          <w:rFonts w:ascii="Courier New" w:hAnsi="Courier New" w:cs="Courier New"/>
          <w:sz w:val="20"/>
          <w:lang w:val="en-US"/>
        </w:rPr>
        <w:t>..</w:t>
      </w:r>
    </w:p>
    <w:p w14:paraId="055DB36B" w14:textId="77777777" w:rsidR="001F665E" w:rsidRPr="00E27E57" w:rsidRDefault="001F665E" w:rsidP="00C30FE1">
      <w:pPr>
        <w:rPr>
          <w:rFonts w:ascii="Courier New" w:hAnsi="Courier New" w:cs="Courier New"/>
          <w:sz w:val="20"/>
          <w:lang w:val="en-US"/>
        </w:rPr>
      </w:pPr>
      <w:r w:rsidRPr="00E27E57">
        <w:rPr>
          <w:rFonts w:ascii="Courier New" w:hAnsi="Courier New" w:cs="Courier New"/>
          <w:color w:val="0000FF"/>
          <w:sz w:val="20"/>
          <w:lang w:val="en-US"/>
        </w:rPr>
        <w:t>GROUP BY</w:t>
      </w:r>
      <w:r w:rsidRPr="00E27E57">
        <w:rPr>
          <w:rFonts w:ascii="Courier New" w:hAnsi="Courier New" w:cs="Courier New"/>
          <w:sz w:val="20"/>
          <w:lang w:val="en-US"/>
        </w:rPr>
        <w:t>..</w:t>
      </w:r>
    </w:p>
    <w:p w14:paraId="055DB36C" w14:textId="77777777" w:rsidR="001F665E" w:rsidRPr="00774BFB" w:rsidRDefault="001F665E" w:rsidP="00C30FE1">
      <w:pPr>
        <w:rPr>
          <w:rFonts w:ascii="Courier New" w:hAnsi="Courier New" w:cs="Courier New"/>
          <w:sz w:val="20"/>
        </w:rPr>
      </w:pPr>
      <w:r w:rsidRPr="00E27E57">
        <w:rPr>
          <w:rFonts w:ascii="Courier New" w:hAnsi="Courier New" w:cs="Courier New"/>
          <w:color w:val="0000FF"/>
          <w:sz w:val="20"/>
          <w:lang w:val="en-US"/>
        </w:rPr>
        <w:t xml:space="preserve">ORDER BY </w:t>
      </w:r>
      <w:r w:rsidRPr="00E27E57">
        <w:rPr>
          <w:rFonts w:ascii="Courier New" w:hAnsi="Courier New" w:cs="Courier New"/>
          <w:sz w:val="20"/>
          <w:lang w:val="en-US"/>
        </w:rPr>
        <w:t xml:space="preserve">kol.. </w:t>
      </w:r>
      <w:r w:rsidRPr="00774BFB">
        <w:rPr>
          <w:rFonts w:ascii="Courier New" w:hAnsi="Courier New" w:cs="Courier New"/>
          <w:sz w:val="20"/>
        </w:rPr>
        <w:t>ASC.. DESC..</w:t>
      </w:r>
    </w:p>
    <w:p w14:paraId="055DB36D" w14:textId="77777777" w:rsidR="001F665E" w:rsidRPr="00774BFB" w:rsidRDefault="001F665E" w:rsidP="00C30FE1"/>
    <w:p w14:paraId="055DB36E" w14:textId="77777777" w:rsidR="00FB01AC" w:rsidRDefault="00FE5E6C" w:rsidP="00C30FE1">
      <w:r w:rsidRPr="00FE5E6C">
        <w:rPr>
          <w:b/>
        </w:rPr>
        <w:t>För att du skall lyckas med labben</w:t>
      </w:r>
      <w:r>
        <w:t xml:space="preserve">, måste du använda funktionen  </w:t>
      </w:r>
      <w:r w:rsidRPr="00223FA3">
        <w:rPr>
          <w:rFonts w:ascii="Courier New" w:hAnsi="Courier New" w:cs="Courier New"/>
          <w:color w:val="0000FF"/>
          <w:sz w:val="20"/>
        </w:rPr>
        <w:t>NVL</w:t>
      </w:r>
      <w:r w:rsidRPr="00223FA3">
        <w:rPr>
          <w:rFonts w:ascii="Courier New" w:hAnsi="Courier New" w:cs="Courier New"/>
          <w:sz w:val="20"/>
        </w:rPr>
        <w:t>()</w:t>
      </w:r>
      <w:r>
        <w:t xml:space="preserve"> för att hantera </w:t>
      </w:r>
      <w:r w:rsidRPr="00223FA3">
        <w:rPr>
          <w:rFonts w:ascii="Courier New" w:hAnsi="Courier New" w:cs="Courier New"/>
          <w:color w:val="0000FF"/>
          <w:sz w:val="20"/>
        </w:rPr>
        <w:t>NULL</w:t>
      </w:r>
      <w:r w:rsidRPr="00223FA3">
        <w:rPr>
          <w:rFonts w:ascii="Courier New" w:hAnsi="Courier New" w:cs="Courier New"/>
          <w:sz w:val="20"/>
        </w:rPr>
        <w:t>-värden</w:t>
      </w:r>
      <w:r>
        <w:t xml:space="preserve">. Funktionerna </w:t>
      </w:r>
      <w:r w:rsidRPr="00223FA3">
        <w:rPr>
          <w:rFonts w:ascii="Courier New" w:hAnsi="Courier New" w:cs="Courier New"/>
          <w:color w:val="0000FF"/>
          <w:sz w:val="20"/>
        </w:rPr>
        <w:t>TO_DATE</w:t>
      </w:r>
      <w:r w:rsidRPr="00223FA3">
        <w:rPr>
          <w:rFonts w:ascii="Courier New" w:hAnsi="Courier New" w:cs="Courier New"/>
          <w:sz w:val="20"/>
        </w:rPr>
        <w:t>()</w:t>
      </w:r>
      <w:r>
        <w:t xml:space="preserve"> eller </w:t>
      </w:r>
      <w:r w:rsidRPr="00223FA3">
        <w:rPr>
          <w:rFonts w:ascii="Courier New" w:hAnsi="Courier New" w:cs="Courier New"/>
          <w:color w:val="0000FF"/>
          <w:sz w:val="20"/>
        </w:rPr>
        <w:t>TO_CHAR</w:t>
      </w:r>
      <w:r w:rsidRPr="00223FA3">
        <w:rPr>
          <w:rFonts w:ascii="Courier New" w:hAnsi="Courier New" w:cs="Courier New"/>
          <w:sz w:val="20"/>
        </w:rPr>
        <w:t>()</w:t>
      </w:r>
      <w:r>
        <w:t xml:space="preserve"> för att hantera datumkonverteringar, och slutligen funktionerna </w:t>
      </w:r>
      <w:r w:rsidRPr="00223FA3">
        <w:rPr>
          <w:rFonts w:ascii="Courier New" w:hAnsi="Courier New" w:cs="Courier New"/>
          <w:color w:val="0000FF"/>
          <w:sz w:val="20"/>
        </w:rPr>
        <w:t>UPPER</w:t>
      </w:r>
      <w:r w:rsidRPr="00223FA3">
        <w:rPr>
          <w:rFonts w:ascii="Courier New" w:hAnsi="Courier New" w:cs="Courier New"/>
          <w:sz w:val="20"/>
        </w:rPr>
        <w:t>()</w:t>
      </w:r>
      <w:r>
        <w:t xml:space="preserve"> eller </w:t>
      </w:r>
      <w:r w:rsidRPr="00223FA3">
        <w:rPr>
          <w:rFonts w:ascii="Courier New" w:hAnsi="Courier New" w:cs="Courier New"/>
          <w:color w:val="0000FF"/>
          <w:sz w:val="20"/>
        </w:rPr>
        <w:t>LOWER</w:t>
      </w:r>
      <w:r w:rsidRPr="00223FA3">
        <w:rPr>
          <w:rFonts w:ascii="Courier New" w:hAnsi="Courier New" w:cs="Courier New"/>
          <w:sz w:val="20"/>
        </w:rPr>
        <w:t>()</w:t>
      </w:r>
      <w:r>
        <w:t xml:space="preserve"> för att hantera, icke konsekvent lagring av teckensträngar med avseende på versaler och gemener.</w:t>
      </w:r>
      <w:r w:rsidR="009C2062">
        <w:t xml:space="preserve"> Vi antar att </w:t>
      </w:r>
      <w:r w:rsidR="009C2062" w:rsidRPr="00223FA3">
        <w:rPr>
          <w:rFonts w:ascii="Courier New" w:hAnsi="Courier New" w:cs="Courier New"/>
          <w:color w:val="0000FF"/>
          <w:sz w:val="20"/>
        </w:rPr>
        <w:t>NULL</w:t>
      </w:r>
      <w:r w:rsidR="009C2062" w:rsidRPr="009C2062">
        <w:rPr>
          <w:rFonts w:ascii="Courier New" w:hAnsi="Courier New" w:cs="Courier New"/>
        </w:rPr>
        <w:t xml:space="preserve"> = 0</w:t>
      </w:r>
      <w:r w:rsidR="009C2062">
        <w:t xml:space="preserve"> (noll) i kolumner av numerisk datatyp.</w:t>
      </w:r>
    </w:p>
    <w:p w14:paraId="055DB36F" w14:textId="77777777" w:rsidR="00FB01AC" w:rsidRDefault="00FB01AC" w:rsidP="00C30FE1"/>
    <w:p w14:paraId="055DB370" w14:textId="77777777" w:rsidR="00FE5E6C" w:rsidRPr="001F665E" w:rsidRDefault="004826FA" w:rsidP="00C30FE1">
      <w:r w:rsidRPr="004826FA">
        <w:rPr>
          <w:b/>
        </w:rPr>
        <w:t>OBSERVERA!</w:t>
      </w:r>
      <w:r>
        <w:t xml:space="preserve"> Du antas </w:t>
      </w:r>
      <w:r w:rsidRPr="004826FA">
        <w:rPr>
          <w:b/>
        </w:rPr>
        <w:t>inte</w:t>
      </w:r>
      <w:r>
        <w:t xml:space="preserve"> känna till </w:t>
      </w:r>
      <w:r w:rsidRPr="004826FA">
        <w:rPr>
          <w:b/>
        </w:rPr>
        <w:t>alla</w:t>
      </w:r>
      <w:r>
        <w:t xml:space="preserve"> rader med data i tabellen kund. Detta medför att du måste formulera SQL-satser </w:t>
      </w:r>
      <w:r w:rsidR="00FB01AC">
        <w:t>och korrekta WHERE-villkor, dvs du kan inte sätta in t ex ett maxvärde på en årslön, där du läser maxvärdet på skärmen, i förekommande fall får du skriva SQL-satser som plockar fram maxvärdet.</w:t>
      </w:r>
    </w:p>
    <w:p w14:paraId="055DB371" w14:textId="77777777" w:rsidR="001F665E" w:rsidRDefault="001F665E" w:rsidP="00C30FE1"/>
    <w:p w14:paraId="055DB372" w14:textId="77777777" w:rsidR="00B64CCB" w:rsidRPr="001F665E" w:rsidRDefault="00B64CCB" w:rsidP="00C30FE1"/>
    <w:p w14:paraId="055DB373" w14:textId="77777777" w:rsidR="00BE7040" w:rsidRPr="0000560B" w:rsidRDefault="002E0B50" w:rsidP="00C30FE1">
      <w:pPr>
        <w:rPr>
          <w:b/>
        </w:rPr>
      </w:pPr>
      <w:r w:rsidRPr="0000560B">
        <w:rPr>
          <w:b/>
        </w:rPr>
        <w:t>Uppgift 1</w:t>
      </w:r>
    </w:p>
    <w:p w14:paraId="055DB374" w14:textId="77777777" w:rsidR="002E0B50" w:rsidRPr="001F665E" w:rsidRDefault="00AE6220" w:rsidP="00C30FE1">
      <w:r>
        <w:t>Visa all data om alla kunder i tabellen, s</w:t>
      </w:r>
      <w:r w:rsidR="001730FB">
        <w:t>ortera på enamn stigande (a-</w:t>
      </w:r>
      <w:r>
        <w:t>ö).</w:t>
      </w:r>
    </w:p>
    <w:p w14:paraId="055DB375" w14:textId="77777777" w:rsidR="00BE7040" w:rsidRDefault="00BE7040" w:rsidP="00C30FE1"/>
    <w:p w14:paraId="055DB376" w14:textId="77777777" w:rsidR="00B17158" w:rsidRPr="001F665E" w:rsidRDefault="00B17158" w:rsidP="00C30FE1"/>
    <w:p w14:paraId="055DB377" w14:textId="77777777" w:rsidR="00BE7040" w:rsidRPr="0000560B" w:rsidRDefault="00AE6220" w:rsidP="00C30FE1">
      <w:pPr>
        <w:rPr>
          <w:b/>
        </w:rPr>
      </w:pPr>
      <w:r w:rsidRPr="0000560B">
        <w:rPr>
          <w:b/>
        </w:rPr>
        <w:t>Uppgift 2</w:t>
      </w:r>
    </w:p>
    <w:p w14:paraId="055DB378" w14:textId="77777777" w:rsidR="00AE6220" w:rsidRPr="001F665E" w:rsidRDefault="00AE6220" w:rsidP="00C30FE1">
      <w:r>
        <w:t>Visa all data om alla kunder i tabellen, so</w:t>
      </w:r>
      <w:r w:rsidR="001730FB">
        <w:t>rtera på enamn fallande (ö-</w:t>
      </w:r>
      <w:r>
        <w:t>a).</w:t>
      </w:r>
    </w:p>
    <w:p w14:paraId="055DB379" w14:textId="77777777" w:rsidR="00BE7040" w:rsidRDefault="00BE7040" w:rsidP="00C30FE1"/>
    <w:p w14:paraId="055DB37A" w14:textId="77777777" w:rsidR="00B17158" w:rsidRPr="001F665E" w:rsidRDefault="00B17158" w:rsidP="00C30FE1"/>
    <w:p w14:paraId="055DB37B" w14:textId="77777777" w:rsidR="00BE7040" w:rsidRPr="0000560B" w:rsidRDefault="00AE6220" w:rsidP="00C30FE1">
      <w:pPr>
        <w:rPr>
          <w:b/>
        </w:rPr>
      </w:pPr>
      <w:r w:rsidRPr="0000560B">
        <w:rPr>
          <w:b/>
        </w:rPr>
        <w:t>Uppgift 3</w:t>
      </w:r>
    </w:p>
    <w:p w14:paraId="055DB37C" w14:textId="77777777" w:rsidR="00AE6220" w:rsidRDefault="00AE6220" w:rsidP="00C30FE1">
      <w:r>
        <w:t xml:space="preserve">Visa hur många kunder som finns lagrade i tabellen (antalet rader). </w:t>
      </w:r>
    </w:p>
    <w:p w14:paraId="055DB37D" w14:textId="77777777" w:rsidR="00AB4774" w:rsidRDefault="00AB4774" w:rsidP="00C30FE1">
      <w:r>
        <w:t>Rätt svar = 10</w:t>
      </w:r>
    </w:p>
    <w:p w14:paraId="055DB37E" w14:textId="77777777" w:rsidR="00AE6220" w:rsidRDefault="00AE6220" w:rsidP="00C30FE1"/>
    <w:p w14:paraId="055DB37F" w14:textId="77777777" w:rsidR="00B17158" w:rsidRDefault="00B17158" w:rsidP="00C30FE1"/>
    <w:p w14:paraId="055DB380" w14:textId="77777777" w:rsidR="00AE6220" w:rsidRPr="0000560B" w:rsidRDefault="00AE6220" w:rsidP="00C30FE1">
      <w:pPr>
        <w:rPr>
          <w:b/>
        </w:rPr>
      </w:pPr>
      <w:r w:rsidRPr="0000560B">
        <w:rPr>
          <w:b/>
        </w:rPr>
        <w:t>Uppgift 4</w:t>
      </w:r>
    </w:p>
    <w:p w14:paraId="055DB381" w14:textId="77777777" w:rsidR="00AE6220" w:rsidRDefault="00AE6220" w:rsidP="00C30FE1">
      <w:r>
        <w:t xml:space="preserve">Visa hur många kunder som har en årsinkomst som </w:t>
      </w:r>
      <w:r w:rsidR="00AB4774">
        <w:t>är större än</w:t>
      </w:r>
      <w:r>
        <w:t xml:space="preserve"> 300 000 SEK.</w:t>
      </w:r>
    </w:p>
    <w:p w14:paraId="055DB382" w14:textId="77777777" w:rsidR="00AB4774" w:rsidRDefault="00AB4774" w:rsidP="00C30FE1">
      <w:r>
        <w:t>Rätt svar = 6</w:t>
      </w:r>
    </w:p>
    <w:p w14:paraId="055DB383" w14:textId="77777777" w:rsidR="000B5660" w:rsidRDefault="000B5660" w:rsidP="00C30FE1"/>
    <w:p w14:paraId="055DB384" w14:textId="77777777" w:rsidR="00B17158" w:rsidRDefault="00B17158" w:rsidP="00C30FE1"/>
    <w:p w14:paraId="055DB385" w14:textId="77777777" w:rsidR="000B5660" w:rsidRPr="0000560B" w:rsidRDefault="000B5660" w:rsidP="00C30FE1">
      <w:pPr>
        <w:rPr>
          <w:b/>
        </w:rPr>
      </w:pPr>
      <w:r w:rsidRPr="0000560B">
        <w:rPr>
          <w:b/>
        </w:rPr>
        <w:t>Uppgift 5</w:t>
      </w:r>
    </w:p>
    <w:p w14:paraId="055DB386" w14:textId="77777777" w:rsidR="00AB4774" w:rsidRDefault="00AB4774" w:rsidP="00AB4774">
      <w:r>
        <w:t xml:space="preserve">Visa hur många kunder som har </w:t>
      </w:r>
      <w:r w:rsidR="00E83C5C">
        <w:t xml:space="preserve">en årsinkomst som är mindre än </w:t>
      </w:r>
      <w:r>
        <w:t>300 000 SEK.</w:t>
      </w:r>
    </w:p>
    <w:p w14:paraId="055DB387" w14:textId="77777777" w:rsidR="00AB4774" w:rsidRDefault="00AB4774" w:rsidP="00AB4774">
      <w:r>
        <w:t xml:space="preserve">Rätt svar = </w:t>
      </w:r>
      <w:r w:rsidR="00E83C5C">
        <w:t>3</w:t>
      </w:r>
      <w:r w:rsidR="009C2062">
        <w:t xml:space="preserve"> </w:t>
      </w:r>
    </w:p>
    <w:p w14:paraId="055DB388" w14:textId="77777777" w:rsidR="00155E1B" w:rsidRDefault="00155E1B" w:rsidP="00AB4774"/>
    <w:p w14:paraId="055DB389" w14:textId="77777777" w:rsidR="00FB01AC" w:rsidRDefault="00FB01AC" w:rsidP="00AB4774">
      <w:pPr>
        <w:rPr>
          <w:b/>
        </w:rPr>
      </w:pPr>
    </w:p>
    <w:p w14:paraId="055DB38A" w14:textId="77777777" w:rsidR="00155E1B" w:rsidRPr="0000560B" w:rsidRDefault="00BE6C46" w:rsidP="00AB4774">
      <w:pPr>
        <w:rPr>
          <w:b/>
        </w:rPr>
      </w:pPr>
      <w:r>
        <w:rPr>
          <w:b/>
        </w:rPr>
        <w:lastRenderedPageBreak/>
        <w:t>Uppgift 6</w:t>
      </w:r>
    </w:p>
    <w:p w14:paraId="055DB38B" w14:textId="77777777" w:rsidR="00155E1B" w:rsidRDefault="00155E1B" w:rsidP="00AB4774">
      <w:r>
        <w:t xml:space="preserve">Visa medelön för alla kunder i tabellen. Kolumnrubriken skall vara: </w:t>
      </w:r>
      <w:r w:rsidRPr="00155E1B">
        <w:rPr>
          <w:b/>
        </w:rPr>
        <w:t>Medellön</w:t>
      </w:r>
      <w:r>
        <w:t xml:space="preserve"> </w:t>
      </w:r>
    </w:p>
    <w:p w14:paraId="055DB38C" w14:textId="77777777" w:rsidR="00155E1B" w:rsidRDefault="00155E1B" w:rsidP="00AB4774">
      <w:r>
        <w:t>Rätt svar:</w:t>
      </w:r>
    </w:p>
    <w:p w14:paraId="055DB38D" w14:textId="77777777" w:rsidR="00155E1B" w:rsidRDefault="00155E1B" w:rsidP="00AB4774"/>
    <w:p w14:paraId="055DB38E" w14:textId="77777777" w:rsidR="00155E1B" w:rsidRPr="00155E1B" w:rsidRDefault="00155E1B" w:rsidP="00155E1B">
      <w:pPr>
        <w:rPr>
          <w:rFonts w:ascii="Courier New" w:hAnsi="Courier New" w:cs="Courier New"/>
          <w:sz w:val="20"/>
        </w:rPr>
      </w:pPr>
      <w:r w:rsidRPr="00155E1B">
        <w:rPr>
          <w:rFonts w:ascii="Courier New" w:hAnsi="Courier New" w:cs="Courier New"/>
          <w:sz w:val="20"/>
        </w:rPr>
        <w:t xml:space="preserve">  Medellön</w:t>
      </w:r>
    </w:p>
    <w:p w14:paraId="055DB38F" w14:textId="77777777" w:rsidR="00155E1B" w:rsidRPr="00155E1B" w:rsidRDefault="00155E1B" w:rsidP="00155E1B">
      <w:pPr>
        <w:rPr>
          <w:rFonts w:ascii="Courier New" w:hAnsi="Courier New" w:cs="Courier New"/>
          <w:sz w:val="20"/>
        </w:rPr>
      </w:pPr>
      <w:r w:rsidRPr="00155E1B">
        <w:rPr>
          <w:rFonts w:ascii="Courier New" w:hAnsi="Courier New" w:cs="Courier New"/>
          <w:sz w:val="20"/>
        </w:rPr>
        <w:t>----------</w:t>
      </w:r>
    </w:p>
    <w:p w14:paraId="055DB390" w14:textId="77777777" w:rsidR="00155E1B" w:rsidRPr="00155E1B" w:rsidRDefault="00155E1B" w:rsidP="00155E1B">
      <w:pPr>
        <w:rPr>
          <w:rFonts w:ascii="Courier New" w:hAnsi="Courier New" w:cs="Courier New"/>
          <w:sz w:val="20"/>
        </w:rPr>
      </w:pPr>
      <w:r w:rsidRPr="00155E1B">
        <w:rPr>
          <w:rFonts w:ascii="Courier New" w:hAnsi="Courier New" w:cs="Courier New"/>
          <w:sz w:val="20"/>
        </w:rPr>
        <w:t xml:space="preserve">    355300</w:t>
      </w:r>
    </w:p>
    <w:p w14:paraId="055DB391" w14:textId="77777777" w:rsidR="00AB4774" w:rsidRDefault="00AB4774" w:rsidP="00AB4774"/>
    <w:p w14:paraId="055DB392" w14:textId="77777777" w:rsidR="00155E1B" w:rsidRDefault="00155E1B" w:rsidP="00AB4774"/>
    <w:p w14:paraId="055DB393" w14:textId="77777777" w:rsidR="00AB4774" w:rsidRPr="0000560B" w:rsidRDefault="00BE6C46" w:rsidP="00AB4774">
      <w:pPr>
        <w:rPr>
          <w:b/>
        </w:rPr>
      </w:pPr>
      <w:r>
        <w:rPr>
          <w:b/>
        </w:rPr>
        <w:t>Uppgift 7</w:t>
      </w:r>
    </w:p>
    <w:p w14:paraId="055DB394" w14:textId="77777777" w:rsidR="009C2062" w:rsidRDefault="009C2062" w:rsidP="00AB4774">
      <w:r>
        <w:t>Visa username, fnamn, enamn</w:t>
      </w:r>
      <w:r w:rsidR="00155E1B">
        <w:t>, årslön</w:t>
      </w:r>
      <w:r>
        <w:t xml:space="preserve"> för de kunder som har en årslön som är mindre än medellönen för alla kunder.</w:t>
      </w:r>
      <w:r w:rsidR="00BE6C46">
        <w:t xml:space="preserve"> Rätt svar:</w:t>
      </w:r>
    </w:p>
    <w:p w14:paraId="055DB395" w14:textId="77777777" w:rsidR="00BE6C46" w:rsidRDefault="00BE6C46" w:rsidP="00AB4774"/>
    <w:p w14:paraId="055DB396" w14:textId="77777777" w:rsidR="00BE6C46" w:rsidRPr="00BE6C46" w:rsidRDefault="00BE6C46" w:rsidP="00BE6C46">
      <w:pPr>
        <w:rPr>
          <w:rFonts w:ascii="Courier New" w:hAnsi="Courier New" w:cs="Courier New"/>
          <w:sz w:val="20"/>
        </w:rPr>
      </w:pPr>
      <w:r w:rsidRPr="00BE6C46">
        <w:rPr>
          <w:rFonts w:ascii="Courier New" w:hAnsi="Courier New" w:cs="Courier New"/>
          <w:sz w:val="20"/>
        </w:rPr>
        <w:t>USERNAME FNAMN                ENAMN                    ÅRSLÖN</w:t>
      </w:r>
    </w:p>
    <w:p w14:paraId="055DB397" w14:textId="77777777" w:rsidR="00BE6C46" w:rsidRPr="00BE6C46" w:rsidRDefault="00BE6C46" w:rsidP="00BE6C46">
      <w:pPr>
        <w:rPr>
          <w:rFonts w:ascii="Courier New" w:hAnsi="Courier New" w:cs="Courier New"/>
          <w:sz w:val="20"/>
        </w:rPr>
      </w:pPr>
      <w:r w:rsidRPr="00BE6C46">
        <w:rPr>
          <w:rFonts w:ascii="Courier New" w:hAnsi="Courier New" w:cs="Courier New"/>
          <w:sz w:val="20"/>
        </w:rPr>
        <w:t>-------- -------------------- -------------------- ----------</w:t>
      </w:r>
    </w:p>
    <w:p w14:paraId="055DB398" w14:textId="77777777" w:rsidR="00BE6C46" w:rsidRPr="00BE6C46" w:rsidRDefault="00BE6C46" w:rsidP="00BE6C46">
      <w:pPr>
        <w:rPr>
          <w:rFonts w:ascii="Courier New" w:hAnsi="Courier New" w:cs="Courier New"/>
          <w:sz w:val="20"/>
        </w:rPr>
      </w:pPr>
      <w:r w:rsidRPr="00BE6C46">
        <w:rPr>
          <w:rFonts w:ascii="Courier New" w:hAnsi="Courier New" w:cs="Courier New"/>
          <w:sz w:val="20"/>
        </w:rPr>
        <w:t>MrBig    Roger                nyberg                   317000</w:t>
      </w:r>
    </w:p>
    <w:p w14:paraId="055DB399" w14:textId="77777777" w:rsidR="00BE6C46" w:rsidRPr="00BE6C46" w:rsidRDefault="00BE6C46" w:rsidP="00BE6C46">
      <w:pPr>
        <w:rPr>
          <w:rFonts w:ascii="Courier New" w:hAnsi="Courier New" w:cs="Courier New"/>
          <w:sz w:val="20"/>
        </w:rPr>
      </w:pPr>
      <w:r w:rsidRPr="00BE6C46">
        <w:rPr>
          <w:rFonts w:ascii="Courier New" w:hAnsi="Courier New" w:cs="Courier New"/>
          <w:sz w:val="20"/>
        </w:rPr>
        <w:t>KLÖven   Tomas                kvist                    198000</w:t>
      </w:r>
    </w:p>
    <w:p w14:paraId="055DB39A" w14:textId="77777777" w:rsidR="00BE6C46" w:rsidRPr="00BE6C46" w:rsidRDefault="00BE6C46" w:rsidP="00BE6C46">
      <w:pPr>
        <w:rPr>
          <w:rFonts w:ascii="Courier New" w:hAnsi="Courier New" w:cs="Courier New"/>
          <w:sz w:val="20"/>
        </w:rPr>
      </w:pPr>
      <w:r w:rsidRPr="00BE6C46">
        <w:rPr>
          <w:rFonts w:ascii="Courier New" w:hAnsi="Courier New" w:cs="Courier New"/>
          <w:sz w:val="20"/>
        </w:rPr>
        <w:t>OlleBull hans                 Lindqvist                116000</w:t>
      </w:r>
    </w:p>
    <w:p w14:paraId="055DB39B" w14:textId="77777777" w:rsidR="00BE6C46" w:rsidRPr="00BE6C46" w:rsidRDefault="00BE6C46" w:rsidP="00BE6C46">
      <w:pPr>
        <w:rPr>
          <w:rFonts w:ascii="Courier New" w:hAnsi="Courier New" w:cs="Courier New"/>
          <w:sz w:val="20"/>
        </w:rPr>
      </w:pPr>
      <w:r w:rsidRPr="00BE6C46">
        <w:rPr>
          <w:rFonts w:ascii="Courier New" w:hAnsi="Courier New" w:cs="Courier New"/>
          <w:sz w:val="20"/>
        </w:rPr>
        <w:t>MrMDI    Hans                 Rosenboll                307000</w:t>
      </w:r>
    </w:p>
    <w:p w14:paraId="055DB39C" w14:textId="77777777" w:rsidR="00BE6C46" w:rsidRPr="00BE6C46" w:rsidRDefault="00BE6C46" w:rsidP="00BE6C46">
      <w:pPr>
        <w:rPr>
          <w:rFonts w:ascii="Courier New" w:hAnsi="Courier New" w:cs="Courier New"/>
          <w:sz w:val="20"/>
        </w:rPr>
      </w:pPr>
      <w:r w:rsidRPr="00BE6C46">
        <w:rPr>
          <w:rFonts w:ascii="Courier New" w:hAnsi="Courier New" w:cs="Courier New"/>
          <w:sz w:val="20"/>
        </w:rPr>
        <w:t>h01hanro Sven                 Larsson                       0</w:t>
      </w:r>
    </w:p>
    <w:p w14:paraId="055DB39D" w14:textId="77777777" w:rsidR="00BE6C46" w:rsidRPr="00BE6C46" w:rsidRDefault="00BE6C46" w:rsidP="00BE6C46">
      <w:pPr>
        <w:rPr>
          <w:rFonts w:ascii="Courier New" w:hAnsi="Courier New" w:cs="Courier New"/>
          <w:sz w:val="20"/>
        </w:rPr>
      </w:pPr>
      <w:r w:rsidRPr="00BE6C46">
        <w:rPr>
          <w:rFonts w:ascii="Courier New" w:hAnsi="Courier New" w:cs="Courier New"/>
          <w:sz w:val="20"/>
        </w:rPr>
        <w:t>Rolven   roger                nyberg                   240000</w:t>
      </w:r>
    </w:p>
    <w:p w14:paraId="055DB39E" w14:textId="77777777" w:rsidR="005D2CEA" w:rsidRDefault="005D2CEA" w:rsidP="00AB4774"/>
    <w:p w14:paraId="055DB39F" w14:textId="77777777" w:rsidR="004826FA" w:rsidRDefault="004826FA" w:rsidP="00AB4774"/>
    <w:p w14:paraId="055DB3A0" w14:textId="77777777" w:rsidR="005D2CEA" w:rsidRPr="005D2CEA" w:rsidRDefault="00BE6C46" w:rsidP="00AB4774">
      <w:pPr>
        <w:rPr>
          <w:b/>
        </w:rPr>
      </w:pPr>
      <w:r>
        <w:rPr>
          <w:b/>
        </w:rPr>
        <w:t>Uppgift 8</w:t>
      </w:r>
    </w:p>
    <w:p w14:paraId="055DB3A1" w14:textId="77777777" w:rsidR="005D2CEA" w:rsidRDefault="005D2CEA" w:rsidP="00AB4774">
      <w:r>
        <w:t xml:space="preserve">Visa fnamn, enamn med </w:t>
      </w:r>
      <w:r w:rsidRPr="00982744">
        <w:rPr>
          <w:b/>
        </w:rPr>
        <w:t>VERSALER</w:t>
      </w:r>
      <w:r>
        <w:t xml:space="preserve"> för de kunder som har ett</w:t>
      </w:r>
      <w:r w:rsidRPr="00982744">
        <w:rPr>
          <w:rFonts w:ascii="Courier New" w:hAnsi="Courier New" w:cs="Courier New"/>
          <w:sz w:val="20"/>
        </w:rPr>
        <w:t xml:space="preserve"> </w:t>
      </w:r>
      <w:r w:rsidRPr="00982744">
        <w:rPr>
          <w:rFonts w:ascii="Courier New" w:hAnsi="Courier New" w:cs="Courier New"/>
          <w:color w:val="800080"/>
          <w:sz w:val="20"/>
        </w:rPr>
        <w:t>'s'</w:t>
      </w:r>
      <w:r>
        <w:t xml:space="preserve"> i efternamnet.</w:t>
      </w:r>
    </w:p>
    <w:p w14:paraId="055DB3A2" w14:textId="77777777" w:rsidR="00982744" w:rsidRDefault="00982744" w:rsidP="00AB4774">
      <w:r>
        <w:t>Rätt svar:</w:t>
      </w:r>
    </w:p>
    <w:p w14:paraId="055DB3A3" w14:textId="77777777" w:rsidR="00982744" w:rsidRDefault="00982744" w:rsidP="00AB4774"/>
    <w:p w14:paraId="055DB3A4" w14:textId="77777777" w:rsidR="00982744" w:rsidRPr="00982744" w:rsidRDefault="00982744" w:rsidP="00982744">
      <w:pPr>
        <w:rPr>
          <w:rFonts w:ascii="Courier New" w:hAnsi="Courier New" w:cs="Courier New"/>
          <w:sz w:val="20"/>
        </w:rPr>
      </w:pPr>
      <w:r w:rsidRPr="00982744">
        <w:rPr>
          <w:rFonts w:ascii="Courier New" w:hAnsi="Courier New" w:cs="Courier New"/>
          <w:sz w:val="20"/>
        </w:rPr>
        <w:t>FNAMN                ENAMN</w:t>
      </w:r>
    </w:p>
    <w:p w14:paraId="055DB3A5" w14:textId="77777777" w:rsidR="00982744" w:rsidRPr="00982744" w:rsidRDefault="00982744" w:rsidP="00982744">
      <w:pPr>
        <w:rPr>
          <w:rFonts w:ascii="Courier New" w:hAnsi="Courier New" w:cs="Courier New"/>
          <w:sz w:val="20"/>
        </w:rPr>
      </w:pPr>
      <w:r w:rsidRPr="00982744">
        <w:rPr>
          <w:rFonts w:ascii="Courier New" w:hAnsi="Courier New" w:cs="Courier New"/>
          <w:sz w:val="20"/>
        </w:rPr>
        <w:t>-------------------- ---------</w:t>
      </w:r>
    </w:p>
    <w:p w14:paraId="055DB3A6" w14:textId="77777777" w:rsidR="00982744" w:rsidRPr="00982744" w:rsidRDefault="00982744" w:rsidP="00982744">
      <w:pPr>
        <w:rPr>
          <w:rFonts w:ascii="Courier New" w:hAnsi="Courier New" w:cs="Courier New"/>
          <w:sz w:val="20"/>
        </w:rPr>
      </w:pPr>
      <w:r w:rsidRPr="00982744">
        <w:rPr>
          <w:rFonts w:ascii="Courier New" w:hAnsi="Courier New" w:cs="Courier New"/>
          <w:sz w:val="20"/>
        </w:rPr>
        <w:t>TOMAS                KVIST</w:t>
      </w:r>
    </w:p>
    <w:p w14:paraId="055DB3A7" w14:textId="77777777" w:rsidR="00982744" w:rsidRPr="00982744" w:rsidRDefault="00982744" w:rsidP="00982744">
      <w:pPr>
        <w:rPr>
          <w:rFonts w:ascii="Courier New" w:hAnsi="Courier New" w:cs="Courier New"/>
          <w:sz w:val="20"/>
        </w:rPr>
      </w:pPr>
      <w:r w:rsidRPr="00982744">
        <w:rPr>
          <w:rFonts w:ascii="Courier New" w:hAnsi="Courier New" w:cs="Courier New"/>
          <w:sz w:val="20"/>
        </w:rPr>
        <w:t>HANS                 LINDQVIST</w:t>
      </w:r>
    </w:p>
    <w:p w14:paraId="055DB3A8" w14:textId="77777777" w:rsidR="00982744" w:rsidRPr="00982744" w:rsidRDefault="00982744" w:rsidP="00982744">
      <w:pPr>
        <w:rPr>
          <w:rFonts w:ascii="Courier New" w:hAnsi="Courier New" w:cs="Courier New"/>
          <w:sz w:val="20"/>
        </w:rPr>
      </w:pPr>
      <w:r w:rsidRPr="00982744">
        <w:rPr>
          <w:rFonts w:ascii="Courier New" w:hAnsi="Courier New" w:cs="Courier New"/>
          <w:sz w:val="20"/>
        </w:rPr>
        <w:t>HANS                 ROSENBOLL</w:t>
      </w:r>
    </w:p>
    <w:p w14:paraId="055DB3A9" w14:textId="77777777" w:rsidR="00982744" w:rsidRPr="00982744" w:rsidRDefault="00982744" w:rsidP="00982744">
      <w:pPr>
        <w:rPr>
          <w:rFonts w:ascii="Courier New" w:hAnsi="Courier New" w:cs="Courier New"/>
          <w:sz w:val="20"/>
        </w:rPr>
      </w:pPr>
      <w:r w:rsidRPr="00982744">
        <w:rPr>
          <w:rFonts w:ascii="Courier New" w:hAnsi="Courier New" w:cs="Courier New"/>
          <w:sz w:val="20"/>
        </w:rPr>
        <w:t>SVEN                 LARSSON</w:t>
      </w:r>
    </w:p>
    <w:p w14:paraId="055DB3AA" w14:textId="77777777" w:rsidR="005D2CEA" w:rsidRDefault="005D2CEA" w:rsidP="00AB4774"/>
    <w:p w14:paraId="055DB3AB" w14:textId="77777777" w:rsidR="004826FA" w:rsidRDefault="004826FA" w:rsidP="00AB4774"/>
    <w:p w14:paraId="055DB3AC" w14:textId="77777777" w:rsidR="005D2CEA" w:rsidRPr="001C3607" w:rsidRDefault="00BE6C46" w:rsidP="00AB4774">
      <w:pPr>
        <w:rPr>
          <w:b/>
        </w:rPr>
      </w:pPr>
      <w:r>
        <w:rPr>
          <w:b/>
        </w:rPr>
        <w:t>Uppgift 9</w:t>
      </w:r>
    </w:p>
    <w:p w14:paraId="055DB3AD" w14:textId="77777777" w:rsidR="005D2CEA" w:rsidRDefault="005D2CEA" w:rsidP="00AB4774">
      <w:r>
        <w:t>Visa fnamn, enamn</w:t>
      </w:r>
      <w:r w:rsidR="00BA7A1B">
        <w:t xml:space="preserve"> och</w:t>
      </w:r>
      <w:r w:rsidR="001C3607">
        <w:t xml:space="preserve"> yrke</w:t>
      </w:r>
      <w:r>
        <w:t xml:space="preserve"> med </w:t>
      </w:r>
      <w:r w:rsidRPr="00982744">
        <w:rPr>
          <w:b/>
        </w:rPr>
        <w:t>gemener</w:t>
      </w:r>
      <w:r>
        <w:t xml:space="preserve"> för de kunder som har</w:t>
      </w:r>
      <w:r w:rsidR="001C3607">
        <w:t xml:space="preserve"> ett </w:t>
      </w:r>
      <w:r w:rsidR="003912AD">
        <w:t>fö</w:t>
      </w:r>
      <w:r w:rsidR="001C3607">
        <w:t xml:space="preserve">rnamn som slutar på </w:t>
      </w:r>
      <w:r w:rsidR="001C3607" w:rsidRPr="00982744">
        <w:rPr>
          <w:rFonts w:ascii="Courier New" w:hAnsi="Courier New" w:cs="Courier New"/>
          <w:color w:val="800080"/>
          <w:sz w:val="20"/>
        </w:rPr>
        <w:t>'s'</w:t>
      </w:r>
      <w:r w:rsidR="001C3607">
        <w:t xml:space="preserve">. Om </w:t>
      </w:r>
      <w:r w:rsidR="001C3607" w:rsidRPr="00223FA3">
        <w:rPr>
          <w:rFonts w:ascii="Courier New" w:hAnsi="Courier New" w:cs="Courier New"/>
          <w:color w:val="0000FF"/>
          <w:sz w:val="20"/>
        </w:rPr>
        <w:t>NULL</w:t>
      </w:r>
      <w:r w:rsidR="001C3607">
        <w:t xml:space="preserve"> finns i kolumne</w:t>
      </w:r>
      <w:r w:rsidR="00BA7A1B">
        <w:t xml:space="preserve">n yrke skall strängen </w:t>
      </w:r>
      <w:r w:rsidR="00BA7A1B" w:rsidRPr="00982744">
        <w:rPr>
          <w:rFonts w:ascii="Courier New" w:hAnsi="Courier New" w:cs="Courier New"/>
          <w:color w:val="800080"/>
          <w:sz w:val="20"/>
        </w:rPr>
        <w:t>'arbetsfri</w:t>
      </w:r>
      <w:r w:rsidR="001C3607" w:rsidRPr="00982744">
        <w:rPr>
          <w:rFonts w:ascii="Courier New" w:hAnsi="Courier New" w:cs="Courier New"/>
          <w:color w:val="800080"/>
          <w:sz w:val="20"/>
        </w:rPr>
        <w:t>'</w:t>
      </w:r>
      <w:r w:rsidR="001C3607">
        <w:t xml:space="preserve"> visas istället.</w:t>
      </w:r>
      <w:r w:rsidR="003912AD">
        <w:t xml:space="preserve"> Rätt svar:</w:t>
      </w:r>
    </w:p>
    <w:p w14:paraId="055DB3AE" w14:textId="77777777" w:rsidR="003912AD" w:rsidRDefault="003912AD" w:rsidP="00AB4774"/>
    <w:p w14:paraId="055DB3AF" w14:textId="77777777" w:rsidR="003912AD" w:rsidRPr="003912AD" w:rsidRDefault="003912AD" w:rsidP="003912AD">
      <w:pPr>
        <w:rPr>
          <w:rFonts w:ascii="Courier New" w:hAnsi="Courier New" w:cs="Courier New"/>
          <w:sz w:val="20"/>
        </w:rPr>
      </w:pPr>
      <w:r w:rsidRPr="003912AD">
        <w:rPr>
          <w:rFonts w:ascii="Courier New" w:hAnsi="Courier New" w:cs="Courier New"/>
          <w:sz w:val="20"/>
        </w:rPr>
        <w:t>FNAMN                ENAMN                YRKE</w:t>
      </w:r>
    </w:p>
    <w:p w14:paraId="055DB3B0" w14:textId="77777777" w:rsidR="003912AD" w:rsidRPr="003912AD" w:rsidRDefault="003912AD" w:rsidP="003912AD">
      <w:pPr>
        <w:rPr>
          <w:rFonts w:ascii="Courier New" w:hAnsi="Courier New" w:cs="Courier New"/>
          <w:sz w:val="20"/>
        </w:rPr>
      </w:pPr>
      <w:r w:rsidRPr="003912AD">
        <w:rPr>
          <w:rFonts w:ascii="Courier New" w:hAnsi="Courier New" w:cs="Courier New"/>
          <w:sz w:val="20"/>
        </w:rPr>
        <w:t>-------------------- -------------------- ------------</w:t>
      </w:r>
    </w:p>
    <w:p w14:paraId="055DB3B1" w14:textId="77777777" w:rsidR="003912AD" w:rsidRPr="003912AD" w:rsidRDefault="003912AD" w:rsidP="003912AD">
      <w:pPr>
        <w:rPr>
          <w:rFonts w:ascii="Courier New" w:hAnsi="Courier New" w:cs="Courier New"/>
          <w:sz w:val="20"/>
        </w:rPr>
      </w:pPr>
      <w:r w:rsidRPr="003912AD">
        <w:rPr>
          <w:rFonts w:ascii="Courier New" w:hAnsi="Courier New" w:cs="Courier New"/>
          <w:sz w:val="20"/>
        </w:rPr>
        <w:t>tomas                kvist                potatisbonde</w:t>
      </w:r>
    </w:p>
    <w:p w14:paraId="055DB3B2" w14:textId="77777777" w:rsidR="003912AD" w:rsidRPr="003912AD" w:rsidRDefault="003912AD" w:rsidP="003912AD">
      <w:pPr>
        <w:rPr>
          <w:rFonts w:ascii="Courier New" w:hAnsi="Courier New" w:cs="Courier New"/>
          <w:sz w:val="20"/>
        </w:rPr>
      </w:pPr>
      <w:r w:rsidRPr="003912AD">
        <w:rPr>
          <w:rFonts w:ascii="Courier New" w:hAnsi="Courier New" w:cs="Courier New"/>
          <w:sz w:val="20"/>
        </w:rPr>
        <w:t>hans                 lindqvist            arbetsfri</w:t>
      </w:r>
    </w:p>
    <w:p w14:paraId="055DB3B3" w14:textId="77777777" w:rsidR="003912AD" w:rsidRPr="003912AD" w:rsidRDefault="003912AD" w:rsidP="003912AD">
      <w:pPr>
        <w:rPr>
          <w:rFonts w:ascii="Courier New" w:hAnsi="Courier New" w:cs="Courier New"/>
          <w:sz w:val="20"/>
        </w:rPr>
      </w:pPr>
      <w:r w:rsidRPr="003912AD">
        <w:rPr>
          <w:rFonts w:ascii="Courier New" w:hAnsi="Courier New" w:cs="Courier New"/>
          <w:sz w:val="20"/>
        </w:rPr>
        <w:t>hans                 rosenboll            adjunkt</w:t>
      </w:r>
    </w:p>
    <w:p w14:paraId="055DB3B4" w14:textId="77777777" w:rsidR="00BA7A1B" w:rsidRDefault="00BA7A1B" w:rsidP="00AB4774"/>
    <w:p w14:paraId="055DB3B5" w14:textId="77777777" w:rsidR="004826FA" w:rsidRDefault="004826FA" w:rsidP="00AB4774"/>
    <w:p w14:paraId="055DB3B6" w14:textId="77777777" w:rsidR="00FB01AC" w:rsidRDefault="00FB01AC" w:rsidP="00AB4774"/>
    <w:p w14:paraId="055DB3B7" w14:textId="77777777" w:rsidR="00FB01AC" w:rsidRDefault="00FB01AC" w:rsidP="00AB4774">
      <w:pPr>
        <w:rPr>
          <w:b/>
        </w:rPr>
      </w:pPr>
    </w:p>
    <w:p w14:paraId="055DB3B8" w14:textId="77777777" w:rsidR="00B17158" w:rsidRDefault="00B17158" w:rsidP="00AB4774">
      <w:pPr>
        <w:rPr>
          <w:b/>
        </w:rPr>
      </w:pPr>
    </w:p>
    <w:p w14:paraId="055DB3B9" w14:textId="77777777" w:rsidR="00BA7A1B" w:rsidRPr="005F212A" w:rsidRDefault="00BE6C46" w:rsidP="00AB4774">
      <w:pPr>
        <w:rPr>
          <w:b/>
        </w:rPr>
      </w:pPr>
      <w:r>
        <w:rPr>
          <w:b/>
        </w:rPr>
        <w:lastRenderedPageBreak/>
        <w:t>Uppgift 10</w:t>
      </w:r>
    </w:p>
    <w:p w14:paraId="055DB3BA" w14:textId="77777777" w:rsidR="005B3B09" w:rsidRDefault="005F212A" w:rsidP="00AB4774">
      <w:r>
        <w:t>Visa yrke, samt antalet kunder i respektive yrkeskategori</w:t>
      </w:r>
      <w:r w:rsidR="001730FB">
        <w:t xml:space="preserve"> sorterat på yrke </w:t>
      </w:r>
      <w:r w:rsidR="005B3B09">
        <w:t>stigande (a-ö).</w:t>
      </w:r>
    </w:p>
    <w:p w14:paraId="055DB3BB" w14:textId="77777777" w:rsidR="00BA7A1B" w:rsidRDefault="005F212A" w:rsidP="00AB4774">
      <w:r>
        <w:t xml:space="preserve">Kolumnrubrikerna skall vara yrke och antal. Om </w:t>
      </w:r>
      <w:r w:rsidRPr="00223FA3">
        <w:rPr>
          <w:rFonts w:ascii="Courier New" w:hAnsi="Courier New" w:cs="Courier New"/>
          <w:color w:val="0000FF"/>
          <w:sz w:val="20"/>
        </w:rPr>
        <w:t>NULL</w:t>
      </w:r>
      <w:r>
        <w:t xml:space="preserve"> finns i klomnen yrke skall teckensträngen </w:t>
      </w:r>
      <w:r w:rsidR="00223FA3">
        <w:rPr>
          <w:rFonts w:ascii="Courier New" w:hAnsi="Courier New" w:cs="Courier New"/>
          <w:color w:val="800080"/>
          <w:sz w:val="20"/>
        </w:rPr>
        <w:t>'A</w:t>
      </w:r>
      <w:r w:rsidRPr="00223FA3">
        <w:rPr>
          <w:rFonts w:ascii="Courier New" w:hAnsi="Courier New" w:cs="Courier New"/>
          <w:color w:val="800080"/>
          <w:sz w:val="20"/>
        </w:rPr>
        <w:t>rbetsfri'</w:t>
      </w:r>
      <w:r>
        <w:t xml:space="preserve"> ersätta</w:t>
      </w:r>
      <w:r w:rsidRPr="005F212A">
        <w:rPr>
          <w:rFonts w:ascii="Courier New" w:hAnsi="Courier New" w:cs="Courier New"/>
          <w:color w:val="0000FF"/>
        </w:rPr>
        <w:t xml:space="preserve"> </w:t>
      </w:r>
      <w:r w:rsidRPr="00223FA3">
        <w:rPr>
          <w:rFonts w:ascii="Courier New" w:hAnsi="Courier New" w:cs="Courier New"/>
          <w:color w:val="0000FF"/>
          <w:sz w:val="20"/>
        </w:rPr>
        <w:t>NULL</w:t>
      </w:r>
      <w:r w:rsidRPr="00223FA3">
        <w:rPr>
          <w:rFonts w:ascii="Courier New" w:hAnsi="Courier New" w:cs="Courier New"/>
          <w:sz w:val="20"/>
        </w:rPr>
        <w:t>-värdet</w:t>
      </w:r>
      <w:r>
        <w:t>. Yrke skall visas med stor begynnelsebokstav.</w:t>
      </w:r>
      <w:r w:rsidR="003C2068">
        <w:t xml:space="preserve"> Tips! Funktionen </w:t>
      </w:r>
      <w:r w:rsidR="003C2068" w:rsidRPr="00223FA3">
        <w:rPr>
          <w:rFonts w:ascii="Courier New" w:hAnsi="Courier New" w:cs="Courier New"/>
          <w:color w:val="0000FF"/>
          <w:sz w:val="20"/>
        </w:rPr>
        <w:t>INITCAP</w:t>
      </w:r>
      <w:r w:rsidR="003C2068" w:rsidRPr="00223FA3">
        <w:rPr>
          <w:rFonts w:ascii="Courier New" w:hAnsi="Courier New" w:cs="Courier New"/>
          <w:sz w:val="20"/>
        </w:rPr>
        <w:t>()</w:t>
      </w:r>
      <w:r w:rsidR="003C2068">
        <w:t xml:space="preserve">. </w:t>
      </w:r>
      <w:r>
        <w:t xml:space="preserve"> Rätt svar:</w:t>
      </w:r>
    </w:p>
    <w:p w14:paraId="055DB3BC" w14:textId="77777777" w:rsidR="005F212A" w:rsidRDefault="005F212A" w:rsidP="00AB4774"/>
    <w:p w14:paraId="055DB3BD" w14:textId="77777777" w:rsidR="003E676C" w:rsidRPr="003E676C" w:rsidRDefault="003E676C" w:rsidP="003E676C">
      <w:pPr>
        <w:rPr>
          <w:rFonts w:ascii="Courier New" w:hAnsi="Courier New" w:cs="Courier New"/>
          <w:sz w:val="20"/>
        </w:rPr>
      </w:pPr>
      <w:r w:rsidRPr="003E676C">
        <w:rPr>
          <w:rFonts w:ascii="Courier New" w:hAnsi="Courier New" w:cs="Courier New"/>
          <w:sz w:val="20"/>
        </w:rPr>
        <w:t>YRKE                      ANTAL</w:t>
      </w:r>
    </w:p>
    <w:p w14:paraId="055DB3BE" w14:textId="77777777" w:rsidR="003E676C" w:rsidRPr="003E676C" w:rsidRDefault="003E676C" w:rsidP="003E676C">
      <w:pPr>
        <w:rPr>
          <w:rFonts w:ascii="Courier New" w:hAnsi="Courier New" w:cs="Courier New"/>
          <w:sz w:val="20"/>
        </w:rPr>
      </w:pPr>
      <w:r w:rsidRPr="003E676C">
        <w:rPr>
          <w:rFonts w:ascii="Courier New" w:hAnsi="Courier New" w:cs="Courier New"/>
          <w:sz w:val="20"/>
        </w:rPr>
        <w:t>-------------------- ----------</w:t>
      </w:r>
    </w:p>
    <w:p w14:paraId="055DB3BF" w14:textId="77777777" w:rsidR="003E676C" w:rsidRPr="003E676C" w:rsidRDefault="003E676C" w:rsidP="003E676C">
      <w:pPr>
        <w:rPr>
          <w:rFonts w:ascii="Courier New" w:hAnsi="Courier New" w:cs="Courier New"/>
          <w:sz w:val="20"/>
        </w:rPr>
      </w:pPr>
      <w:r w:rsidRPr="003E676C">
        <w:rPr>
          <w:rFonts w:ascii="Courier New" w:hAnsi="Courier New" w:cs="Courier New"/>
          <w:sz w:val="20"/>
        </w:rPr>
        <w:t>Adjunkt                       1</w:t>
      </w:r>
    </w:p>
    <w:p w14:paraId="055DB3C0" w14:textId="77777777" w:rsidR="003E676C" w:rsidRPr="003E676C" w:rsidRDefault="003E676C" w:rsidP="003E676C">
      <w:pPr>
        <w:rPr>
          <w:rFonts w:ascii="Courier New" w:hAnsi="Courier New" w:cs="Courier New"/>
          <w:sz w:val="20"/>
        </w:rPr>
      </w:pPr>
      <w:r w:rsidRPr="003E676C">
        <w:rPr>
          <w:rFonts w:ascii="Courier New" w:hAnsi="Courier New" w:cs="Courier New"/>
          <w:sz w:val="20"/>
        </w:rPr>
        <w:t>Arbetsfri                     3</w:t>
      </w:r>
    </w:p>
    <w:p w14:paraId="055DB3C1" w14:textId="77777777" w:rsidR="003E676C" w:rsidRPr="003E676C" w:rsidRDefault="003E676C" w:rsidP="003E676C">
      <w:pPr>
        <w:rPr>
          <w:rFonts w:ascii="Courier New" w:hAnsi="Courier New" w:cs="Courier New"/>
          <w:sz w:val="20"/>
        </w:rPr>
      </w:pPr>
      <w:r w:rsidRPr="003E676C">
        <w:rPr>
          <w:rFonts w:ascii="Courier New" w:hAnsi="Courier New" w:cs="Courier New"/>
          <w:sz w:val="20"/>
        </w:rPr>
        <w:t>Ingenjör                      1</w:t>
      </w:r>
    </w:p>
    <w:p w14:paraId="055DB3C2" w14:textId="77777777" w:rsidR="003E676C" w:rsidRPr="003E676C" w:rsidRDefault="003E676C" w:rsidP="003E676C">
      <w:pPr>
        <w:rPr>
          <w:rFonts w:ascii="Courier New" w:hAnsi="Courier New" w:cs="Courier New"/>
          <w:sz w:val="20"/>
        </w:rPr>
      </w:pPr>
      <w:r w:rsidRPr="003E676C">
        <w:rPr>
          <w:rFonts w:ascii="Courier New" w:hAnsi="Courier New" w:cs="Courier New"/>
          <w:sz w:val="20"/>
        </w:rPr>
        <w:t>Officer                       1</w:t>
      </w:r>
    </w:p>
    <w:p w14:paraId="055DB3C3" w14:textId="77777777" w:rsidR="003E676C" w:rsidRPr="003E676C" w:rsidRDefault="003E676C" w:rsidP="003E676C">
      <w:pPr>
        <w:rPr>
          <w:rFonts w:ascii="Courier New" w:hAnsi="Courier New" w:cs="Courier New"/>
          <w:sz w:val="20"/>
        </w:rPr>
      </w:pPr>
      <w:r w:rsidRPr="003E676C">
        <w:rPr>
          <w:rFonts w:ascii="Courier New" w:hAnsi="Courier New" w:cs="Courier New"/>
          <w:sz w:val="20"/>
        </w:rPr>
        <w:t>Potatisbonde                  1</w:t>
      </w:r>
    </w:p>
    <w:p w14:paraId="055DB3C4" w14:textId="77777777" w:rsidR="003E676C" w:rsidRPr="003E676C" w:rsidRDefault="003E676C" w:rsidP="003E676C">
      <w:pPr>
        <w:rPr>
          <w:rFonts w:ascii="Courier New" w:hAnsi="Courier New" w:cs="Courier New"/>
          <w:sz w:val="20"/>
        </w:rPr>
      </w:pPr>
      <w:r w:rsidRPr="003E676C">
        <w:rPr>
          <w:rFonts w:ascii="Courier New" w:hAnsi="Courier New" w:cs="Courier New"/>
          <w:sz w:val="20"/>
        </w:rPr>
        <w:t>Psykolog                      1</w:t>
      </w:r>
    </w:p>
    <w:p w14:paraId="055DB3C5" w14:textId="77777777" w:rsidR="003E676C" w:rsidRPr="003E676C" w:rsidRDefault="003E676C" w:rsidP="003E676C">
      <w:pPr>
        <w:rPr>
          <w:rFonts w:ascii="Courier New" w:hAnsi="Courier New" w:cs="Courier New"/>
          <w:sz w:val="20"/>
        </w:rPr>
      </w:pPr>
      <w:r w:rsidRPr="003E676C">
        <w:rPr>
          <w:rFonts w:ascii="Courier New" w:hAnsi="Courier New" w:cs="Courier New"/>
          <w:sz w:val="20"/>
        </w:rPr>
        <w:t>Tandläkare                    1</w:t>
      </w:r>
    </w:p>
    <w:p w14:paraId="055DB3C6" w14:textId="77777777" w:rsidR="009310BD" w:rsidRPr="003E676C" w:rsidRDefault="003E676C" w:rsidP="003E676C">
      <w:pPr>
        <w:rPr>
          <w:rFonts w:ascii="Courier New" w:hAnsi="Courier New" w:cs="Courier New"/>
          <w:sz w:val="20"/>
        </w:rPr>
      </w:pPr>
      <w:r w:rsidRPr="003E676C">
        <w:rPr>
          <w:rFonts w:ascii="Courier New" w:hAnsi="Courier New" w:cs="Courier New"/>
          <w:sz w:val="20"/>
        </w:rPr>
        <w:t>Vd                            1</w:t>
      </w:r>
    </w:p>
    <w:p w14:paraId="055DB3C7" w14:textId="77777777" w:rsidR="003E676C" w:rsidRDefault="003E676C" w:rsidP="00AB4774">
      <w:pPr>
        <w:rPr>
          <w:b/>
        </w:rPr>
      </w:pPr>
    </w:p>
    <w:p w14:paraId="055DB3C8" w14:textId="77777777" w:rsidR="00FB01AC" w:rsidRDefault="00FB01AC" w:rsidP="00AB4774">
      <w:pPr>
        <w:rPr>
          <w:b/>
        </w:rPr>
      </w:pPr>
    </w:p>
    <w:p w14:paraId="055DB3C9" w14:textId="77777777" w:rsidR="009310BD" w:rsidRPr="0000560B" w:rsidRDefault="00BE6C46" w:rsidP="00AB4774">
      <w:pPr>
        <w:rPr>
          <w:b/>
        </w:rPr>
      </w:pPr>
      <w:r>
        <w:rPr>
          <w:b/>
        </w:rPr>
        <w:t>Uppgift 11</w:t>
      </w:r>
    </w:p>
    <w:p w14:paraId="055DB3CA" w14:textId="77777777" w:rsidR="0000560B" w:rsidRDefault="009310BD" w:rsidP="00C30FE1">
      <w:r>
        <w:t xml:space="preserve">Visa fnamn konkatenerat med ett blanksteg och enamn under rubriken </w:t>
      </w:r>
      <w:r w:rsidR="000D1A04">
        <w:rPr>
          <w:b/>
        </w:rPr>
        <w:t>KUNDNAMN</w:t>
      </w:r>
      <w:r>
        <w:t>. Namnen skall visas med stor begynnelsebokstav</w:t>
      </w:r>
      <w:r w:rsidR="0000560B">
        <w:t xml:space="preserve">. Konkatenering i Oracle sker med </w:t>
      </w:r>
      <w:r w:rsidR="000C7059" w:rsidRPr="000C7059">
        <w:rPr>
          <w:color w:val="800080"/>
        </w:rPr>
        <w:t>'</w:t>
      </w:r>
      <w:r w:rsidR="0000560B" w:rsidRPr="000C7059">
        <w:rPr>
          <w:color w:val="800080"/>
        </w:rPr>
        <w:t>sträng1</w:t>
      </w:r>
      <w:r w:rsidR="000C7059">
        <w:rPr>
          <w:color w:val="800080"/>
        </w:rPr>
        <w:t>'</w:t>
      </w:r>
      <w:r w:rsidR="0000560B">
        <w:t>||</w:t>
      </w:r>
      <w:r w:rsidR="000C7059">
        <w:t>'</w:t>
      </w:r>
      <w:r w:rsidR="0000560B" w:rsidRPr="000C7059">
        <w:rPr>
          <w:color w:val="800080"/>
        </w:rPr>
        <w:t>sträng2</w:t>
      </w:r>
      <w:r w:rsidR="000C7059">
        <w:rPr>
          <w:color w:val="800080"/>
        </w:rPr>
        <w:t>'</w:t>
      </w:r>
      <w:r w:rsidR="0000560B">
        <w:t>||</w:t>
      </w:r>
      <w:r w:rsidR="000C7059">
        <w:t>'</w:t>
      </w:r>
      <w:r w:rsidR="0000560B">
        <w:t>s</w:t>
      </w:r>
      <w:r w:rsidR="0000560B" w:rsidRPr="000C7059">
        <w:rPr>
          <w:color w:val="800080"/>
        </w:rPr>
        <w:t>träng3</w:t>
      </w:r>
      <w:r w:rsidR="000C7059">
        <w:rPr>
          <w:color w:val="800080"/>
        </w:rPr>
        <w:t>'</w:t>
      </w:r>
      <w:r w:rsidR="0000560B">
        <w:t>..</w:t>
      </w:r>
    </w:p>
    <w:p w14:paraId="055DB3CB" w14:textId="77777777" w:rsidR="009310BD" w:rsidRDefault="009310BD" w:rsidP="00C30FE1">
      <w:r>
        <w:t>Rätt svar:</w:t>
      </w:r>
    </w:p>
    <w:p w14:paraId="055DB3CC" w14:textId="77777777" w:rsidR="009310BD" w:rsidRDefault="009310BD" w:rsidP="00C30FE1"/>
    <w:p w14:paraId="055DB3CD" w14:textId="77777777" w:rsidR="009310BD" w:rsidRPr="009310BD" w:rsidRDefault="009310BD" w:rsidP="009310BD">
      <w:pPr>
        <w:rPr>
          <w:rFonts w:ascii="Courier New" w:hAnsi="Courier New" w:cs="Courier New"/>
          <w:sz w:val="20"/>
        </w:rPr>
      </w:pPr>
      <w:r w:rsidRPr="009310BD">
        <w:rPr>
          <w:rFonts w:ascii="Courier New" w:hAnsi="Courier New" w:cs="Courier New"/>
          <w:sz w:val="20"/>
        </w:rPr>
        <w:t>KUNDNAMN</w:t>
      </w:r>
    </w:p>
    <w:p w14:paraId="055DB3CE" w14:textId="77777777" w:rsidR="009310BD" w:rsidRPr="009310BD" w:rsidRDefault="009310BD" w:rsidP="009310BD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-----------------</w:t>
      </w:r>
    </w:p>
    <w:p w14:paraId="055DB3CF" w14:textId="77777777" w:rsidR="009310BD" w:rsidRPr="009310BD" w:rsidRDefault="009310BD" w:rsidP="009310BD">
      <w:pPr>
        <w:rPr>
          <w:rFonts w:ascii="Courier New" w:hAnsi="Courier New" w:cs="Courier New"/>
          <w:sz w:val="20"/>
        </w:rPr>
      </w:pPr>
      <w:r w:rsidRPr="009310BD">
        <w:rPr>
          <w:rFonts w:ascii="Courier New" w:hAnsi="Courier New" w:cs="Courier New"/>
          <w:sz w:val="20"/>
        </w:rPr>
        <w:t>Roger Nyberg</w:t>
      </w:r>
    </w:p>
    <w:p w14:paraId="055DB3D0" w14:textId="77777777" w:rsidR="009310BD" w:rsidRPr="009310BD" w:rsidRDefault="009310BD" w:rsidP="009310BD">
      <w:pPr>
        <w:rPr>
          <w:rFonts w:ascii="Courier New" w:hAnsi="Courier New" w:cs="Courier New"/>
          <w:sz w:val="20"/>
        </w:rPr>
      </w:pPr>
      <w:r w:rsidRPr="009310BD">
        <w:rPr>
          <w:rFonts w:ascii="Courier New" w:hAnsi="Courier New" w:cs="Courier New"/>
          <w:sz w:val="20"/>
        </w:rPr>
        <w:t>Maria Nyberg</w:t>
      </w:r>
    </w:p>
    <w:p w14:paraId="055DB3D1" w14:textId="77777777" w:rsidR="009310BD" w:rsidRPr="009310BD" w:rsidRDefault="009310BD" w:rsidP="009310BD">
      <w:pPr>
        <w:rPr>
          <w:rFonts w:ascii="Courier New" w:hAnsi="Courier New" w:cs="Courier New"/>
          <w:sz w:val="20"/>
        </w:rPr>
      </w:pPr>
      <w:r w:rsidRPr="009310BD">
        <w:rPr>
          <w:rFonts w:ascii="Courier New" w:hAnsi="Courier New" w:cs="Courier New"/>
          <w:sz w:val="20"/>
        </w:rPr>
        <w:t>Tomas Kvist</w:t>
      </w:r>
    </w:p>
    <w:p w14:paraId="055DB3D2" w14:textId="77777777" w:rsidR="009310BD" w:rsidRPr="009310BD" w:rsidRDefault="009310BD" w:rsidP="009310BD">
      <w:pPr>
        <w:rPr>
          <w:rFonts w:ascii="Courier New" w:hAnsi="Courier New" w:cs="Courier New"/>
          <w:sz w:val="20"/>
        </w:rPr>
      </w:pPr>
      <w:r w:rsidRPr="009310BD">
        <w:rPr>
          <w:rFonts w:ascii="Courier New" w:hAnsi="Courier New" w:cs="Courier New"/>
          <w:sz w:val="20"/>
        </w:rPr>
        <w:t>Hans Lindqvist</w:t>
      </w:r>
    </w:p>
    <w:p w14:paraId="055DB3D3" w14:textId="77777777" w:rsidR="009310BD" w:rsidRPr="009310BD" w:rsidRDefault="009310BD" w:rsidP="009310BD">
      <w:pPr>
        <w:rPr>
          <w:rFonts w:ascii="Courier New" w:hAnsi="Courier New" w:cs="Courier New"/>
          <w:sz w:val="20"/>
        </w:rPr>
      </w:pPr>
      <w:r w:rsidRPr="009310BD">
        <w:rPr>
          <w:rFonts w:ascii="Courier New" w:hAnsi="Courier New" w:cs="Courier New"/>
          <w:sz w:val="20"/>
        </w:rPr>
        <w:t>Hans Rosenboll</w:t>
      </w:r>
    </w:p>
    <w:p w14:paraId="055DB3D4" w14:textId="77777777" w:rsidR="009310BD" w:rsidRPr="009310BD" w:rsidRDefault="009310BD" w:rsidP="009310BD">
      <w:pPr>
        <w:rPr>
          <w:rFonts w:ascii="Courier New" w:hAnsi="Courier New" w:cs="Courier New"/>
          <w:sz w:val="20"/>
        </w:rPr>
      </w:pPr>
      <w:r w:rsidRPr="009310BD">
        <w:rPr>
          <w:rFonts w:ascii="Courier New" w:hAnsi="Courier New" w:cs="Courier New"/>
          <w:sz w:val="20"/>
        </w:rPr>
        <w:t>Charlotte Ortiz</w:t>
      </w:r>
    </w:p>
    <w:p w14:paraId="055DB3D5" w14:textId="77777777" w:rsidR="009310BD" w:rsidRPr="009310BD" w:rsidRDefault="009310BD" w:rsidP="009310BD">
      <w:pPr>
        <w:rPr>
          <w:rFonts w:ascii="Courier New" w:hAnsi="Courier New" w:cs="Courier New"/>
          <w:sz w:val="20"/>
        </w:rPr>
      </w:pPr>
      <w:r w:rsidRPr="009310BD">
        <w:rPr>
          <w:rFonts w:ascii="Courier New" w:hAnsi="Courier New" w:cs="Courier New"/>
          <w:sz w:val="20"/>
        </w:rPr>
        <w:t>Sven Larsson</w:t>
      </w:r>
    </w:p>
    <w:p w14:paraId="055DB3D6" w14:textId="77777777" w:rsidR="009310BD" w:rsidRPr="009310BD" w:rsidRDefault="009310BD" w:rsidP="009310BD">
      <w:pPr>
        <w:rPr>
          <w:rFonts w:ascii="Courier New" w:hAnsi="Courier New" w:cs="Courier New"/>
          <w:sz w:val="20"/>
        </w:rPr>
      </w:pPr>
      <w:r w:rsidRPr="009310BD">
        <w:rPr>
          <w:rFonts w:ascii="Courier New" w:hAnsi="Courier New" w:cs="Courier New"/>
          <w:sz w:val="20"/>
        </w:rPr>
        <w:t>Margareta Ek</w:t>
      </w:r>
    </w:p>
    <w:p w14:paraId="055DB3D7" w14:textId="77777777" w:rsidR="009310BD" w:rsidRPr="009310BD" w:rsidRDefault="009310BD" w:rsidP="009310BD">
      <w:pPr>
        <w:rPr>
          <w:rFonts w:ascii="Courier New" w:hAnsi="Courier New" w:cs="Courier New"/>
          <w:sz w:val="20"/>
        </w:rPr>
      </w:pPr>
      <w:r w:rsidRPr="009310BD">
        <w:rPr>
          <w:rFonts w:ascii="Courier New" w:hAnsi="Courier New" w:cs="Courier New"/>
          <w:sz w:val="20"/>
        </w:rPr>
        <w:t>Roger Nyberg</w:t>
      </w:r>
    </w:p>
    <w:p w14:paraId="055DB3D8" w14:textId="77777777" w:rsidR="009310BD" w:rsidRDefault="009310BD" w:rsidP="009310BD">
      <w:r w:rsidRPr="009310BD">
        <w:rPr>
          <w:rFonts w:ascii="Courier New" w:hAnsi="Courier New" w:cs="Courier New"/>
          <w:sz w:val="20"/>
        </w:rPr>
        <w:t>Maria Nyberg</w:t>
      </w:r>
    </w:p>
    <w:p w14:paraId="055DB3D9" w14:textId="77777777" w:rsidR="009310BD" w:rsidRDefault="009310BD" w:rsidP="00C30FE1"/>
    <w:p w14:paraId="055DB3DA" w14:textId="77777777" w:rsidR="00FB01AC" w:rsidRDefault="00FB01AC" w:rsidP="00C30FE1"/>
    <w:p w14:paraId="055DB3DB" w14:textId="77777777" w:rsidR="009310BD" w:rsidRPr="00814E05" w:rsidRDefault="00814E05" w:rsidP="00C30FE1">
      <w:pPr>
        <w:rPr>
          <w:b/>
        </w:rPr>
      </w:pPr>
      <w:r w:rsidRPr="00814E05">
        <w:rPr>
          <w:b/>
        </w:rPr>
        <w:t>Uppgift 12</w:t>
      </w:r>
    </w:p>
    <w:p w14:paraId="055DB3DC" w14:textId="77777777" w:rsidR="00814E05" w:rsidRDefault="00814E05" w:rsidP="00C30FE1">
      <w:r>
        <w:t>Visa antal kunder som har</w:t>
      </w:r>
      <w:r w:rsidR="00605F8E">
        <w:t xml:space="preserve"> exakt </w:t>
      </w:r>
      <w:r w:rsidR="00605F8E" w:rsidRPr="00605F8E">
        <w:rPr>
          <w:i/>
        </w:rPr>
        <w:t>ASCII-matchning</w:t>
      </w:r>
      <w:r w:rsidR="00605F8E">
        <w:t xml:space="preserve"> av</w:t>
      </w:r>
      <w:r>
        <w:t xml:space="preserve"> </w:t>
      </w:r>
      <w:r w:rsidRPr="00814E05">
        <w:rPr>
          <w:rFonts w:ascii="Courier New" w:hAnsi="Courier New" w:cs="Courier New"/>
          <w:sz w:val="20"/>
        </w:rPr>
        <w:t xml:space="preserve">username = </w:t>
      </w:r>
      <w:r w:rsidRPr="000C7059">
        <w:rPr>
          <w:rFonts w:ascii="Courier New" w:hAnsi="Courier New" w:cs="Courier New"/>
          <w:color w:val="800080"/>
          <w:sz w:val="20"/>
        </w:rPr>
        <w:t>'King25'</w:t>
      </w:r>
      <w:r>
        <w:t xml:space="preserve"> och </w:t>
      </w:r>
      <w:r w:rsidRPr="00814E05">
        <w:rPr>
          <w:rFonts w:ascii="Courier New" w:hAnsi="Courier New" w:cs="Courier New"/>
          <w:sz w:val="20"/>
        </w:rPr>
        <w:t xml:space="preserve">passwd = </w:t>
      </w:r>
      <w:r w:rsidRPr="000C7059">
        <w:rPr>
          <w:rFonts w:ascii="Courier New" w:hAnsi="Courier New" w:cs="Courier New"/>
          <w:color w:val="800080"/>
          <w:sz w:val="20"/>
        </w:rPr>
        <w:t>'asdf1234'</w:t>
      </w:r>
      <w:r>
        <w:t xml:space="preserve"> med rubriken </w:t>
      </w:r>
      <w:r>
        <w:rPr>
          <w:b/>
        </w:rPr>
        <w:t xml:space="preserve">inloggad. </w:t>
      </w:r>
      <w:r w:rsidRPr="00814E05">
        <w:t>Rätt svar:</w:t>
      </w:r>
    </w:p>
    <w:p w14:paraId="055DB3DD" w14:textId="77777777" w:rsidR="0000560B" w:rsidRDefault="0000560B" w:rsidP="00C30FE1"/>
    <w:p w14:paraId="055DB3DE" w14:textId="77777777" w:rsidR="00814E05" w:rsidRPr="00814E05" w:rsidRDefault="00814E05" w:rsidP="00814E05">
      <w:pPr>
        <w:rPr>
          <w:rFonts w:ascii="Courier New" w:hAnsi="Courier New" w:cs="Courier New"/>
          <w:sz w:val="20"/>
        </w:rPr>
      </w:pPr>
      <w:r w:rsidRPr="00814E05">
        <w:rPr>
          <w:rFonts w:ascii="Courier New" w:hAnsi="Courier New" w:cs="Courier New"/>
          <w:sz w:val="20"/>
        </w:rPr>
        <w:t xml:space="preserve">  inloggad</w:t>
      </w:r>
    </w:p>
    <w:p w14:paraId="055DB3DF" w14:textId="77777777" w:rsidR="00814E05" w:rsidRPr="00814E05" w:rsidRDefault="00814E05" w:rsidP="00814E05">
      <w:pPr>
        <w:rPr>
          <w:rFonts w:ascii="Courier New" w:hAnsi="Courier New" w:cs="Courier New"/>
          <w:sz w:val="20"/>
        </w:rPr>
      </w:pPr>
      <w:r w:rsidRPr="00814E05">
        <w:rPr>
          <w:rFonts w:ascii="Courier New" w:hAnsi="Courier New" w:cs="Courier New"/>
          <w:sz w:val="20"/>
        </w:rPr>
        <w:t>----------</w:t>
      </w:r>
    </w:p>
    <w:p w14:paraId="055DB3E0" w14:textId="77777777" w:rsidR="009310BD" w:rsidRPr="00814E05" w:rsidRDefault="00814E05" w:rsidP="00814E05">
      <w:pPr>
        <w:rPr>
          <w:rFonts w:ascii="Courier New" w:hAnsi="Courier New" w:cs="Courier New"/>
          <w:sz w:val="20"/>
        </w:rPr>
      </w:pPr>
      <w:r w:rsidRPr="00814E05">
        <w:rPr>
          <w:rFonts w:ascii="Courier New" w:hAnsi="Courier New" w:cs="Courier New"/>
          <w:sz w:val="20"/>
        </w:rPr>
        <w:t xml:space="preserve">         1</w:t>
      </w:r>
    </w:p>
    <w:p w14:paraId="055DB3E1" w14:textId="77777777" w:rsidR="00AE6220" w:rsidRPr="001F665E" w:rsidRDefault="00AE6220" w:rsidP="00C30FE1"/>
    <w:p w14:paraId="055DB3E2" w14:textId="77777777" w:rsidR="00FB01AC" w:rsidRDefault="00FB01AC" w:rsidP="00C30FE1">
      <w:pPr>
        <w:rPr>
          <w:b/>
        </w:rPr>
      </w:pPr>
    </w:p>
    <w:p w14:paraId="055DB3E3" w14:textId="77777777" w:rsidR="00FB01AC" w:rsidRDefault="00FB01AC" w:rsidP="00C30FE1">
      <w:pPr>
        <w:rPr>
          <w:b/>
        </w:rPr>
      </w:pPr>
    </w:p>
    <w:p w14:paraId="055DB3E4" w14:textId="77777777" w:rsidR="00FB01AC" w:rsidRDefault="00FB01AC" w:rsidP="00C30FE1">
      <w:pPr>
        <w:rPr>
          <w:b/>
        </w:rPr>
      </w:pPr>
    </w:p>
    <w:p w14:paraId="055DB3E5" w14:textId="77777777" w:rsidR="00FB01AC" w:rsidRDefault="00FB01AC" w:rsidP="00C30FE1">
      <w:pPr>
        <w:rPr>
          <w:b/>
        </w:rPr>
      </w:pPr>
    </w:p>
    <w:p w14:paraId="055DB3E6" w14:textId="77777777" w:rsidR="00B17158" w:rsidRDefault="00B17158" w:rsidP="00C30FE1">
      <w:pPr>
        <w:rPr>
          <w:b/>
        </w:rPr>
      </w:pPr>
    </w:p>
    <w:p w14:paraId="055DB3E7" w14:textId="77777777" w:rsidR="00BE7040" w:rsidRPr="00605F8E" w:rsidRDefault="00814E05" w:rsidP="00C30FE1">
      <w:pPr>
        <w:rPr>
          <w:b/>
        </w:rPr>
      </w:pPr>
      <w:r w:rsidRPr="00605F8E">
        <w:rPr>
          <w:b/>
        </w:rPr>
        <w:t>Uppgift 13</w:t>
      </w:r>
    </w:p>
    <w:p w14:paraId="055DB3E8" w14:textId="77777777" w:rsidR="00605F8E" w:rsidRDefault="00605F8E" w:rsidP="00605F8E">
      <w:r>
        <w:t xml:space="preserve">Visa antal kunder som har </w:t>
      </w:r>
      <w:r w:rsidRPr="00605F8E">
        <w:rPr>
          <w:i/>
        </w:rPr>
        <w:t>exakt ASCII-matchning</w:t>
      </w:r>
      <w:r>
        <w:t xml:space="preserve"> av </w:t>
      </w:r>
      <w:r w:rsidRPr="00814E05">
        <w:rPr>
          <w:rFonts w:ascii="Courier New" w:hAnsi="Courier New" w:cs="Courier New"/>
          <w:sz w:val="20"/>
        </w:rPr>
        <w:t xml:space="preserve">username = </w:t>
      </w:r>
      <w:r w:rsidRPr="000C7059">
        <w:rPr>
          <w:rFonts w:ascii="Courier New" w:hAnsi="Courier New" w:cs="Courier New"/>
          <w:color w:val="800080"/>
          <w:sz w:val="20"/>
        </w:rPr>
        <w:t>'</w:t>
      </w:r>
      <w:r>
        <w:rPr>
          <w:rFonts w:ascii="Courier New" w:hAnsi="Courier New" w:cs="Courier New"/>
          <w:color w:val="800080"/>
          <w:sz w:val="20"/>
        </w:rPr>
        <w:t>KING</w:t>
      </w:r>
      <w:r w:rsidRPr="000C7059">
        <w:rPr>
          <w:rFonts w:ascii="Courier New" w:hAnsi="Courier New" w:cs="Courier New"/>
          <w:color w:val="800080"/>
          <w:sz w:val="20"/>
        </w:rPr>
        <w:t>25'</w:t>
      </w:r>
      <w:r>
        <w:t xml:space="preserve"> och </w:t>
      </w:r>
      <w:r w:rsidRPr="00814E05">
        <w:rPr>
          <w:rFonts w:ascii="Courier New" w:hAnsi="Courier New" w:cs="Courier New"/>
          <w:sz w:val="20"/>
        </w:rPr>
        <w:t xml:space="preserve">passwd = </w:t>
      </w:r>
      <w:r w:rsidRPr="000C7059">
        <w:rPr>
          <w:rFonts w:ascii="Courier New" w:hAnsi="Courier New" w:cs="Courier New"/>
          <w:color w:val="800080"/>
          <w:sz w:val="20"/>
        </w:rPr>
        <w:t>'</w:t>
      </w:r>
      <w:r>
        <w:rPr>
          <w:rFonts w:ascii="Courier New" w:hAnsi="Courier New" w:cs="Courier New"/>
          <w:color w:val="800080"/>
          <w:sz w:val="20"/>
        </w:rPr>
        <w:t>ASDF</w:t>
      </w:r>
      <w:r w:rsidRPr="000C7059">
        <w:rPr>
          <w:rFonts w:ascii="Courier New" w:hAnsi="Courier New" w:cs="Courier New"/>
          <w:color w:val="800080"/>
          <w:sz w:val="20"/>
        </w:rPr>
        <w:t>1234'</w:t>
      </w:r>
      <w:r>
        <w:t xml:space="preserve"> med rubriken </w:t>
      </w:r>
      <w:r>
        <w:rPr>
          <w:b/>
        </w:rPr>
        <w:t>inloggad.</w:t>
      </w:r>
      <w:r w:rsidR="009A705B">
        <w:rPr>
          <w:b/>
        </w:rPr>
        <w:t xml:space="preserve"> Du ska alltså inte använda upper eller lower funktionerna utan SQL-satsen ska göra skillnad på stora och små bokstäver.</w:t>
      </w:r>
      <w:r>
        <w:rPr>
          <w:b/>
        </w:rPr>
        <w:t xml:space="preserve"> </w:t>
      </w:r>
      <w:r w:rsidRPr="00814E05">
        <w:t>Rätt svar:</w:t>
      </w:r>
    </w:p>
    <w:p w14:paraId="055DB3E9" w14:textId="77777777" w:rsidR="00605F8E" w:rsidRDefault="00605F8E" w:rsidP="00605F8E"/>
    <w:p w14:paraId="055DB3EA" w14:textId="77777777" w:rsidR="00605F8E" w:rsidRPr="00605F8E" w:rsidRDefault="00605F8E" w:rsidP="00605F8E">
      <w:pPr>
        <w:rPr>
          <w:rFonts w:ascii="Courier New" w:hAnsi="Courier New" w:cs="Courier New"/>
          <w:sz w:val="20"/>
        </w:rPr>
      </w:pPr>
      <w:r w:rsidRPr="00605F8E">
        <w:rPr>
          <w:rFonts w:ascii="Courier New" w:hAnsi="Courier New" w:cs="Courier New"/>
          <w:sz w:val="20"/>
        </w:rPr>
        <w:t xml:space="preserve">  inloggad</w:t>
      </w:r>
    </w:p>
    <w:p w14:paraId="055DB3EB" w14:textId="77777777" w:rsidR="00605F8E" w:rsidRPr="00605F8E" w:rsidRDefault="00605F8E" w:rsidP="00605F8E">
      <w:pPr>
        <w:rPr>
          <w:rFonts w:ascii="Courier New" w:hAnsi="Courier New" w:cs="Courier New"/>
          <w:sz w:val="20"/>
        </w:rPr>
      </w:pPr>
      <w:r w:rsidRPr="00605F8E">
        <w:rPr>
          <w:rFonts w:ascii="Courier New" w:hAnsi="Courier New" w:cs="Courier New"/>
          <w:sz w:val="20"/>
        </w:rPr>
        <w:t>----------</w:t>
      </w:r>
    </w:p>
    <w:p w14:paraId="055DB3EC" w14:textId="77777777" w:rsidR="00814E05" w:rsidRPr="00FB01AC" w:rsidRDefault="00605F8E" w:rsidP="00C30FE1">
      <w:pPr>
        <w:rPr>
          <w:rFonts w:ascii="Courier New" w:hAnsi="Courier New" w:cs="Courier New"/>
          <w:sz w:val="20"/>
        </w:rPr>
      </w:pPr>
      <w:r w:rsidRPr="00605F8E">
        <w:rPr>
          <w:rFonts w:ascii="Courier New" w:hAnsi="Courier New" w:cs="Courier New"/>
          <w:sz w:val="20"/>
        </w:rPr>
        <w:t xml:space="preserve">         0</w:t>
      </w:r>
    </w:p>
    <w:p w14:paraId="055DB3ED" w14:textId="77777777" w:rsidR="00FB01AC" w:rsidRDefault="00FB01AC" w:rsidP="00C30FE1">
      <w:pPr>
        <w:rPr>
          <w:b/>
        </w:rPr>
      </w:pPr>
    </w:p>
    <w:p w14:paraId="055DB3EE" w14:textId="77777777" w:rsidR="00FB01AC" w:rsidRDefault="00FB01AC" w:rsidP="00C30FE1">
      <w:pPr>
        <w:rPr>
          <w:b/>
        </w:rPr>
      </w:pPr>
    </w:p>
    <w:p w14:paraId="055DB3EF" w14:textId="77777777" w:rsidR="00814E05" w:rsidRPr="00605F8E" w:rsidRDefault="00605F8E" w:rsidP="00C30FE1">
      <w:pPr>
        <w:rPr>
          <w:b/>
        </w:rPr>
      </w:pPr>
      <w:r w:rsidRPr="00605F8E">
        <w:rPr>
          <w:b/>
        </w:rPr>
        <w:t>Uppgift 14</w:t>
      </w:r>
    </w:p>
    <w:p w14:paraId="055DB3F0" w14:textId="77777777" w:rsidR="00605F8E" w:rsidRDefault="00605F8E" w:rsidP="00C30FE1">
      <w:r>
        <w:t xml:space="preserve">Visa username och passwd för de kunder som registreade sig </w:t>
      </w:r>
      <w:r w:rsidRPr="00223FA3">
        <w:rPr>
          <w:b/>
        </w:rPr>
        <w:t>före år 2000</w:t>
      </w:r>
      <w:r>
        <w:t>.</w:t>
      </w:r>
    </w:p>
    <w:p w14:paraId="055DB3F1" w14:textId="77777777" w:rsidR="00605F8E" w:rsidRDefault="00605F8E" w:rsidP="00C30FE1">
      <w:r>
        <w:t>Rätt svar:</w:t>
      </w:r>
    </w:p>
    <w:p w14:paraId="055DB3F2" w14:textId="77777777" w:rsidR="00605F8E" w:rsidRDefault="00605F8E" w:rsidP="00C30FE1"/>
    <w:p w14:paraId="055DB3F3" w14:textId="77777777" w:rsidR="00605F8E" w:rsidRPr="00E83C5C" w:rsidRDefault="00605F8E" w:rsidP="00605F8E">
      <w:pPr>
        <w:rPr>
          <w:rFonts w:ascii="Courier New" w:hAnsi="Courier New" w:cs="Courier New"/>
          <w:sz w:val="20"/>
        </w:rPr>
      </w:pPr>
      <w:r w:rsidRPr="00E83C5C">
        <w:rPr>
          <w:rFonts w:ascii="Courier New" w:hAnsi="Courier New" w:cs="Courier New"/>
          <w:sz w:val="20"/>
        </w:rPr>
        <w:t>USERNAME PASSWD   REGDATUM</w:t>
      </w:r>
    </w:p>
    <w:p w14:paraId="055DB3F4" w14:textId="77777777" w:rsidR="00605F8E" w:rsidRPr="00E83C5C" w:rsidRDefault="00605F8E" w:rsidP="00605F8E">
      <w:pPr>
        <w:rPr>
          <w:rFonts w:ascii="Courier New" w:hAnsi="Courier New" w:cs="Courier New"/>
          <w:sz w:val="20"/>
        </w:rPr>
      </w:pPr>
      <w:r w:rsidRPr="00E83C5C">
        <w:rPr>
          <w:rFonts w:ascii="Courier New" w:hAnsi="Courier New" w:cs="Courier New"/>
          <w:sz w:val="20"/>
        </w:rPr>
        <w:t>-------- -------- ----------</w:t>
      </w:r>
    </w:p>
    <w:p w14:paraId="055DB3F5" w14:textId="77777777" w:rsidR="00605F8E" w:rsidRPr="00E83C5C" w:rsidRDefault="00605F8E" w:rsidP="00605F8E">
      <w:pPr>
        <w:rPr>
          <w:rFonts w:ascii="Courier New" w:hAnsi="Courier New" w:cs="Courier New"/>
          <w:sz w:val="20"/>
        </w:rPr>
      </w:pPr>
      <w:r w:rsidRPr="00E83C5C">
        <w:rPr>
          <w:rFonts w:ascii="Courier New" w:hAnsi="Courier New" w:cs="Courier New"/>
          <w:sz w:val="20"/>
        </w:rPr>
        <w:t>MrBig    MBisKING 1998-11-29</w:t>
      </w:r>
    </w:p>
    <w:p w14:paraId="055DB3F6" w14:textId="77777777" w:rsidR="00605F8E" w:rsidRPr="00605F8E" w:rsidRDefault="00605F8E" w:rsidP="00605F8E">
      <w:pPr>
        <w:rPr>
          <w:rFonts w:ascii="Courier New" w:hAnsi="Courier New" w:cs="Courier New"/>
          <w:sz w:val="20"/>
        </w:rPr>
      </w:pPr>
      <w:r w:rsidRPr="00605F8E">
        <w:rPr>
          <w:rFonts w:ascii="Courier New" w:hAnsi="Courier New" w:cs="Courier New"/>
          <w:sz w:val="20"/>
        </w:rPr>
        <w:t>MEZcal   P33kssa  1999-08-29</w:t>
      </w:r>
    </w:p>
    <w:p w14:paraId="055DB3F7" w14:textId="77777777" w:rsidR="00605F8E" w:rsidRPr="00605F8E" w:rsidRDefault="00605F8E" w:rsidP="00605F8E">
      <w:pPr>
        <w:rPr>
          <w:rFonts w:ascii="Courier New" w:hAnsi="Courier New" w:cs="Courier New"/>
          <w:sz w:val="20"/>
        </w:rPr>
      </w:pPr>
      <w:r w:rsidRPr="00605F8E">
        <w:rPr>
          <w:rFonts w:ascii="Courier New" w:hAnsi="Courier New" w:cs="Courier New"/>
          <w:sz w:val="20"/>
        </w:rPr>
        <w:t>MrMDI    MDIisit  1997-01-15</w:t>
      </w:r>
    </w:p>
    <w:p w14:paraId="055DB3F8" w14:textId="77777777" w:rsidR="00605F8E" w:rsidRPr="00605F8E" w:rsidRDefault="00605F8E" w:rsidP="00605F8E">
      <w:pPr>
        <w:rPr>
          <w:rFonts w:ascii="Courier New" w:hAnsi="Courier New" w:cs="Courier New"/>
          <w:sz w:val="20"/>
        </w:rPr>
      </w:pPr>
      <w:r w:rsidRPr="00605F8E">
        <w:rPr>
          <w:rFonts w:ascii="Courier New" w:hAnsi="Courier New" w:cs="Courier New"/>
          <w:sz w:val="20"/>
        </w:rPr>
        <w:t>Rolven   revolver 1998-10-29</w:t>
      </w:r>
    </w:p>
    <w:p w14:paraId="055DB3F9" w14:textId="77777777" w:rsidR="00605F8E" w:rsidRPr="00605F8E" w:rsidRDefault="00605F8E" w:rsidP="00605F8E">
      <w:pPr>
        <w:rPr>
          <w:rFonts w:ascii="Courier New" w:hAnsi="Courier New" w:cs="Courier New"/>
          <w:sz w:val="20"/>
        </w:rPr>
      </w:pPr>
      <w:r w:rsidRPr="00605F8E">
        <w:rPr>
          <w:rFonts w:ascii="Courier New" w:hAnsi="Courier New" w:cs="Courier New"/>
          <w:sz w:val="20"/>
        </w:rPr>
        <w:t>IceMan   Quantos  1998-02-14</w:t>
      </w:r>
    </w:p>
    <w:p w14:paraId="055DB3FA" w14:textId="77777777" w:rsidR="00814E05" w:rsidRDefault="00814E05" w:rsidP="00C30FE1"/>
    <w:p w14:paraId="055DB3FB" w14:textId="77777777" w:rsidR="00785641" w:rsidRDefault="00785641" w:rsidP="00C30FE1"/>
    <w:p w14:paraId="055DB3FC" w14:textId="77777777" w:rsidR="00785641" w:rsidRPr="009E3101" w:rsidRDefault="00F84365" w:rsidP="00C30FE1">
      <w:pPr>
        <w:rPr>
          <w:b/>
        </w:rPr>
      </w:pPr>
      <w:r w:rsidRPr="009E3101">
        <w:rPr>
          <w:b/>
        </w:rPr>
        <w:t>Uppgift 15</w:t>
      </w:r>
    </w:p>
    <w:p w14:paraId="055DB3FD" w14:textId="77777777" w:rsidR="00F84365" w:rsidRDefault="009B7866" w:rsidP="00C30FE1">
      <w:r>
        <w:t>Visa username och passwd för de kunder som registreade sig mellan</w:t>
      </w:r>
    </w:p>
    <w:p w14:paraId="055DB3FE" w14:textId="77777777" w:rsidR="00785641" w:rsidRDefault="00F84365" w:rsidP="00C30FE1">
      <w:r w:rsidRPr="00223FA3">
        <w:rPr>
          <w:rFonts w:ascii="Courier New" w:hAnsi="Courier New" w:cs="Courier New"/>
          <w:color w:val="800080"/>
          <w:sz w:val="20"/>
        </w:rPr>
        <w:t>den 1 januari 2001</w:t>
      </w:r>
      <w:r>
        <w:t xml:space="preserve"> och </w:t>
      </w:r>
      <w:r w:rsidRPr="00223FA3">
        <w:rPr>
          <w:rFonts w:ascii="Courier New" w:hAnsi="Courier New" w:cs="Courier New"/>
          <w:color w:val="800080"/>
          <w:sz w:val="20"/>
        </w:rPr>
        <w:t>den 1 oktober 2003</w:t>
      </w:r>
      <w:r>
        <w:t>. Rätt svar:</w:t>
      </w:r>
    </w:p>
    <w:p w14:paraId="055DB3FF" w14:textId="77777777" w:rsidR="00605F8E" w:rsidRDefault="00605F8E" w:rsidP="00C30FE1"/>
    <w:p w14:paraId="055DB400" w14:textId="77777777" w:rsidR="00F84365" w:rsidRPr="00F84365" w:rsidRDefault="00F84365" w:rsidP="00F84365">
      <w:pPr>
        <w:rPr>
          <w:rFonts w:ascii="Courier New" w:hAnsi="Courier New" w:cs="Courier New"/>
          <w:sz w:val="20"/>
        </w:rPr>
      </w:pPr>
      <w:r w:rsidRPr="00F84365">
        <w:rPr>
          <w:rFonts w:ascii="Courier New" w:hAnsi="Courier New" w:cs="Courier New"/>
          <w:sz w:val="20"/>
        </w:rPr>
        <w:t>USERNAME PASSWD   REGDATUM</w:t>
      </w:r>
    </w:p>
    <w:p w14:paraId="055DB401" w14:textId="77777777" w:rsidR="00F84365" w:rsidRPr="00F84365" w:rsidRDefault="00F84365" w:rsidP="00F84365">
      <w:pPr>
        <w:rPr>
          <w:rFonts w:ascii="Courier New" w:hAnsi="Courier New" w:cs="Courier New"/>
          <w:sz w:val="20"/>
        </w:rPr>
      </w:pPr>
      <w:r w:rsidRPr="00F84365">
        <w:rPr>
          <w:rFonts w:ascii="Courier New" w:hAnsi="Courier New" w:cs="Courier New"/>
          <w:sz w:val="20"/>
        </w:rPr>
        <w:t>-------- -------- ----------</w:t>
      </w:r>
    </w:p>
    <w:p w14:paraId="055DB402" w14:textId="77777777" w:rsidR="00F84365" w:rsidRPr="00F84365" w:rsidRDefault="00F84365" w:rsidP="00F84365">
      <w:pPr>
        <w:rPr>
          <w:rFonts w:ascii="Courier New" w:hAnsi="Courier New" w:cs="Courier New"/>
          <w:sz w:val="20"/>
        </w:rPr>
      </w:pPr>
      <w:r w:rsidRPr="00F84365">
        <w:rPr>
          <w:rFonts w:ascii="Courier New" w:hAnsi="Courier New" w:cs="Courier New"/>
          <w:sz w:val="20"/>
        </w:rPr>
        <w:t>OlleBull Bullas   2002-05-05</w:t>
      </w:r>
    </w:p>
    <w:p w14:paraId="055DB403" w14:textId="77777777" w:rsidR="00F84365" w:rsidRPr="00F84365" w:rsidRDefault="00F84365" w:rsidP="00F84365">
      <w:pPr>
        <w:rPr>
          <w:rFonts w:ascii="Courier New" w:hAnsi="Courier New" w:cs="Courier New"/>
          <w:sz w:val="20"/>
        </w:rPr>
      </w:pPr>
      <w:r w:rsidRPr="00F84365">
        <w:rPr>
          <w:rFonts w:ascii="Courier New" w:hAnsi="Courier New" w:cs="Courier New"/>
          <w:sz w:val="20"/>
        </w:rPr>
        <w:t>h01hanro T56xxL   2003-08-09</w:t>
      </w:r>
    </w:p>
    <w:p w14:paraId="055DB404" w14:textId="77777777" w:rsidR="00605F8E" w:rsidRPr="00F84365" w:rsidRDefault="00F84365" w:rsidP="00F84365">
      <w:pPr>
        <w:rPr>
          <w:rFonts w:ascii="Courier New" w:hAnsi="Courier New" w:cs="Courier New"/>
          <w:sz w:val="20"/>
        </w:rPr>
      </w:pPr>
      <w:r w:rsidRPr="00F84365">
        <w:rPr>
          <w:rFonts w:ascii="Courier New" w:hAnsi="Courier New" w:cs="Courier New"/>
          <w:sz w:val="20"/>
        </w:rPr>
        <w:t>XXXL     IRule    2001-06-29</w:t>
      </w:r>
    </w:p>
    <w:p w14:paraId="055DB405" w14:textId="77777777" w:rsidR="00605F8E" w:rsidRDefault="00605F8E" w:rsidP="00C30FE1"/>
    <w:p w14:paraId="055DB406" w14:textId="77777777" w:rsidR="00FB01AC" w:rsidRDefault="00FB01AC" w:rsidP="00C30FE1"/>
    <w:p w14:paraId="055DB407" w14:textId="77777777" w:rsidR="009E3101" w:rsidRPr="004826FA" w:rsidRDefault="009E3101" w:rsidP="00C30FE1">
      <w:pPr>
        <w:rPr>
          <w:b/>
        </w:rPr>
      </w:pPr>
      <w:r w:rsidRPr="004826FA">
        <w:rPr>
          <w:b/>
        </w:rPr>
        <w:t>Uppgift 16</w:t>
      </w:r>
    </w:p>
    <w:p w14:paraId="055DB408" w14:textId="77777777" w:rsidR="00622A26" w:rsidRDefault="00622A26" w:rsidP="00C30FE1">
      <w:r>
        <w:t>Lägg till följande två rader i tabellen:</w:t>
      </w:r>
    </w:p>
    <w:p w14:paraId="055DB409" w14:textId="77777777" w:rsidR="00622A26" w:rsidRPr="00397AC3" w:rsidRDefault="00622A26" w:rsidP="00C30FE1">
      <w:pPr>
        <w:rPr>
          <w:rFonts w:ascii="Courier New" w:hAnsi="Courier New" w:cs="Courier New"/>
          <w:color w:val="008000"/>
          <w:sz w:val="18"/>
          <w:szCs w:val="18"/>
        </w:rPr>
      </w:pPr>
      <w:r w:rsidRPr="00397AC3">
        <w:rPr>
          <w:rFonts w:ascii="Courier New" w:hAnsi="Courier New" w:cs="Courier New"/>
          <w:color w:val="008000"/>
          <w:sz w:val="18"/>
          <w:szCs w:val="18"/>
        </w:rPr>
        <w:t>----------------------------------COPY and PASTE START------------------------</w:t>
      </w:r>
    </w:p>
    <w:p w14:paraId="055DB40A" w14:textId="77777777" w:rsidR="00622A26" w:rsidRPr="00622A26" w:rsidRDefault="00622A26" w:rsidP="00622A26">
      <w:pPr>
        <w:rPr>
          <w:rFonts w:ascii="Courier New" w:hAnsi="Courier New" w:cs="Courier New"/>
          <w:color w:val="0000FF"/>
          <w:sz w:val="20"/>
        </w:rPr>
      </w:pPr>
      <w:r w:rsidRPr="00622A26">
        <w:rPr>
          <w:rFonts w:ascii="Courier New" w:hAnsi="Courier New" w:cs="Courier New"/>
          <w:color w:val="0000FF"/>
          <w:sz w:val="20"/>
        </w:rPr>
        <w:t>INSERT INTO kund(username,passwd,fnamn,enamn,yrke,regdatum,årslön)</w:t>
      </w:r>
    </w:p>
    <w:p w14:paraId="055DB40B" w14:textId="77777777" w:rsidR="00622A26" w:rsidRPr="00774BFB" w:rsidRDefault="00622A26" w:rsidP="00622A26">
      <w:pPr>
        <w:rPr>
          <w:rFonts w:ascii="Courier New" w:hAnsi="Courier New" w:cs="Courier New"/>
          <w:color w:val="0000FF"/>
          <w:sz w:val="20"/>
        </w:rPr>
      </w:pPr>
      <w:r w:rsidRPr="00774BFB">
        <w:rPr>
          <w:rFonts w:ascii="Courier New" w:hAnsi="Courier New" w:cs="Courier New"/>
          <w:color w:val="0000FF"/>
          <w:sz w:val="20"/>
        </w:rPr>
        <w:t>VALUES('MrBig2','MBisKING','Roger','kvist','Forskare',TO_DATE('2016-NOV-29','YYYY-MON-DD'),NULL);</w:t>
      </w:r>
    </w:p>
    <w:p w14:paraId="055DB40C" w14:textId="77777777" w:rsidR="00622A26" w:rsidRPr="00622A26" w:rsidRDefault="00622A26" w:rsidP="00622A26">
      <w:pPr>
        <w:rPr>
          <w:rFonts w:ascii="Courier New" w:hAnsi="Courier New" w:cs="Courier New"/>
          <w:color w:val="0000FF"/>
          <w:sz w:val="20"/>
        </w:rPr>
      </w:pPr>
      <w:r w:rsidRPr="00622A26">
        <w:rPr>
          <w:rFonts w:ascii="Courier New" w:hAnsi="Courier New" w:cs="Courier New"/>
          <w:color w:val="0000FF"/>
          <w:sz w:val="20"/>
        </w:rPr>
        <w:t>INSERT INTO kund(username,passwd,fnamn,enamn,yrke,regdatum,årslön)</w:t>
      </w:r>
    </w:p>
    <w:p w14:paraId="055DB40D" w14:textId="77777777" w:rsidR="00622A26" w:rsidRDefault="00622A26" w:rsidP="00622A26">
      <w:pPr>
        <w:rPr>
          <w:rFonts w:ascii="Courier New" w:hAnsi="Courier New" w:cs="Courier New"/>
          <w:color w:val="0000FF"/>
          <w:sz w:val="20"/>
        </w:rPr>
      </w:pPr>
      <w:r w:rsidRPr="00622A26">
        <w:rPr>
          <w:rFonts w:ascii="Courier New" w:hAnsi="Courier New" w:cs="Courier New"/>
          <w:color w:val="0000FF"/>
          <w:sz w:val="20"/>
        </w:rPr>
        <w:t>VALUES('MEZcal33','P33kssa','roger','eriksson','takläggare',TO_DATE('</w:t>
      </w:r>
      <w:r>
        <w:rPr>
          <w:rFonts w:ascii="Courier New" w:hAnsi="Courier New" w:cs="Courier New"/>
          <w:color w:val="0000FF"/>
          <w:sz w:val="20"/>
        </w:rPr>
        <w:t>2013-08-29','YYYY-MM-DD'),NULL);</w:t>
      </w:r>
    </w:p>
    <w:p w14:paraId="055DB40E" w14:textId="16DAB418" w:rsidR="00622A26" w:rsidRPr="00397AC3" w:rsidRDefault="00622A26" w:rsidP="00622A26">
      <w:pPr>
        <w:rPr>
          <w:rFonts w:ascii="Courier New" w:hAnsi="Courier New" w:cs="Courier New"/>
          <w:color w:val="0000FF"/>
          <w:sz w:val="20"/>
          <w:lang w:val="en-US"/>
        </w:rPr>
      </w:pPr>
      <w:r w:rsidRPr="00397AC3">
        <w:rPr>
          <w:rFonts w:ascii="Courier New" w:hAnsi="Courier New" w:cs="Courier New"/>
          <w:color w:val="0000FF"/>
          <w:sz w:val="20"/>
          <w:lang w:val="en-US"/>
        </w:rPr>
        <w:t>Commit;</w:t>
      </w:r>
      <w:r w:rsidR="005347A6">
        <w:rPr>
          <w:rFonts w:ascii="Courier New" w:hAnsi="Courier New" w:cs="Courier New"/>
          <w:color w:val="0000FF"/>
          <w:sz w:val="20"/>
          <w:lang w:val="en-US"/>
        </w:rPr>
        <w:t>fnam</w:t>
      </w:r>
    </w:p>
    <w:p w14:paraId="055DB40F" w14:textId="77777777" w:rsidR="00622A26" w:rsidRPr="00E27E57" w:rsidRDefault="00622A26" w:rsidP="00622A26">
      <w:pPr>
        <w:rPr>
          <w:rFonts w:ascii="Courier New" w:hAnsi="Courier New" w:cs="Courier New"/>
          <w:color w:val="008000"/>
          <w:sz w:val="18"/>
          <w:szCs w:val="18"/>
          <w:lang w:val="en-GB"/>
        </w:rPr>
      </w:pPr>
      <w:r w:rsidRPr="00E27E57">
        <w:rPr>
          <w:rFonts w:ascii="Courier New" w:hAnsi="Courier New" w:cs="Courier New"/>
          <w:color w:val="008000"/>
          <w:sz w:val="18"/>
          <w:szCs w:val="18"/>
          <w:lang w:val="en-GB"/>
        </w:rPr>
        <w:t xml:space="preserve">----------------------------------COPY and PASTE </w:t>
      </w:r>
      <w:r>
        <w:rPr>
          <w:rFonts w:ascii="Courier New" w:hAnsi="Courier New" w:cs="Courier New"/>
          <w:color w:val="008000"/>
          <w:sz w:val="18"/>
          <w:szCs w:val="18"/>
          <w:lang w:val="en-GB"/>
        </w:rPr>
        <w:t>END</w:t>
      </w:r>
      <w:r w:rsidRPr="00E27E57">
        <w:rPr>
          <w:rFonts w:ascii="Courier New" w:hAnsi="Courier New" w:cs="Courier New"/>
          <w:color w:val="008000"/>
          <w:sz w:val="18"/>
          <w:szCs w:val="18"/>
          <w:lang w:val="en-GB"/>
        </w:rPr>
        <w:t>------------------------</w:t>
      </w:r>
    </w:p>
    <w:p w14:paraId="055DB410" w14:textId="77777777" w:rsidR="00622A26" w:rsidRPr="00397AC3" w:rsidRDefault="00622A26" w:rsidP="00C30FE1">
      <w:pPr>
        <w:rPr>
          <w:lang w:val="en-US"/>
        </w:rPr>
      </w:pPr>
    </w:p>
    <w:p w14:paraId="055DB411" w14:textId="77777777" w:rsidR="00622A26" w:rsidRPr="00397AC3" w:rsidRDefault="00622A26" w:rsidP="00C30FE1">
      <w:pPr>
        <w:rPr>
          <w:lang w:val="en-US"/>
        </w:rPr>
      </w:pPr>
    </w:p>
    <w:p w14:paraId="055DB412" w14:textId="77777777" w:rsidR="00622A26" w:rsidRPr="00397AC3" w:rsidRDefault="00622A26" w:rsidP="00C30FE1">
      <w:pPr>
        <w:rPr>
          <w:lang w:val="en-US"/>
        </w:rPr>
      </w:pPr>
    </w:p>
    <w:p w14:paraId="055DB413" w14:textId="77777777" w:rsidR="009E3101" w:rsidRDefault="009E3101" w:rsidP="00C30FE1">
      <w:r>
        <w:lastRenderedPageBreak/>
        <w:t xml:space="preserve">Visa username, passwd, fnamn, enamn för de kunder som heter </w:t>
      </w:r>
      <w:r w:rsidRPr="009E3101">
        <w:rPr>
          <w:rFonts w:ascii="Courier New" w:hAnsi="Courier New" w:cs="Courier New"/>
          <w:color w:val="800080"/>
          <w:sz w:val="20"/>
        </w:rPr>
        <w:t>'nyberg'</w:t>
      </w:r>
      <w:r>
        <w:t xml:space="preserve"> eller </w:t>
      </w:r>
      <w:r w:rsidRPr="009E3101">
        <w:rPr>
          <w:rFonts w:ascii="Courier New" w:hAnsi="Courier New" w:cs="Courier New"/>
          <w:color w:val="800080"/>
          <w:sz w:val="20"/>
        </w:rPr>
        <w:t>'kvist'</w:t>
      </w:r>
      <w:r>
        <w:t xml:space="preserve"> i efternamn</w:t>
      </w:r>
      <w:r w:rsidR="004826FA">
        <w:t xml:space="preserve"> men</w:t>
      </w:r>
      <w:r>
        <w:t xml:space="preserve"> som </w:t>
      </w:r>
      <w:r>
        <w:rPr>
          <w:b/>
        </w:rPr>
        <w:t>inte</w:t>
      </w:r>
      <w:r>
        <w:t xml:space="preserve"> heter </w:t>
      </w:r>
      <w:r w:rsidRPr="009E3101">
        <w:rPr>
          <w:rFonts w:ascii="Courier New" w:hAnsi="Courier New" w:cs="Courier New"/>
          <w:color w:val="800080"/>
          <w:sz w:val="20"/>
        </w:rPr>
        <w:t>'roger'</w:t>
      </w:r>
      <w:r w:rsidR="004826FA">
        <w:t xml:space="preserve"> i förnamn. Rätt svar:</w:t>
      </w:r>
    </w:p>
    <w:p w14:paraId="055DB414" w14:textId="77777777" w:rsidR="004826FA" w:rsidRDefault="004826FA" w:rsidP="00C30FE1"/>
    <w:p w14:paraId="055DB415" w14:textId="77777777" w:rsidR="004826FA" w:rsidRPr="004826FA" w:rsidRDefault="004826FA" w:rsidP="004826FA">
      <w:pPr>
        <w:rPr>
          <w:rFonts w:ascii="Courier New" w:hAnsi="Courier New" w:cs="Courier New"/>
          <w:sz w:val="20"/>
        </w:rPr>
      </w:pPr>
      <w:r w:rsidRPr="004826FA">
        <w:rPr>
          <w:rFonts w:ascii="Courier New" w:hAnsi="Courier New" w:cs="Courier New"/>
          <w:sz w:val="20"/>
        </w:rPr>
        <w:t>USERNAME PASSWD   FNAMN                ENAMN</w:t>
      </w:r>
    </w:p>
    <w:p w14:paraId="055DB416" w14:textId="77777777" w:rsidR="004826FA" w:rsidRPr="004826FA" w:rsidRDefault="004826FA" w:rsidP="004826FA">
      <w:pPr>
        <w:rPr>
          <w:rFonts w:ascii="Courier New" w:hAnsi="Courier New" w:cs="Courier New"/>
          <w:sz w:val="20"/>
        </w:rPr>
      </w:pPr>
      <w:r w:rsidRPr="004826FA">
        <w:rPr>
          <w:rFonts w:ascii="Courier New" w:hAnsi="Courier New" w:cs="Courier New"/>
          <w:sz w:val="20"/>
        </w:rPr>
        <w:t>-------- -------- -------------------- -------</w:t>
      </w:r>
    </w:p>
    <w:p w14:paraId="055DB417" w14:textId="77777777" w:rsidR="004826FA" w:rsidRPr="004826FA" w:rsidRDefault="004826FA" w:rsidP="004826FA">
      <w:pPr>
        <w:rPr>
          <w:rFonts w:ascii="Courier New" w:hAnsi="Courier New" w:cs="Courier New"/>
          <w:sz w:val="20"/>
        </w:rPr>
      </w:pPr>
      <w:r w:rsidRPr="004826FA">
        <w:rPr>
          <w:rFonts w:ascii="Courier New" w:hAnsi="Courier New" w:cs="Courier New"/>
          <w:sz w:val="20"/>
        </w:rPr>
        <w:t>MEZcal   P33kssa  maria                Nyberg</w:t>
      </w:r>
    </w:p>
    <w:p w14:paraId="055DB418" w14:textId="77777777" w:rsidR="004826FA" w:rsidRPr="004826FA" w:rsidRDefault="004826FA" w:rsidP="004826FA">
      <w:pPr>
        <w:rPr>
          <w:rFonts w:ascii="Courier New" w:hAnsi="Courier New" w:cs="Courier New"/>
          <w:sz w:val="20"/>
        </w:rPr>
      </w:pPr>
      <w:r w:rsidRPr="004826FA">
        <w:rPr>
          <w:rFonts w:ascii="Courier New" w:hAnsi="Courier New" w:cs="Courier New"/>
          <w:sz w:val="20"/>
        </w:rPr>
        <w:t>KLÖven   bintje   Tomas                kvist</w:t>
      </w:r>
    </w:p>
    <w:p w14:paraId="055DB419" w14:textId="77777777" w:rsidR="004826FA" w:rsidRPr="004826FA" w:rsidRDefault="004826FA" w:rsidP="004826FA">
      <w:pPr>
        <w:rPr>
          <w:rFonts w:ascii="Courier New" w:hAnsi="Courier New" w:cs="Courier New"/>
          <w:sz w:val="20"/>
        </w:rPr>
      </w:pPr>
      <w:r w:rsidRPr="004826FA">
        <w:rPr>
          <w:rFonts w:ascii="Courier New" w:hAnsi="Courier New" w:cs="Courier New"/>
          <w:sz w:val="20"/>
        </w:rPr>
        <w:t>IceMan   Quantos  Maria                Nyberg</w:t>
      </w:r>
    </w:p>
    <w:p w14:paraId="055DB41A" w14:textId="77777777" w:rsidR="00F84365" w:rsidRDefault="00F84365" w:rsidP="00C30FE1"/>
    <w:p w14:paraId="055DB41B" w14:textId="77777777" w:rsidR="00FB01AC" w:rsidRDefault="00FB01AC" w:rsidP="00C30FE1">
      <w:pPr>
        <w:rPr>
          <w:b/>
        </w:rPr>
      </w:pPr>
    </w:p>
    <w:p w14:paraId="055DB41C" w14:textId="77777777" w:rsidR="00FB01AC" w:rsidRDefault="00FB01AC" w:rsidP="00C30FE1">
      <w:pPr>
        <w:rPr>
          <w:b/>
        </w:rPr>
      </w:pPr>
    </w:p>
    <w:p w14:paraId="055DB41D" w14:textId="77777777" w:rsidR="00FB01AC" w:rsidRDefault="00FB01AC" w:rsidP="00C30FE1">
      <w:pPr>
        <w:rPr>
          <w:b/>
        </w:rPr>
      </w:pPr>
    </w:p>
    <w:p w14:paraId="055DB41E" w14:textId="77777777" w:rsidR="00FB01AC" w:rsidRDefault="00FB01AC" w:rsidP="00C30FE1">
      <w:pPr>
        <w:rPr>
          <w:b/>
        </w:rPr>
      </w:pPr>
    </w:p>
    <w:p w14:paraId="055DB41F" w14:textId="77777777" w:rsidR="00FB01AC" w:rsidRDefault="00FB01AC" w:rsidP="00C30FE1">
      <w:pPr>
        <w:rPr>
          <w:b/>
        </w:rPr>
      </w:pPr>
    </w:p>
    <w:p w14:paraId="055DB420" w14:textId="77777777" w:rsidR="00FB01AC" w:rsidRDefault="00FB01AC" w:rsidP="00C30FE1">
      <w:pPr>
        <w:rPr>
          <w:b/>
        </w:rPr>
      </w:pPr>
    </w:p>
    <w:p w14:paraId="055DB421" w14:textId="77777777" w:rsidR="00FB01AC" w:rsidRDefault="00FB01AC" w:rsidP="00C30FE1">
      <w:pPr>
        <w:rPr>
          <w:b/>
        </w:rPr>
      </w:pPr>
    </w:p>
    <w:p w14:paraId="055DB422" w14:textId="77777777" w:rsidR="00F84365" w:rsidRPr="009E3101" w:rsidRDefault="009E3101" w:rsidP="00C30FE1">
      <w:pPr>
        <w:rPr>
          <w:b/>
        </w:rPr>
      </w:pPr>
      <w:r w:rsidRPr="009E3101">
        <w:rPr>
          <w:b/>
        </w:rPr>
        <w:t>Uppgift 1</w:t>
      </w:r>
      <w:r>
        <w:rPr>
          <w:b/>
        </w:rPr>
        <w:t>7</w:t>
      </w:r>
    </w:p>
    <w:p w14:paraId="055DB423" w14:textId="77777777" w:rsidR="00016ECE" w:rsidRDefault="00016ECE" w:rsidP="00C30FE1">
      <w:r>
        <w:t xml:space="preserve">Visa fnamn, enamn, årslön för den kund som har den </w:t>
      </w:r>
      <w:r w:rsidRPr="00555974">
        <w:rPr>
          <w:b/>
        </w:rPr>
        <w:t>högsta</w:t>
      </w:r>
      <w:r>
        <w:t xml:space="preserve"> årslönen av alla kunder.</w:t>
      </w:r>
    </w:p>
    <w:p w14:paraId="055DB424" w14:textId="77777777" w:rsidR="00016ECE" w:rsidRDefault="00016ECE" w:rsidP="00C30FE1">
      <w:r>
        <w:t>Rätt svar:</w:t>
      </w:r>
    </w:p>
    <w:p w14:paraId="055DB425" w14:textId="77777777" w:rsidR="00016ECE" w:rsidRDefault="00016ECE" w:rsidP="00C30FE1"/>
    <w:p w14:paraId="055DB426" w14:textId="77777777" w:rsidR="00016ECE" w:rsidRPr="00016ECE" w:rsidRDefault="00016ECE" w:rsidP="00016ECE">
      <w:pPr>
        <w:rPr>
          <w:rFonts w:ascii="Courier New" w:hAnsi="Courier New" w:cs="Courier New"/>
          <w:sz w:val="20"/>
        </w:rPr>
      </w:pPr>
      <w:r w:rsidRPr="00016ECE">
        <w:rPr>
          <w:rFonts w:ascii="Courier New" w:hAnsi="Courier New" w:cs="Courier New"/>
          <w:sz w:val="20"/>
        </w:rPr>
        <w:t>FNAMN                ENAMN                    ÅRSLÖN</w:t>
      </w:r>
    </w:p>
    <w:p w14:paraId="055DB427" w14:textId="77777777" w:rsidR="00016ECE" w:rsidRPr="00016ECE" w:rsidRDefault="00016ECE" w:rsidP="00016ECE">
      <w:pPr>
        <w:rPr>
          <w:rFonts w:ascii="Courier New" w:hAnsi="Courier New" w:cs="Courier New"/>
          <w:sz w:val="20"/>
        </w:rPr>
      </w:pPr>
      <w:r w:rsidRPr="00016ECE">
        <w:rPr>
          <w:rFonts w:ascii="Courier New" w:hAnsi="Courier New" w:cs="Courier New"/>
          <w:sz w:val="20"/>
        </w:rPr>
        <w:t>-------------------- -------------------- ----------</w:t>
      </w:r>
    </w:p>
    <w:p w14:paraId="055DB428" w14:textId="77777777" w:rsidR="00016ECE" w:rsidRPr="00016ECE" w:rsidRDefault="00016ECE" w:rsidP="00016ECE">
      <w:pPr>
        <w:rPr>
          <w:rFonts w:ascii="Courier New" w:hAnsi="Courier New" w:cs="Courier New"/>
          <w:sz w:val="20"/>
        </w:rPr>
      </w:pPr>
      <w:r w:rsidRPr="00016ECE">
        <w:rPr>
          <w:rFonts w:ascii="Courier New" w:hAnsi="Courier New" w:cs="Courier New"/>
          <w:sz w:val="20"/>
        </w:rPr>
        <w:t>Margareta            ek                       942000</w:t>
      </w:r>
    </w:p>
    <w:p w14:paraId="055DB429" w14:textId="77777777" w:rsidR="00016ECE" w:rsidRDefault="00016ECE" w:rsidP="00C30FE1"/>
    <w:p w14:paraId="055DB42A" w14:textId="77777777" w:rsidR="00FB01AC" w:rsidRDefault="00FB01AC" w:rsidP="00C30FE1"/>
    <w:p w14:paraId="055DB42B" w14:textId="77777777" w:rsidR="00016ECE" w:rsidRPr="00931052" w:rsidRDefault="009E3101" w:rsidP="00C30FE1">
      <w:pPr>
        <w:rPr>
          <w:b/>
        </w:rPr>
      </w:pPr>
      <w:r w:rsidRPr="00931052">
        <w:rPr>
          <w:b/>
        </w:rPr>
        <w:t>Uppgift 1</w:t>
      </w:r>
      <w:r w:rsidR="00982356" w:rsidRPr="00931052">
        <w:rPr>
          <w:b/>
        </w:rPr>
        <w:t>8</w:t>
      </w:r>
    </w:p>
    <w:p w14:paraId="055DB42C" w14:textId="77777777" w:rsidR="00982356" w:rsidRDefault="00982356" w:rsidP="00982356">
      <w:r>
        <w:t xml:space="preserve">Visa fnamn, enamn, årslön för den kund som har den </w:t>
      </w:r>
      <w:r w:rsidRPr="00555974">
        <w:rPr>
          <w:b/>
        </w:rPr>
        <w:t>lägsta</w:t>
      </w:r>
      <w:r>
        <w:t xml:space="preserve"> årslönen av alla kunder. Ta </w:t>
      </w:r>
      <w:r w:rsidRPr="00555974">
        <w:rPr>
          <w:b/>
        </w:rPr>
        <w:t>inte</w:t>
      </w:r>
      <w:r>
        <w:t xml:space="preserve"> med de som har </w:t>
      </w:r>
      <w:r w:rsidRPr="00982356">
        <w:rPr>
          <w:rFonts w:ascii="Courier New" w:hAnsi="Courier New" w:cs="Courier New"/>
          <w:color w:val="0000FF"/>
          <w:sz w:val="20"/>
        </w:rPr>
        <w:t>NULL</w:t>
      </w:r>
      <w:r>
        <w:t xml:space="preserve"> i lön. Rätt svar:</w:t>
      </w:r>
    </w:p>
    <w:p w14:paraId="055DB42D" w14:textId="77777777" w:rsidR="00982356" w:rsidRDefault="00982356" w:rsidP="00982356"/>
    <w:p w14:paraId="055DB42E" w14:textId="77777777" w:rsidR="00931052" w:rsidRPr="00931052" w:rsidRDefault="00931052" w:rsidP="00931052">
      <w:pPr>
        <w:rPr>
          <w:rFonts w:ascii="Courier New" w:hAnsi="Courier New" w:cs="Courier New"/>
          <w:sz w:val="20"/>
        </w:rPr>
      </w:pPr>
      <w:r w:rsidRPr="00931052">
        <w:rPr>
          <w:rFonts w:ascii="Courier New" w:hAnsi="Courier New" w:cs="Courier New"/>
          <w:sz w:val="20"/>
        </w:rPr>
        <w:t>FNAMN                ENAMN                    ÅRSLÖN</w:t>
      </w:r>
    </w:p>
    <w:p w14:paraId="055DB42F" w14:textId="77777777" w:rsidR="00931052" w:rsidRPr="00931052" w:rsidRDefault="00931052" w:rsidP="00931052">
      <w:pPr>
        <w:rPr>
          <w:rFonts w:ascii="Courier New" w:hAnsi="Courier New" w:cs="Courier New"/>
          <w:sz w:val="20"/>
        </w:rPr>
      </w:pPr>
      <w:r w:rsidRPr="00931052">
        <w:rPr>
          <w:rFonts w:ascii="Courier New" w:hAnsi="Courier New" w:cs="Courier New"/>
          <w:sz w:val="20"/>
        </w:rPr>
        <w:t>-------------------- -------------------- ----------</w:t>
      </w:r>
    </w:p>
    <w:p w14:paraId="055DB430" w14:textId="77777777" w:rsidR="00982356" w:rsidRPr="00931052" w:rsidRDefault="00931052" w:rsidP="00931052">
      <w:pPr>
        <w:rPr>
          <w:rFonts w:ascii="Courier New" w:hAnsi="Courier New" w:cs="Courier New"/>
          <w:sz w:val="20"/>
        </w:rPr>
      </w:pPr>
      <w:r w:rsidRPr="00931052">
        <w:rPr>
          <w:rFonts w:ascii="Courier New" w:hAnsi="Courier New" w:cs="Courier New"/>
          <w:sz w:val="20"/>
        </w:rPr>
        <w:t>hans                 Lindqvist                116000</w:t>
      </w:r>
    </w:p>
    <w:p w14:paraId="055DB431" w14:textId="77777777" w:rsidR="00982356" w:rsidRDefault="00982356" w:rsidP="00C30FE1"/>
    <w:p w14:paraId="055DB432" w14:textId="77777777" w:rsidR="009E3101" w:rsidRDefault="009E3101" w:rsidP="00C30FE1"/>
    <w:p w14:paraId="055DB433" w14:textId="77777777" w:rsidR="00931052" w:rsidRPr="009500F0" w:rsidRDefault="00931052" w:rsidP="00C30FE1">
      <w:pPr>
        <w:rPr>
          <w:b/>
        </w:rPr>
      </w:pPr>
      <w:r w:rsidRPr="009500F0">
        <w:rPr>
          <w:b/>
        </w:rPr>
        <w:t>Uppgift 19</w:t>
      </w:r>
    </w:p>
    <w:p w14:paraId="055DB434" w14:textId="77777777" w:rsidR="00931052" w:rsidRDefault="00931052" w:rsidP="00C30FE1">
      <w:r>
        <w:t xml:space="preserve">Visa fnamn, enamn för de kunder som har </w:t>
      </w:r>
      <w:r w:rsidRPr="00931052">
        <w:rPr>
          <w:rFonts w:ascii="Courier New" w:hAnsi="Courier New" w:cs="Courier New"/>
          <w:color w:val="0000FF"/>
          <w:sz w:val="20"/>
        </w:rPr>
        <w:t>NULL</w:t>
      </w:r>
      <w:r>
        <w:t xml:space="preserve"> i kolumnen yrke. Rätt svar:</w:t>
      </w:r>
    </w:p>
    <w:p w14:paraId="055DB435" w14:textId="77777777" w:rsidR="00931052" w:rsidRDefault="00931052" w:rsidP="00C30FE1"/>
    <w:p w14:paraId="055DB436" w14:textId="77777777" w:rsidR="00931052" w:rsidRPr="009500F0" w:rsidRDefault="00931052" w:rsidP="00931052">
      <w:pPr>
        <w:rPr>
          <w:rFonts w:ascii="Courier New" w:hAnsi="Courier New" w:cs="Courier New"/>
          <w:sz w:val="20"/>
        </w:rPr>
      </w:pPr>
      <w:r w:rsidRPr="009500F0">
        <w:rPr>
          <w:rFonts w:ascii="Courier New" w:hAnsi="Courier New" w:cs="Courier New"/>
          <w:sz w:val="20"/>
        </w:rPr>
        <w:t>FNAMN                ENAMN</w:t>
      </w:r>
    </w:p>
    <w:p w14:paraId="055DB437" w14:textId="77777777" w:rsidR="00931052" w:rsidRPr="009500F0" w:rsidRDefault="00931052" w:rsidP="00931052">
      <w:pPr>
        <w:rPr>
          <w:rFonts w:ascii="Courier New" w:hAnsi="Courier New" w:cs="Courier New"/>
          <w:sz w:val="20"/>
        </w:rPr>
      </w:pPr>
      <w:r w:rsidRPr="009500F0">
        <w:rPr>
          <w:rFonts w:ascii="Courier New" w:hAnsi="Courier New" w:cs="Courier New"/>
          <w:sz w:val="20"/>
        </w:rPr>
        <w:t>-------------------- ---------</w:t>
      </w:r>
    </w:p>
    <w:p w14:paraId="055DB438" w14:textId="77777777" w:rsidR="00931052" w:rsidRPr="009500F0" w:rsidRDefault="00931052" w:rsidP="00931052">
      <w:pPr>
        <w:rPr>
          <w:rFonts w:ascii="Courier New" w:hAnsi="Courier New" w:cs="Courier New"/>
          <w:sz w:val="20"/>
        </w:rPr>
      </w:pPr>
      <w:r w:rsidRPr="009500F0">
        <w:rPr>
          <w:rFonts w:ascii="Courier New" w:hAnsi="Courier New" w:cs="Courier New"/>
          <w:sz w:val="20"/>
        </w:rPr>
        <w:t>hans                 Lindqvist</w:t>
      </w:r>
    </w:p>
    <w:p w14:paraId="055DB439" w14:textId="77777777" w:rsidR="00931052" w:rsidRPr="009500F0" w:rsidRDefault="00931052" w:rsidP="00931052">
      <w:pPr>
        <w:rPr>
          <w:rFonts w:ascii="Courier New" w:hAnsi="Courier New" w:cs="Courier New"/>
          <w:sz w:val="20"/>
        </w:rPr>
      </w:pPr>
      <w:r w:rsidRPr="009500F0">
        <w:rPr>
          <w:rFonts w:ascii="Courier New" w:hAnsi="Courier New" w:cs="Courier New"/>
          <w:sz w:val="20"/>
        </w:rPr>
        <w:t>Sven                 Larsson</w:t>
      </w:r>
    </w:p>
    <w:p w14:paraId="055DB43A" w14:textId="77777777" w:rsidR="00931052" w:rsidRPr="009500F0" w:rsidRDefault="00931052" w:rsidP="00931052">
      <w:pPr>
        <w:rPr>
          <w:rFonts w:ascii="Courier New" w:hAnsi="Courier New" w:cs="Courier New"/>
          <w:sz w:val="20"/>
        </w:rPr>
      </w:pPr>
      <w:r w:rsidRPr="009500F0">
        <w:rPr>
          <w:rFonts w:ascii="Courier New" w:hAnsi="Courier New" w:cs="Courier New"/>
          <w:sz w:val="20"/>
        </w:rPr>
        <w:t>roger                nyberg</w:t>
      </w:r>
    </w:p>
    <w:p w14:paraId="055DB43B" w14:textId="77777777" w:rsidR="00C77E45" w:rsidRDefault="00C77E45" w:rsidP="00C30FE1"/>
    <w:p w14:paraId="055DB43C" w14:textId="77777777" w:rsidR="00C77E45" w:rsidRDefault="00C77E45" w:rsidP="00C30FE1">
      <w:pPr>
        <w:rPr>
          <w:b/>
        </w:rPr>
      </w:pPr>
    </w:p>
    <w:p w14:paraId="055DB43D" w14:textId="77777777" w:rsidR="00774946" w:rsidRDefault="00774946" w:rsidP="00774946">
      <w:pPr>
        <w:rPr>
          <w:b/>
        </w:rPr>
      </w:pPr>
      <w:r>
        <w:rPr>
          <w:b/>
        </w:rPr>
        <w:t>Laborationen lämnas i Learn (Blackboard). Klicka på länken Uppgifter.</w:t>
      </w:r>
    </w:p>
    <w:p w14:paraId="055DB43E" w14:textId="77777777" w:rsidR="006870DF" w:rsidRDefault="006870DF" w:rsidP="00502D4B">
      <w:pPr>
        <w:rPr>
          <w:b/>
        </w:rPr>
      </w:pPr>
    </w:p>
    <w:p w14:paraId="055DB43F" w14:textId="77777777" w:rsidR="00C77E45" w:rsidRPr="0098725E" w:rsidRDefault="00502D4B" w:rsidP="00502D4B">
      <w:pPr>
        <w:rPr>
          <w:b/>
        </w:rPr>
      </w:pPr>
      <w:r>
        <w:rPr>
          <w:b/>
        </w:rPr>
        <w:t xml:space="preserve">Pär Douhan </w:t>
      </w:r>
      <w:hyperlink r:id="rId7" w:history="1">
        <w:r w:rsidRPr="00734C6C">
          <w:rPr>
            <w:rStyle w:val="Hyperlnk"/>
            <w:b/>
          </w:rPr>
          <w:t>pdo@du.se</w:t>
        </w:r>
      </w:hyperlink>
      <w:r>
        <w:rPr>
          <w:b/>
        </w:rPr>
        <w:t xml:space="preserve"> </w:t>
      </w:r>
    </w:p>
    <w:sectPr w:rsidR="00C77E45" w:rsidRPr="0098725E" w:rsidSect="00E44E27">
      <w:headerReference w:type="default" r:id="rId8"/>
      <w:footerReference w:type="default" r:id="rId9"/>
      <w:pgSz w:w="11906" w:h="16838"/>
      <w:pgMar w:top="2268" w:right="1701" w:bottom="1418" w:left="1701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41FA34" w14:textId="77777777" w:rsidR="00984BCA" w:rsidRDefault="00984BCA" w:rsidP="00BD4AC7">
      <w:r>
        <w:separator/>
      </w:r>
    </w:p>
  </w:endnote>
  <w:endnote w:type="continuationSeparator" w:id="0">
    <w:p w14:paraId="5815B282" w14:textId="77777777" w:rsidR="00984BCA" w:rsidRDefault="00984BCA" w:rsidP="00BD4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5DB44E" w14:textId="77777777" w:rsidR="004A41D3" w:rsidRPr="004A41D3" w:rsidRDefault="006529C6" w:rsidP="004A41D3">
    <w:pPr>
      <w:pStyle w:val="Sidfot"/>
      <w:jc w:val="center"/>
      <w:rPr>
        <w:sz w:val="20"/>
      </w:rPr>
    </w:pPr>
    <w:r w:rsidRPr="004A41D3">
      <w:rPr>
        <w:rStyle w:val="Sidnummer"/>
        <w:sz w:val="20"/>
      </w:rPr>
      <w:fldChar w:fldCharType="begin"/>
    </w:r>
    <w:r w:rsidR="004A41D3" w:rsidRPr="004A41D3">
      <w:rPr>
        <w:rStyle w:val="Sidnummer"/>
        <w:sz w:val="20"/>
      </w:rPr>
      <w:instrText xml:space="preserve"> PAGE </w:instrText>
    </w:r>
    <w:r w:rsidRPr="004A41D3">
      <w:rPr>
        <w:rStyle w:val="Sidnummer"/>
        <w:sz w:val="20"/>
      </w:rPr>
      <w:fldChar w:fldCharType="separate"/>
    </w:r>
    <w:r w:rsidR="00973DEB">
      <w:rPr>
        <w:rStyle w:val="Sidnummer"/>
        <w:noProof/>
        <w:sz w:val="20"/>
      </w:rPr>
      <w:t>1</w:t>
    </w:r>
    <w:r w:rsidRPr="004A41D3">
      <w:rPr>
        <w:rStyle w:val="Sidnummer"/>
        <w:sz w:val="20"/>
      </w:rPr>
      <w:fldChar w:fldCharType="end"/>
    </w:r>
    <w:r w:rsidR="004A41D3" w:rsidRPr="004A41D3">
      <w:rPr>
        <w:rStyle w:val="Sidnummer"/>
        <w:sz w:val="20"/>
      </w:rPr>
      <w:t>(</w:t>
    </w:r>
    <w:r w:rsidRPr="004A41D3">
      <w:rPr>
        <w:rStyle w:val="Sidnummer"/>
        <w:sz w:val="20"/>
      </w:rPr>
      <w:fldChar w:fldCharType="begin"/>
    </w:r>
    <w:r w:rsidR="004A41D3" w:rsidRPr="004A41D3">
      <w:rPr>
        <w:rStyle w:val="Sidnummer"/>
        <w:sz w:val="20"/>
      </w:rPr>
      <w:instrText xml:space="preserve"> NUMPAGES </w:instrText>
    </w:r>
    <w:r w:rsidRPr="004A41D3">
      <w:rPr>
        <w:rStyle w:val="Sidnummer"/>
        <w:sz w:val="20"/>
      </w:rPr>
      <w:fldChar w:fldCharType="separate"/>
    </w:r>
    <w:r w:rsidR="00973DEB">
      <w:rPr>
        <w:rStyle w:val="Sidnummer"/>
        <w:noProof/>
        <w:sz w:val="20"/>
      </w:rPr>
      <w:t>6</w:t>
    </w:r>
    <w:r w:rsidRPr="004A41D3">
      <w:rPr>
        <w:rStyle w:val="Sidnummer"/>
        <w:sz w:val="20"/>
      </w:rPr>
      <w:fldChar w:fldCharType="end"/>
    </w:r>
    <w:r w:rsidR="004A41D3" w:rsidRPr="004A41D3">
      <w:rPr>
        <w:rStyle w:val="Sidnummer"/>
        <w:sz w:val="20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60DDF4" w14:textId="77777777" w:rsidR="00984BCA" w:rsidRDefault="00984BCA" w:rsidP="00BD4AC7">
      <w:r>
        <w:separator/>
      </w:r>
    </w:p>
  </w:footnote>
  <w:footnote w:type="continuationSeparator" w:id="0">
    <w:p w14:paraId="2FC3ACDC" w14:textId="77777777" w:rsidR="00984BCA" w:rsidRDefault="00984BCA" w:rsidP="00BD4A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ook w:val="01E0" w:firstRow="1" w:lastRow="1" w:firstColumn="1" w:lastColumn="1" w:noHBand="0" w:noVBand="0"/>
    </w:tblPr>
    <w:tblGrid>
      <w:gridCol w:w="1086"/>
      <w:gridCol w:w="3172"/>
      <w:gridCol w:w="4246"/>
    </w:tblGrid>
    <w:tr w:rsidR="004A41D3" w14:paraId="055DB447" w14:textId="77777777" w:rsidTr="00BD4AC7">
      <w:tc>
        <w:tcPr>
          <w:tcW w:w="631" w:type="pct"/>
        </w:tcPr>
        <w:p w14:paraId="055DB445" w14:textId="77777777" w:rsidR="004A41D3" w:rsidRDefault="00EE4997">
          <w:pPr>
            <w:pStyle w:val="Sidhuvud"/>
          </w:pPr>
          <w:r>
            <w:rPr>
              <w:noProof/>
            </w:rPr>
            <w:drawing>
              <wp:inline distT="0" distB="0" distL="0" distR="0" wp14:anchorId="055DB451" wp14:editId="055DB452">
                <wp:extent cx="552450" cy="695325"/>
                <wp:effectExtent l="0" t="0" r="0" b="9525"/>
                <wp:docPr id="1" name="Bild 1" descr="loggaHD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gaHD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2450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9" w:type="pct"/>
          <w:gridSpan w:val="2"/>
        </w:tcPr>
        <w:p w14:paraId="055DB446" w14:textId="718712F2" w:rsidR="004A41D3" w:rsidRPr="00BD4AC7" w:rsidRDefault="009C610A" w:rsidP="00973DEB">
          <w:pPr>
            <w:pStyle w:val="Sidhuvud"/>
            <w:rPr>
              <w:sz w:val="20"/>
            </w:rPr>
          </w:pPr>
          <w:r>
            <w:rPr>
              <w:sz w:val="20"/>
            </w:rPr>
            <w:t>Databaskursen</w:t>
          </w:r>
          <w:r w:rsidR="00397AC3">
            <w:rPr>
              <w:sz w:val="20"/>
            </w:rPr>
            <w:t>. Labben senast uppdaterad 20</w:t>
          </w:r>
          <w:r w:rsidR="00774BFB">
            <w:rPr>
              <w:sz w:val="20"/>
            </w:rPr>
            <w:t>20</w:t>
          </w:r>
          <w:r w:rsidR="00397AC3">
            <w:rPr>
              <w:sz w:val="20"/>
            </w:rPr>
            <w:t>-</w:t>
          </w:r>
          <w:r w:rsidR="00774BFB">
            <w:rPr>
              <w:sz w:val="20"/>
            </w:rPr>
            <w:t>08</w:t>
          </w:r>
          <w:r w:rsidR="00397AC3">
            <w:rPr>
              <w:sz w:val="20"/>
            </w:rPr>
            <w:t>-</w:t>
          </w:r>
          <w:r w:rsidR="00774BFB">
            <w:rPr>
              <w:sz w:val="20"/>
            </w:rPr>
            <w:t>28</w:t>
          </w:r>
        </w:p>
      </w:tc>
    </w:tr>
    <w:tr w:rsidR="004A41D3" w14:paraId="055DB44B" w14:textId="77777777" w:rsidTr="00BD4AC7">
      <w:tc>
        <w:tcPr>
          <w:tcW w:w="2500" w:type="pct"/>
          <w:gridSpan w:val="2"/>
        </w:tcPr>
        <w:p w14:paraId="055DB448" w14:textId="77777777" w:rsidR="004A41D3" w:rsidRPr="00BD4AC7" w:rsidRDefault="004A41D3">
          <w:pPr>
            <w:pStyle w:val="Sidhuvud"/>
            <w:rPr>
              <w:sz w:val="20"/>
            </w:rPr>
          </w:pPr>
        </w:p>
        <w:p w14:paraId="055DB449" w14:textId="77777777" w:rsidR="004A41D3" w:rsidRPr="00BD4AC7" w:rsidRDefault="004A41D3">
          <w:pPr>
            <w:pStyle w:val="Sidhuvud"/>
            <w:rPr>
              <w:sz w:val="20"/>
            </w:rPr>
          </w:pPr>
          <w:r w:rsidRPr="00BD4AC7">
            <w:rPr>
              <w:sz w:val="20"/>
            </w:rPr>
            <w:t>Kursansvarig: Pär Douhan</w:t>
          </w:r>
        </w:p>
      </w:tc>
      <w:tc>
        <w:tcPr>
          <w:tcW w:w="2500" w:type="pct"/>
        </w:tcPr>
        <w:p w14:paraId="055DB44A" w14:textId="77777777" w:rsidR="004A41D3" w:rsidRDefault="004A41D3">
          <w:pPr>
            <w:pStyle w:val="Sidhuvud"/>
          </w:pPr>
        </w:p>
      </w:tc>
    </w:tr>
  </w:tbl>
  <w:p w14:paraId="055DB44C" w14:textId="77777777" w:rsidR="004A41D3" w:rsidRDefault="004A41D3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A35AA"/>
    <w:multiLevelType w:val="hybridMultilevel"/>
    <w:tmpl w:val="18526F12"/>
    <w:lvl w:ilvl="0" w:tplc="041D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052"/>
    <w:rsid w:val="0000560B"/>
    <w:rsid w:val="00016ECE"/>
    <w:rsid w:val="00055B93"/>
    <w:rsid w:val="000B5660"/>
    <w:rsid w:val="000C7059"/>
    <w:rsid w:val="000D1A04"/>
    <w:rsid w:val="00153A71"/>
    <w:rsid w:val="00155E1B"/>
    <w:rsid w:val="0016173F"/>
    <w:rsid w:val="001730FB"/>
    <w:rsid w:val="00173726"/>
    <w:rsid w:val="001825B7"/>
    <w:rsid w:val="001C3607"/>
    <w:rsid w:val="001F665E"/>
    <w:rsid w:val="00223FA3"/>
    <w:rsid w:val="00230B43"/>
    <w:rsid w:val="00286194"/>
    <w:rsid w:val="002A284E"/>
    <w:rsid w:val="002E0B50"/>
    <w:rsid w:val="002E1230"/>
    <w:rsid w:val="002F6A21"/>
    <w:rsid w:val="0032192D"/>
    <w:rsid w:val="00325A05"/>
    <w:rsid w:val="00350CA7"/>
    <w:rsid w:val="003912AD"/>
    <w:rsid w:val="00397AC3"/>
    <w:rsid w:val="003C2068"/>
    <w:rsid w:val="003C52FD"/>
    <w:rsid w:val="003C57F6"/>
    <w:rsid w:val="003E676C"/>
    <w:rsid w:val="00446147"/>
    <w:rsid w:val="004826FA"/>
    <w:rsid w:val="004858EE"/>
    <w:rsid w:val="004879ED"/>
    <w:rsid w:val="004A41D3"/>
    <w:rsid w:val="004B62AF"/>
    <w:rsid w:val="004D1442"/>
    <w:rsid w:val="00502D4B"/>
    <w:rsid w:val="00520356"/>
    <w:rsid w:val="005347A6"/>
    <w:rsid w:val="0054316B"/>
    <w:rsid w:val="00555974"/>
    <w:rsid w:val="00567E91"/>
    <w:rsid w:val="005956E1"/>
    <w:rsid w:val="005B2E70"/>
    <w:rsid w:val="005B3B09"/>
    <w:rsid w:val="005D2CEA"/>
    <w:rsid w:val="005F212A"/>
    <w:rsid w:val="00605F8E"/>
    <w:rsid w:val="006228FD"/>
    <w:rsid w:val="00622A26"/>
    <w:rsid w:val="006529C6"/>
    <w:rsid w:val="006870DF"/>
    <w:rsid w:val="006F2902"/>
    <w:rsid w:val="0073659E"/>
    <w:rsid w:val="00737AAA"/>
    <w:rsid w:val="00764706"/>
    <w:rsid w:val="00774946"/>
    <w:rsid w:val="00774BFB"/>
    <w:rsid w:val="007754B0"/>
    <w:rsid w:val="00785641"/>
    <w:rsid w:val="007A0FA8"/>
    <w:rsid w:val="008142A4"/>
    <w:rsid w:val="00814E05"/>
    <w:rsid w:val="0083211E"/>
    <w:rsid w:val="008641F4"/>
    <w:rsid w:val="00873F9C"/>
    <w:rsid w:val="0088476E"/>
    <w:rsid w:val="008A4052"/>
    <w:rsid w:val="008C49CE"/>
    <w:rsid w:val="008D5047"/>
    <w:rsid w:val="008D54EF"/>
    <w:rsid w:val="008D58AD"/>
    <w:rsid w:val="0091466D"/>
    <w:rsid w:val="00931052"/>
    <w:rsid w:val="009310BD"/>
    <w:rsid w:val="009315A6"/>
    <w:rsid w:val="009500F0"/>
    <w:rsid w:val="009604E5"/>
    <w:rsid w:val="00973DEB"/>
    <w:rsid w:val="00982356"/>
    <w:rsid w:val="00982744"/>
    <w:rsid w:val="00984BCA"/>
    <w:rsid w:val="0098725E"/>
    <w:rsid w:val="009A705B"/>
    <w:rsid w:val="009B7866"/>
    <w:rsid w:val="009C2062"/>
    <w:rsid w:val="009C610A"/>
    <w:rsid w:val="009D0533"/>
    <w:rsid w:val="009D08DA"/>
    <w:rsid w:val="009E3101"/>
    <w:rsid w:val="00A03E3D"/>
    <w:rsid w:val="00A66BF7"/>
    <w:rsid w:val="00A851F1"/>
    <w:rsid w:val="00A91285"/>
    <w:rsid w:val="00AB3DDF"/>
    <w:rsid w:val="00AB4774"/>
    <w:rsid w:val="00AE4573"/>
    <w:rsid w:val="00AE6220"/>
    <w:rsid w:val="00AF354C"/>
    <w:rsid w:val="00B17158"/>
    <w:rsid w:val="00B330CB"/>
    <w:rsid w:val="00B36B14"/>
    <w:rsid w:val="00B64CCB"/>
    <w:rsid w:val="00B938E9"/>
    <w:rsid w:val="00B944A8"/>
    <w:rsid w:val="00BA7A1B"/>
    <w:rsid w:val="00BB5908"/>
    <w:rsid w:val="00BD4AC7"/>
    <w:rsid w:val="00BE6C46"/>
    <w:rsid w:val="00BE7040"/>
    <w:rsid w:val="00C133F4"/>
    <w:rsid w:val="00C30FE1"/>
    <w:rsid w:val="00C33021"/>
    <w:rsid w:val="00C472D6"/>
    <w:rsid w:val="00C77E45"/>
    <w:rsid w:val="00C97187"/>
    <w:rsid w:val="00CA6AA4"/>
    <w:rsid w:val="00CD0415"/>
    <w:rsid w:val="00CE1E35"/>
    <w:rsid w:val="00CE22C5"/>
    <w:rsid w:val="00CF0244"/>
    <w:rsid w:val="00D074BF"/>
    <w:rsid w:val="00D53E32"/>
    <w:rsid w:val="00D6206D"/>
    <w:rsid w:val="00D643EA"/>
    <w:rsid w:val="00D833F8"/>
    <w:rsid w:val="00D873D2"/>
    <w:rsid w:val="00DD3FD8"/>
    <w:rsid w:val="00DE53F5"/>
    <w:rsid w:val="00DE5B90"/>
    <w:rsid w:val="00DF1049"/>
    <w:rsid w:val="00DF2B54"/>
    <w:rsid w:val="00E27E57"/>
    <w:rsid w:val="00E44E27"/>
    <w:rsid w:val="00E83C5C"/>
    <w:rsid w:val="00EA2D10"/>
    <w:rsid w:val="00EC29E5"/>
    <w:rsid w:val="00ED4150"/>
    <w:rsid w:val="00EE4997"/>
    <w:rsid w:val="00F218B9"/>
    <w:rsid w:val="00F755AE"/>
    <w:rsid w:val="00F84365"/>
    <w:rsid w:val="00F93052"/>
    <w:rsid w:val="00FB01AC"/>
    <w:rsid w:val="00FD4831"/>
    <w:rsid w:val="00FE5E6C"/>
    <w:rsid w:val="00FF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5DB33B"/>
  <w15:docId w15:val="{94FBEF1C-8CE3-4BB1-A131-44D66A418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D10"/>
    <w:rPr>
      <w:rFonts w:ascii="Times New Roman" w:hAnsi="Times New Roman"/>
      <w:sz w:val="24"/>
    </w:rPr>
  </w:style>
  <w:style w:type="paragraph" w:styleId="Rubrik1">
    <w:name w:val="heading 1"/>
    <w:basedOn w:val="Normal"/>
    <w:next w:val="Normal"/>
    <w:autoRedefine/>
    <w:qFormat/>
    <w:rsid w:val="00EA2D10"/>
    <w:pPr>
      <w:keepNext/>
      <w:spacing w:before="100" w:beforeAutospacing="1" w:after="480"/>
      <w:outlineLvl w:val="0"/>
    </w:pPr>
    <w:rPr>
      <w:rFonts w:ascii="Microsoft Sans Serif" w:hAnsi="Microsoft Sans Serif" w:cs="Tahoma"/>
      <w:kern w:val="28"/>
      <w:sz w:val="44"/>
    </w:rPr>
  </w:style>
  <w:style w:type="paragraph" w:styleId="Rubrik2">
    <w:name w:val="heading 2"/>
    <w:basedOn w:val="Normal"/>
    <w:next w:val="Normal"/>
    <w:autoRedefine/>
    <w:qFormat/>
    <w:rsid w:val="00EA2D10"/>
    <w:pPr>
      <w:keepNext/>
      <w:spacing w:before="240" w:after="120"/>
      <w:outlineLvl w:val="1"/>
    </w:pPr>
    <w:rPr>
      <w:rFonts w:ascii="Arial" w:hAnsi="Arial"/>
      <w:b/>
      <w:sz w:val="32"/>
    </w:rPr>
  </w:style>
  <w:style w:type="paragraph" w:styleId="Rubrik3">
    <w:name w:val="heading 3"/>
    <w:basedOn w:val="Normal"/>
    <w:next w:val="Normal"/>
    <w:autoRedefine/>
    <w:qFormat/>
    <w:rsid w:val="00EA2D10"/>
    <w:pPr>
      <w:keepNext/>
      <w:spacing w:before="360" w:after="120"/>
      <w:outlineLvl w:val="2"/>
    </w:pPr>
    <w:rPr>
      <w:rFonts w:ascii="Microsoft Sans Serif" w:hAnsi="Microsoft Sans Serif"/>
      <w:sz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Tentafrga">
    <w:name w:val="Tentafråga"/>
    <w:basedOn w:val="Normal"/>
    <w:rsid w:val="00EA2D10"/>
    <w:pPr>
      <w:spacing w:before="240" w:after="120"/>
    </w:pPr>
    <w:rPr>
      <w:rFonts w:ascii="Comic Sans MS" w:hAnsi="Comic Sans MS"/>
      <w:b/>
      <w:sz w:val="28"/>
    </w:rPr>
  </w:style>
  <w:style w:type="paragraph" w:customStyle="1" w:styleId="Figurtext">
    <w:name w:val="Figurtext"/>
    <w:basedOn w:val="Normal"/>
    <w:rsid w:val="00EA2D10"/>
    <w:pPr>
      <w:ind w:left="480" w:hanging="480"/>
    </w:pPr>
    <w:rPr>
      <w:i/>
      <w:sz w:val="20"/>
      <w:lang w:val="en-GB"/>
    </w:rPr>
  </w:style>
  <w:style w:type="paragraph" w:customStyle="1" w:styleId="Textruta">
    <w:name w:val="Textruta"/>
    <w:basedOn w:val="Normal"/>
    <w:rsid w:val="00EA2D10"/>
    <w:rPr>
      <w:rFonts w:ascii="Tahoma" w:hAnsi="Tahoma"/>
      <w:sz w:val="20"/>
    </w:rPr>
  </w:style>
  <w:style w:type="character" w:styleId="Hyperlnk">
    <w:name w:val="Hyperlink"/>
    <w:rsid w:val="004B62AF"/>
    <w:rPr>
      <w:color w:val="0000FF"/>
      <w:u w:val="single"/>
    </w:rPr>
  </w:style>
  <w:style w:type="paragraph" w:styleId="Sidhuvud">
    <w:name w:val="header"/>
    <w:basedOn w:val="Normal"/>
    <w:link w:val="SidhuvudChar"/>
    <w:rsid w:val="004A41D3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rsid w:val="004A41D3"/>
    <w:pPr>
      <w:tabs>
        <w:tab w:val="center" w:pos="4536"/>
        <w:tab w:val="right" w:pos="9072"/>
      </w:tabs>
    </w:pPr>
  </w:style>
  <w:style w:type="table" w:styleId="Tabellrutnt">
    <w:name w:val="Table Grid"/>
    <w:basedOn w:val="Normaltabell"/>
    <w:rsid w:val="004A41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dnummer">
    <w:name w:val="page number"/>
    <w:basedOn w:val="Standardstycketeckensnitt"/>
    <w:rsid w:val="004A41D3"/>
  </w:style>
  <w:style w:type="character" w:customStyle="1" w:styleId="SidhuvudChar">
    <w:name w:val="Sidhuvud Char"/>
    <w:link w:val="Sidhuvud"/>
    <w:rsid w:val="00FD4831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84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do@du.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elle\Application%20Data\Microsoft\Mallar\Erik%20Walla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Erik Walla.dot</Template>
  <TotalTime>126</TotalTime>
  <Pages>6</Pages>
  <Words>1449</Words>
  <Characters>7685</Characters>
  <Application>Microsoft Office Word</Application>
  <DocSecurity>0</DocSecurity>
  <Lines>64</Lines>
  <Paragraphs>18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IKB025 - Lab2</vt:lpstr>
    </vt:vector>
  </TitlesOfParts>
  <Company>Högskolan Dalarna</Company>
  <LinksUpToDate>false</LinksUpToDate>
  <CharactersWithSpaces>9116</CharactersWithSpaces>
  <SharedDoc>false</SharedDoc>
  <HLinks>
    <vt:vector size="6" baseType="variant">
      <vt:variant>
        <vt:i4>5374056</vt:i4>
      </vt:variant>
      <vt:variant>
        <vt:i4>0</vt:i4>
      </vt:variant>
      <vt:variant>
        <vt:i4>0</vt:i4>
      </vt:variant>
      <vt:variant>
        <vt:i4>5</vt:i4>
      </vt:variant>
      <vt:variant>
        <vt:lpwstr>mailto:pdo@du.se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IKB025 - Lab2</dc:title>
  <dc:subject>Informatik</dc:subject>
  <dc:creator>Pär Douhan</dc:creator>
  <cp:lastModifiedBy>Philip Sinnott</cp:lastModifiedBy>
  <cp:revision>8</cp:revision>
  <cp:lastPrinted>2002-03-04T17:20:00Z</cp:lastPrinted>
  <dcterms:created xsi:type="dcterms:W3CDTF">2018-04-26T12:40:00Z</dcterms:created>
  <dcterms:modified xsi:type="dcterms:W3CDTF">2021-04-09T06:15:00Z</dcterms:modified>
</cp:coreProperties>
</file>