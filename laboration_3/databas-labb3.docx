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EFF7C" w14:textId="77777777" w:rsidR="008A4052" w:rsidRDefault="000D6A64" w:rsidP="002E1230">
      <w:pPr>
        <w:pStyle w:val="Heading2"/>
      </w:pPr>
      <w:r>
        <w:t xml:space="preserve">Laboration </w:t>
      </w:r>
      <w:r w:rsidR="000261B2">
        <w:t>3</w:t>
      </w:r>
    </w:p>
    <w:p w14:paraId="5B4EFF7D" w14:textId="77777777" w:rsidR="008D58AD" w:rsidRDefault="008D58AD"/>
    <w:p w14:paraId="5B4EFF7E" w14:textId="77777777" w:rsidR="009E37E4" w:rsidRDefault="008D58AD" w:rsidP="00C30FE1">
      <w:r w:rsidRPr="005B2E70">
        <w:t xml:space="preserve">Under den här labben kommer Du att få </w:t>
      </w:r>
      <w:r w:rsidR="006F2902">
        <w:t xml:space="preserve">arbeta med SELECT-satser mot </w:t>
      </w:r>
      <w:r w:rsidR="000F4FB9">
        <w:t>flera</w:t>
      </w:r>
      <w:r w:rsidR="006F2902">
        <w:t xml:space="preserve"> tabell</w:t>
      </w:r>
      <w:r w:rsidR="000F4FB9">
        <w:t>er</w:t>
      </w:r>
      <w:r w:rsidR="006F2902">
        <w:t>. B</w:t>
      </w:r>
      <w:r w:rsidR="00C53878">
        <w:t>örja med att skapa tabellerna</w:t>
      </w:r>
      <w:r w:rsidR="006F2902">
        <w:t xml:space="preserve"> genom att kopiera nedanstående</w:t>
      </w:r>
      <w:r w:rsidR="00BE7040">
        <w:t xml:space="preserve"> SQL-satser och klistra in dem i SQL</w:t>
      </w:r>
      <w:r w:rsidR="00772D96">
        <w:t xml:space="preserve"> </w:t>
      </w:r>
      <w:r w:rsidR="009E37E4">
        <w:t>klient.</w:t>
      </w:r>
    </w:p>
    <w:p w14:paraId="5B4EFF7F" w14:textId="77777777" w:rsidR="009E37E4" w:rsidRDefault="009E37E4" w:rsidP="00C30FE1"/>
    <w:p w14:paraId="5B4EFF80" w14:textId="77777777" w:rsidR="00C53878" w:rsidRPr="00BA01E6" w:rsidRDefault="00C53878" w:rsidP="00C53878">
      <w:pPr>
        <w:rPr>
          <w:rFonts w:ascii="Courier New" w:hAnsi="Courier New" w:cs="Courier New"/>
          <w:color w:val="008000"/>
          <w:sz w:val="16"/>
          <w:szCs w:val="16"/>
          <w:lang w:val="en-US"/>
        </w:rPr>
      </w:pPr>
      <w:r w:rsidRPr="00BA01E6">
        <w:rPr>
          <w:rFonts w:ascii="Courier New" w:hAnsi="Courier New" w:cs="Courier New"/>
          <w:color w:val="008000"/>
          <w:sz w:val="16"/>
          <w:szCs w:val="16"/>
          <w:lang w:val="en-US"/>
        </w:rPr>
        <w:t>------------------Skapa tabeller Start--------------------------------------------------</w:t>
      </w:r>
    </w:p>
    <w:p w14:paraId="5B4EFF81" w14:textId="77777777" w:rsidR="00C53878" w:rsidRPr="001B06F6" w:rsidRDefault="00C53878" w:rsidP="00C53878">
      <w:pPr>
        <w:rPr>
          <w:rFonts w:ascii="Courier New" w:hAnsi="Courier New" w:cs="Courier New"/>
          <w:color w:val="0000FF"/>
          <w:sz w:val="16"/>
          <w:szCs w:val="16"/>
          <w:lang w:val="en-US"/>
        </w:rPr>
      </w:pPr>
      <w:r w:rsidRPr="001B06F6">
        <w:rPr>
          <w:rFonts w:ascii="Courier New" w:hAnsi="Courier New" w:cs="Courier New"/>
          <w:color w:val="0000FF"/>
          <w:sz w:val="16"/>
          <w:szCs w:val="16"/>
          <w:lang w:val="en-US"/>
        </w:rPr>
        <w:t>CREATE TABLE kund(</w:t>
      </w:r>
    </w:p>
    <w:p w14:paraId="5B4EFF82" w14:textId="77777777" w:rsidR="00C53878" w:rsidRPr="00C53878" w:rsidRDefault="00C53878" w:rsidP="00C53878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C53878">
        <w:rPr>
          <w:rFonts w:ascii="Courier New" w:hAnsi="Courier New" w:cs="Courier New"/>
          <w:color w:val="0000FF"/>
          <w:sz w:val="16"/>
          <w:szCs w:val="16"/>
          <w:lang w:val="en-GB"/>
        </w:rPr>
        <w:t>knr NUMBER(6) PRIMARY KEY,</w:t>
      </w:r>
    </w:p>
    <w:p w14:paraId="5B4EFF83" w14:textId="77777777" w:rsidR="00C53878" w:rsidRPr="001B06F6" w:rsidRDefault="00C53878" w:rsidP="00C53878">
      <w:pPr>
        <w:rPr>
          <w:rFonts w:ascii="Courier New" w:hAnsi="Courier New" w:cs="Courier New"/>
          <w:color w:val="0000FF"/>
          <w:sz w:val="16"/>
          <w:szCs w:val="16"/>
        </w:rPr>
      </w:pPr>
      <w:r w:rsidRPr="001B06F6">
        <w:rPr>
          <w:rFonts w:ascii="Courier New" w:hAnsi="Courier New" w:cs="Courier New"/>
          <w:color w:val="0000FF"/>
          <w:sz w:val="16"/>
          <w:szCs w:val="16"/>
        </w:rPr>
        <w:t>fnamn VARCHAR2(20),</w:t>
      </w:r>
    </w:p>
    <w:p w14:paraId="5B4EFF84" w14:textId="77777777" w:rsidR="00C53878" w:rsidRPr="00C53878" w:rsidRDefault="00C53878" w:rsidP="00C53878">
      <w:pPr>
        <w:rPr>
          <w:rFonts w:ascii="Courier New" w:hAnsi="Courier New" w:cs="Courier New"/>
          <w:color w:val="0000FF"/>
          <w:sz w:val="16"/>
          <w:szCs w:val="16"/>
        </w:rPr>
      </w:pPr>
      <w:r w:rsidRPr="00C53878">
        <w:rPr>
          <w:rFonts w:ascii="Courier New" w:hAnsi="Courier New" w:cs="Courier New"/>
          <w:color w:val="0000FF"/>
          <w:sz w:val="16"/>
          <w:szCs w:val="16"/>
        </w:rPr>
        <w:t>enamn VARCHAR2(25),</w:t>
      </w:r>
    </w:p>
    <w:p w14:paraId="5B4EFF85" w14:textId="77777777" w:rsidR="00C53878" w:rsidRPr="00C53878" w:rsidRDefault="00C53878" w:rsidP="00C53878">
      <w:pPr>
        <w:rPr>
          <w:rFonts w:ascii="Courier New" w:hAnsi="Courier New" w:cs="Courier New"/>
          <w:color w:val="0000FF"/>
          <w:sz w:val="16"/>
          <w:szCs w:val="16"/>
        </w:rPr>
      </w:pPr>
      <w:r w:rsidRPr="00C53878">
        <w:rPr>
          <w:rFonts w:ascii="Courier New" w:hAnsi="Courier New" w:cs="Courier New"/>
          <w:color w:val="0000FF"/>
          <w:sz w:val="16"/>
          <w:szCs w:val="16"/>
        </w:rPr>
        <w:t>adress VARCHAR2(30),</w:t>
      </w:r>
    </w:p>
    <w:p w14:paraId="5B4EFF86" w14:textId="77777777" w:rsidR="00C53878" w:rsidRPr="00C53878" w:rsidRDefault="00C53878" w:rsidP="00C53878">
      <w:pPr>
        <w:rPr>
          <w:rFonts w:ascii="Courier New" w:hAnsi="Courier New" w:cs="Courier New"/>
          <w:color w:val="0000FF"/>
          <w:sz w:val="16"/>
          <w:szCs w:val="16"/>
        </w:rPr>
      </w:pPr>
      <w:r w:rsidRPr="00C53878">
        <w:rPr>
          <w:rFonts w:ascii="Courier New" w:hAnsi="Courier New" w:cs="Courier New"/>
          <w:color w:val="0000FF"/>
          <w:sz w:val="16"/>
          <w:szCs w:val="16"/>
        </w:rPr>
        <w:t>postnr NUMBER(8),</w:t>
      </w:r>
    </w:p>
    <w:p w14:paraId="5B4EFF87" w14:textId="77777777" w:rsidR="00C53878" w:rsidRPr="00C53878" w:rsidRDefault="00C53878" w:rsidP="00C53878">
      <w:pPr>
        <w:rPr>
          <w:rFonts w:ascii="Courier New" w:hAnsi="Courier New" w:cs="Courier New"/>
          <w:color w:val="0000FF"/>
          <w:sz w:val="16"/>
          <w:szCs w:val="16"/>
        </w:rPr>
      </w:pPr>
      <w:r w:rsidRPr="00C53878">
        <w:rPr>
          <w:rFonts w:ascii="Courier New" w:hAnsi="Courier New" w:cs="Courier New"/>
          <w:color w:val="0000FF"/>
          <w:sz w:val="16"/>
          <w:szCs w:val="16"/>
        </w:rPr>
        <w:t>ort VARCHAR2(20),</w:t>
      </w:r>
    </w:p>
    <w:p w14:paraId="5B4EFF88" w14:textId="77777777" w:rsidR="00C53878" w:rsidRPr="00C53878" w:rsidRDefault="00C53878" w:rsidP="00C53878">
      <w:pPr>
        <w:rPr>
          <w:rFonts w:ascii="Courier New" w:hAnsi="Courier New" w:cs="Courier New"/>
          <w:color w:val="0000FF"/>
          <w:sz w:val="16"/>
          <w:szCs w:val="16"/>
        </w:rPr>
      </w:pPr>
      <w:r w:rsidRPr="00C53878">
        <w:rPr>
          <w:rFonts w:ascii="Courier New" w:hAnsi="Courier New" w:cs="Courier New"/>
          <w:color w:val="0000FF"/>
          <w:sz w:val="16"/>
          <w:szCs w:val="16"/>
        </w:rPr>
        <w:t xml:space="preserve">riktnr </w:t>
      </w:r>
      <w:r w:rsidR="000C2755" w:rsidRPr="00C53878">
        <w:rPr>
          <w:rFonts w:ascii="Courier New" w:hAnsi="Courier New" w:cs="Courier New"/>
          <w:color w:val="0000FF"/>
          <w:sz w:val="16"/>
          <w:szCs w:val="16"/>
        </w:rPr>
        <w:t>VARCHAR2</w:t>
      </w:r>
      <w:r w:rsidRPr="00C53878">
        <w:rPr>
          <w:rFonts w:ascii="Courier New" w:hAnsi="Courier New" w:cs="Courier New"/>
          <w:color w:val="0000FF"/>
          <w:sz w:val="16"/>
          <w:szCs w:val="16"/>
        </w:rPr>
        <w:t>(6),</w:t>
      </w:r>
    </w:p>
    <w:p w14:paraId="5B4EFF89" w14:textId="77777777" w:rsidR="00C53878" w:rsidRPr="001B06F6" w:rsidRDefault="00C53878" w:rsidP="00C53878">
      <w:pPr>
        <w:rPr>
          <w:rFonts w:ascii="Courier New" w:hAnsi="Courier New" w:cs="Courier New"/>
          <w:color w:val="0000FF"/>
          <w:sz w:val="16"/>
          <w:szCs w:val="16"/>
          <w:lang w:val="en-US"/>
        </w:rPr>
      </w:pPr>
      <w:r w:rsidRPr="001B06F6"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telnr </w:t>
      </w:r>
      <w:r w:rsidR="000C2755" w:rsidRPr="00F160E2">
        <w:rPr>
          <w:rFonts w:ascii="Courier New" w:hAnsi="Courier New" w:cs="Courier New"/>
          <w:color w:val="0000FF"/>
          <w:sz w:val="16"/>
          <w:szCs w:val="16"/>
          <w:lang w:val="en-US"/>
        </w:rPr>
        <w:t>VARCHAR2</w:t>
      </w:r>
      <w:r w:rsidRPr="001B06F6">
        <w:rPr>
          <w:rFonts w:ascii="Courier New" w:hAnsi="Courier New" w:cs="Courier New"/>
          <w:color w:val="0000FF"/>
          <w:sz w:val="16"/>
          <w:szCs w:val="16"/>
          <w:lang w:val="en-US"/>
        </w:rPr>
        <w:t>(10));</w:t>
      </w:r>
    </w:p>
    <w:p w14:paraId="5B4EFF8A" w14:textId="77777777" w:rsidR="00C53878" w:rsidRPr="00C53878" w:rsidRDefault="00C53878" w:rsidP="00C53878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C53878">
        <w:rPr>
          <w:rFonts w:ascii="Courier New" w:hAnsi="Courier New" w:cs="Courier New"/>
          <w:color w:val="0000FF"/>
          <w:sz w:val="16"/>
          <w:szCs w:val="16"/>
          <w:lang w:val="en-GB"/>
        </w:rPr>
        <w:t>CREATE TABLE kundorder(</w:t>
      </w:r>
    </w:p>
    <w:p w14:paraId="5B4EFF8B" w14:textId="77777777" w:rsidR="00C53878" w:rsidRPr="00C53878" w:rsidRDefault="00C53878" w:rsidP="00C53878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C53878">
        <w:rPr>
          <w:rFonts w:ascii="Courier New" w:hAnsi="Courier New" w:cs="Courier New"/>
          <w:color w:val="0000FF"/>
          <w:sz w:val="16"/>
          <w:szCs w:val="16"/>
          <w:lang w:val="en-GB"/>
        </w:rPr>
        <w:t>ordnr NUMBER(9) PRIMARY KEY,</w:t>
      </w:r>
    </w:p>
    <w:p w14:paraId="5B4EFF8C" w14:textId="77777777" w:rsidR="00C53878" w:rsidRPr="00C53878" w:rsidRDefault="00C53878" w:rsidP="00C53878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C53878">
        <w:rPr>
          <w:rFonts w:ascii="Courier New" w:hAnsi="Courier New" w:cs="Courier New"/>
          <w:color w:val="0000FF"/>
          <w:sz w:val="16"/>
          <w:szCs w:val="16"/>
          <w:lang w:val="en-GB"/>
        </w:rPr>
        <w:t>knr REFERENCES kund(knr),</w:t>
      </w:r>
    </w:p>
    <w:p w14:paraId="5B4EFF8D" w14:textId="77777777" w:rsidR="00C53878" w:rsidRPr="00C53878" w:rsidRDefault="00C53878" w:rsidP="00C53878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C53878">
        <w:rPr>
          <w:rFonts w:ascii="Courier New" w:hAnsi="Courier New" w:cs="Courier New"/>
          <w:color w:val="0000FF"/>
          <w:sz w:val="16"/>
          <w:szCs w:val="16"/>
          <w:lang w:val="en-GB"/>
        </w:rPr>
        <w:t>datum DATE);</w:t>
      </w:r>
    </w:p>
    <w:p w14:paraId="5B4EFF8E" w14:textId="77777777" w:rsidR="00C53878" w:rsidRPr="00C53878" w:rsidRDefault="00C53878" w:rsidP="00C53878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C53878">
        <w:rPr>
          <w:rFonts w:ascii="Courier New" w:hAnsi="Courier New" w:cs="Courier New"/>
          <w:color w:val="0000FF"/>
          <w:sz w:val="16"/>
          <w:szCs w:val="16"/>
          <w:lang w:val="en-GB"/>
        </w:rPr>
        <w:t>CREATE TABLE varugrupp(</w:t>
      </w:r>
    </w:p>
    <w:p w14:paraId="5B4EFF8F" w14:textId="77777777" w:rsidR="00C53878" w:rsidRPr="00C53878" w:rsidRDefault="00C53878" w:rsidP="00C53878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C53878">
        <w:rPr>
          <w:rFonts w:ascii="Courier New" w:hAnsi="Courier New" w:cs="Courier New"/>
          <w:color w:val="0000FF"/>
          <w:sz w:val="16"/>
          <w:szCs w:val="16"/>
          <w:lang w:val="en-GB"/>
        </w:rPr>
        <w:t>vgnr NUMBER(4) PRIMARY KEY,</w:t>
      </w:r>
    </w:p>
    <w:p w14:paraId="5B4EFF90" w14:textId="77777777" w:rsidR="00C53878" w:rsidRPr="00C53878" w:rsidRDefault="00C53878" w:rsidP="00C53878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C53878">
        <w:rPr>
          <w:rFonts w:ascii="Courier New" w:hAnsi="Courier New" w:cs="Courier New"/>
          <w:color w:val="0000FF"/>
          <w:sz w:val="16"/>
          <w:szCs w:val="16"/>
          <w:lang w:val="en-GB"/>
        </w:rPr>
        <w:t>vgnamn VARCHAR2(30));</w:t>
      </w:r>
    </w:p>
    <w:p w14:paraId="5B4EFF91" w14:textId="77777777" w:rsidR="00C53878" w:rsidRPr="00C53878" w:rsidRDefault="00C53878" w:rsidP="00C53878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C53878">
        <w:rPr>
          <w:rFonts w:ascii="Courier New" w:hAnsi="Courier New" w:cs="Courier New"/>
          <w:color w:val="0000FF"/>
          <w:sz w:val="16"/>
          <w:szCs w:val="16"/>
          <w:lang w:val="en-GB"/>
        </w:rPr>
        <w:t>CREATE TABLE artikel(</w:t>
      </w:r>
    </w:p>
    <w:p w14:paraId="5B4EFF92" w14:textId="77777777" w:rsidR="00C53878" w:rsidRPr="00C53878" w:rsidRDefault="00C53878" w:rsidP="00C53878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C53878">
        <w:rPr>
          <w:rFonts w:ascii="Courier New" w:hAnsi="Courier New" w:cs="Courier New"/>
          <w:color w:val="0000FF"/>
          <w:sz w:val="16"/>
          <w:szCs w:val="16"/>
          <w:lang w:val="en-GB"/>
        </w:rPr>
        <w:t>artnr NUMBER(8) PRIMARY KEY,</w:t>
      </w:r>
    </w:p>
    <w:p w14:paraId="5B4EFF93" w14:textId="77777777" w:rsidR="00C53878" w:rsidRPr="00C53878" w:rsidRDefault="00C53878" w:rsidP="00C53878">
      <w:pPr>
        <w:rPr>
          <w:rFonts w:ascii="Courier New" w:hAnsi="Courier New" w:cs="Courier New"/>
          <w:color w:val="0000FF"/>
          <w:sz w:val="16"/>
          <w:szCs w:val="16"/>
        </w:rPr>
      </w:pPr>
      <w:r w:rsidRPr="00C53878">
        <w:rPr>
          <w:rFonts w:ascii="Courier New" w:hAnsi="Courier New" w:cs="Courier New"/>
          <w:color w:val="0000FF"/>
          <w:sz w:val="16"/>
          <w:szCs w:val="16"/>
        </w:rPr>
        <w:t>vgnr REFERENCES varugrupp(vgnr),</w:t>
      </w:r>
    </w:p>
    <w:p w14:paraId="5B4EFF94" w14:textId="77777777" w:rsidR="00C53878" w:rsidRPr="00C53878" w:rsidRDefault="00C53878" w:rsidP="00C53878">
      <w:pPr>
        <w:rPr>
          <w:rFonts w:ascii="Courier New" w:hAnsi="Courier New" w:cs="Courier New"/>
          <w:color w:val="0000FF"/>
          <w:sz w:val="16"/>
          <w:szCs w:val="16"/>
        </w:rPr>
      </w:pPr>
      <w:r w:rsidRPr="00C53878">
        <w:rPr>
          <w:rFonts w:ascii="Courier New" w:hAnsi="Courier New" w:cs="Courier New"/>
          <w:color w:val="0000FF"/>
          <w:sz w:val="16"/>
          <w:szCs w:val="16"/>
        </w:rPr>
        <w:t>artnamn VARCHAR2(25),</w:t>
      </w:r>
    </w:p>
    <w:p w14:paraId="5B4EFF95" w14:textId="77777777" w:rsidR="00C53878" w:rsidRPr="00C53878" w:rsidRDefault="00C53878" w:rsidP="00C53878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C53878">
        <w:rPr>
          <w:rFonts w:ascii="Courier New" w:hAnsi="Courier New" w:cs="Courier New"/>
          <w:color w:val="0000FF"/>
          <w:sz w:val="16"/>
          <w:szCs w:val="16"/>
          <w:lang w:val="en-GB"/>
        </w:rPr>
        <w:t>pris NUMBER(9,2));</w:t>
      </w:r>
    </w:p>
    <w:p w14:paraId="5B4EFF96" w14:textId="77777777" w:rsidR="00C53878" w:rsidRPr="00C53878" w:rsidRDefault="00C53878" w:rsidP="00C53878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C53878">
        <w:rPr>
          <w:rFonts w:ascii="Courier New" w:hAnsi="Courier New" w:cs="Courier New"/>
          <w:color w:val="0000FF"/>
          <w:sz w:val="16"/>
          <w:szCs w:val="16"/>
          <w:lang w:val="en-GB"/>
        </w:rPr>
        <w:t>CREATE TABLE orderrad(</w:t>
      </w:r>
    </w:p>
    <w:p w14:paraId="5B4EFF97" w14:textId="77777777" w:rsidR="00C53878" w:rsidRPr="00C53878" w:rsidRDefault="00C53878" w:rsidP="00C53878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C53878">
        <w:rPr>
          <w:rFonts w:ascii="Courier New" w:hAnsi="Courier New" w:cs="Courier New"/>
          <w:color w:val="0000FF"/>
          <w:sz w:val="16"/>
          <w:szCs w:val="16"/>
          <w:lang w:val="en-GB"/>
        </w:rPr>
        <w:t>radnr NUMBER(9) PRIMARY KEY,</w:t>
      </w:r>
    </w:p>
    <w:p w14:paraId="5B4EFF98" w14:textId="77777777" w:rsidR="00C53878" w:rsidRPr="00C53878" w:rsidRDefault="00C53878" w:rsidP="00C53878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C53878">
        <w:rPr>
          <w:rFonts w:ascii="Courier New" w:hAnsi="Courier New" w:cs="Courier New"/>
          <w:color w:val="0000FF"/>
          <w:sz w:val="16"/>
          <w:szCs w:val="16"/>
          <w:lang w:val="en-GB"/>
        </w:rPr>
        <w:t>ordnr REFERENCES kundorder(ordnr),</w:t>
      </w:r>
    </w:p>
    <w:p w14:paraId="5B4EFF99" w14:textId="77777777" w:rsidR="00C53878" w:rsidRPr="00B777BE" w:rsidRDefault="00C53878" w:rsidP="00C53878">
      <w:pPr>
        <w:rPr>
          <w:rFonts w:ascii="Courier New" w:hAnsi="Courier New" w:cs="Courier New"/>
          <w:color w:val="0000FF"/>
          <w:sz w:val="16"/>
          <w:szCs w:val="16"/>
          <w:lang w:val="da-DK"/>
        </w:rPr>
      </w:pPr>
      <w:r w:rsidRPr="00B777BE">
        <w:rPr>
          <w:rFonts w:ascii="Courier New" w:hAnsi="Courier New" w:cs="Courier New"/>
          <w:color w:val="0000FF"/>
          <w:sz w:val="16"/>
          <w:szCs w:val="16"/>
          <w:lang w:val="da-DK"/>
        </w:rPr>
        <w:t>artnr REFERENCES artikel(artnr),</w:t>
      </w:r>
    </w:p>
    <w:p w14:paraId="5B4EFF9A" w14:textId="77777777" w:rsidR="00C53878" w:rsidRPr="00B777BE" w:rsidRDefault="00C53878" w:rsidP="00C53878">
      <w:pPr>
        <w:rPr>
          <w:rFonts w:ascii="Courier New" w:hAnsi="Courier New" w:cs="Courier New"/>
          <w:color w:val="0000FF"/>
          <w:sz w:val="16"/>
          <w:szCs w:val="16"/>
          <w:lang w:val="da-DK"/>
        </w:rPr>
      </w:pPr>
      <w:r w:rsidRPr="00B777BE">
        <w:rPr>
          <w:rFonts w:ascii="Courier New" w:hAnsi="Courier New" w:cs="Courier New"/>
          <w:color w:val="0000FF"/>
          <w:sz w:val="16"/>
          <w:szCs w:val="16"/>
          <w:lang w:val="da-DK"/>
        </w:rPr>
        <w:t>antal NUMBER(6));</w:t>
      </w:r>
    </w:p>
    <w:p w14:paraId="5B4EFF9B" w14:textId="77777777" w:rsidR="00C53878" w:rsidRPr="00C53878" w:rsidRDefault="00C53878" w:rsidP="00C53878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C53878">
        <w:rPr>
          <w:rFonts w:ascii="Courier New" w:hAnsi="Courier New" w:cs="Courier New"/>
          <w:color w:val="0000FF"/>
          <w:sz w:val="16"/>
          <w:szCs w:val="16"/>
          <w:lang w:val="en-GB"/>
        </w:rPr>
        <w:t>CREATE TABLE artikelbild(</w:t>
      </w:r>
    </w:p>
    <w:p w14:paraId="5B4EFF9C" w14:textId="77777777" w:rsidR="00C53878" w:rsidRPr="00C53878" w:rsidRDefault="00C53878" w:rsidP="00C53878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C53878">
        <w:rPr>
          <w:rFonts w:ascii="Courier New" w:hAnsi="Courier New" w:cs="Courier New"/>
          <w:color w:val="0000FF"/>
          <w:sz w:val="16"/>
          <w:szCs w:val="16"/>
          <w:lang w:val="en-GB"/>
        </w:rPr>
        <w:t>bildnr NUMBER(9) PRIMARY KEY,</w:t>
      </w:r>
    </w:p>
    <w:p w14:paraId="5B4EFF9D" w14:textId="77777777" w:rsidR="00C53878" w:rsidRPr="00C53878" w:rsidRDefault="00C53878" w:rsidP="00C53878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C53878">
        <w:rPr>
          <w:rFonts w:ascii="Courier New" w:hAnsi="Courier New" w:cs="Courier New"/>
          <w:color w:val="0000FF"/>
          <w:sz w:val="16"/>
          <w:szCs w:val="16"/>
          <w:lang w:val="en-GB"/>
        </w:rPr>
        <w:t>artnr REFERENCES artikel(artnr),</w:t>
      </w:r>
    </w:p>
    <w:p w14:paraId="5B4EFF9E" w14:textId="77777777" w:rsidR="00C53878" w:rsidRPr="00C53878" w:rsidRDefault="00C53878" w:rsidP="00C53878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C53878">
        <w:rPr>
          <w:rFonts w:ascii="Courier New" w:hAnsi="Courier New" w:cs="Courier New"/>
          <w:color w:val="0000FF"/>
          <w:sz w:val="16"/>
          <w:szCs w:val="16"/>
          <w:lang w:val="en-GB"/>
        </w:rPr>
        <w:t>filtyp VARCHAR2(5),</w:t>
      </w:r>
    </w:p>
    <w:p w14:paraId="5B4EFF9F" w14:textId="77777777" w:rsidR="00C53878" w:rsidRPr="00C53878" w:rsidRDefault="00C53878" w:rsidP="00C53878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C53878">
        <w:rPr>
          <w:rFonts w:ascii="Courier New" w:hAnsi="Courier New" w:cs="Courier New"/>
          <w:color w:val="0000FF"/>
          <w:sz w:val="16"/>
          <w:szCs w:val="16"/>
          <w:lang w:val="en-GB"/>
        </w:rPr>
        <w:t>path VARCHAR2(80),</w:t>
      </w:r>
    </w:p>
    <w:p w14:paraId="5B4EFFA0" w14:textId="77777777" w:rsidR="00C53878" w:rsidRPr="00F3145E" w:rsidRDefault="00C53878" w:rsidP="00C53878">
      <w:pPr>
        <w:rPr>
          <w:rFonts w:ascii="Courier New" w:hAnsi="Courier New" w:cs="Courier New"/>
          <w:color w:val="0000FF"/>
          <w:sz w:val="16"/>
          <w:szCs w:val="16"/>
          <w:lang w:val="en-US"/>
        </w:rPr>
      </w:pPr>
      <w:r w:rsidRPr="00F3145E">
        <w:rPr>
          <w:rFonts w:ascii="Courier New" w:hAnsi="Courier New" w:cs="Courier New"/>
          <w:color w:val="0000FF"/>
          <w:sz w:val="16"/>
          <w:szCs w:val="16"/>
          <w:lang w:val="en-US"/>
        </w:rPr>
        <w:t>width NUMBER(4),</w:t>
      </w:r>
    </w:p>
    <w:p w14:paraId="5B4EFFA1" w14:textId="77777777" w:rsidR="00C53878" w:rsidRPr="00C53878" w:rsidRDefault="00C53878" w:rsidP="00C53878">
      <w:pPr>
        <w:rPr>
          <w:rFonts w:ascii="Courier New" w:hAnsi="Courier New" w:cs="Courier New"/>
          <w:color w:val="0000FF"/>
          <w:sz w:val="16"/>
          <w:szCs w:val="16"/>
        </w:rPr>
      </w:pPr>
      <w:r w:rsidRPr="00C53878">
        <w:rPr>
          <w:rFonts w:ascii="Courier New" w:hAnsi="Courier New" w:cs="Courier New"/>
          <w:color w:val="0000FF"/>
          <w:sz w:val="16"/>
          <w:szCs w:val="16"/>
        </w:rPr>
        <w:t>height NUMBER(4));</w:t>
      </w:r>
    </w:p>
    <w:p w14:paraId="5B4EFFA2" w14:textId="77777777" w:rsidR="00C53878" w:rsidRPr="000F4FB9" w:rsidRDefault="00C53878" w:rsidP="00C53878">
      <w:pPr>
        <w:rPr>
          <w:rFonts w:ascii="Courier New" w:hAnsi="Courier New" w:cs="Courier New"/>
          <w:color w:val="008000"/>
          <w:sz w:val="16"/>
          <w:szCs w:val="16"/>
        </w:rPr>
      </w:pPr>
      <w:r w:rsidRPr="000F4FB9">
        <w:rPr>
          <w:rFonts w:ascii="Courier New" w:hAnsi="Courier New" w:cs="Courier New"/>
          <w:color w:val="008000"/>
          <w:sz w:val="16"/>
          <w:szCs w:val="16"/>
        </w:rPr>
        <w:t>------------------Skapa tabeller Slut---------------------------------------------------</w:t>
      </w:r>
    </w:p>
    <w:p w14:paraId="5B4EFFA3" w14:textId="77777777" w:rsidR="00C53878" w:rsidRDefault="00C53878" w:rsidP="00C53878">
      <w:pPr>
        <w:rPr>
          <w:rFonts w:ascii="Courier New" w:hAnsi="Courier New" w:cs="Courier New"/>
          <w:sz w:val="16"/>
          <w:szCs w:val="16"/>
        </w:rPr>
      </w:pPr>
    </w:p>
    <w:p w14:paraId="5B4EFFA4" w14:textId="77777777" w:rsidR="00C53878" w:rsidRDefault="00C53878" w:rsidP="00C53878">
      <w:pPr>
        <w:rPr>
          <w:rFonts w:ascii="Courier New" w:hAnsi="Courier New" w:cs="Courier New"/>
          <w:sz w:val="16"/>
          <w:szCs w:val="16"/>
        </w:rPr>
      </w:pPr>
    </w:p>
    <w:p w14:paraId="5B4EFFA5" w14:textId="77777777" w:rsidR="00413C03" w:rsidRPr="00C53878" w:rsidRDefault="00413C03" w:rsidP="00C53878">
      <w:pPr>
        <w:rPr>
          <w:rFonts w:ascii="Courier New" w:hAnsi="Courier New" w:cs="Courier New"/>
          <w:sz w:val="16"/>
          <w:szCs w:val="16"/>
        </w:rPr>
      </w:pPr>
    </w:p>
    <w:p w14:paraId="5B4EFFA6" w14:textId="77777777" w:rsidR="000D6A64" w:rsidRDefault="00C53878" w:rsidP="00C30FE1">
      <w:r>
        <w:t>Nu har du skapat en tabellstruktur över en försäljningsverksamhet. Om du tittar på nästa sida ser du en bild över t</w:t>
      </w:r>
      <w:r w:rsidR="00413C03">
        <w:t>abeller med relationer, primära-</w:t>
      </w:r>
      <w:r>
        <w:t>och främmande nycklar.</w:t>
      </w:r>
    </w:p>
    <w:p w14:paraId="5B4EFFA7" w14:textId="77777777" w:rsidR="00C53878" w:rsidRDefault="00C53878" w:rsidP="00C30FE1"/>
    <w:p w14:paraId="5B4EFFA8" w14:textId="77777777" w:rsidR="00C53878" w:rsidRDefault="00C53878" w:rsidP="00C30FE1"/>
    <w:p w14:paraId="5B4EFFA9" w14:textId="77777777" w:rsidR="00413C03" w:rsidRDefault="00413C03" w:rsidP="00C30FE1">
      <w:pPr>
        <w:rPr>
          <w:b/>
        </w:rPr>
      </w:pPr>
    </w:p>
    <w:p w14:paraId="5B4EFFAA" w14:textId="77777777" w:rsidR="009E37E4" w:rsidRDefault="009E37E4" w:rsidP="00C30FE1">
      <w:pPr>
        <w:rPr>
          <w:b/>
          <w:sz w:val="32"/>
          <w:szCs w:val="32"/>
        </w:rPr>
      </w:pPr>
    </w:p>
    <w:p w14:paraId="5B4EFFAB" w14:textId="77777777" w:rsidR="009E37E4" w:rsidRDefault="009E37E4" w:rsidP="00C30FE1">
      <w:pPr>
        <w:rPr>
          <w:b/>
          <w:sz w:val="32"/>
          <w:szCs w:val="32"/>
        </w:rPr>
      </w:pPr>
    </w:p>
    <w:p w14:paraId="5B4EFFAC" w14:textId="77777777" w:rsidR="009E37E4" w:rsidRDefault="009E37E4" w:rsidP="00C30FE1">
      <w:pPr>
        <w:rPr>
          <w:b/>
          <w:sz w:val="32"/>
          <w:szCs w:val="32"/>
        </w:rPr>
      </w:pPr>
    </w:p>
    <w:p w14:paraId="5B4EFFAD" w14:textId="77777777" w:rsidR="009E37E4" w:rsidRDefault="009E37E4" w:rsidP="00C30FE1">
      <w:pPr>
        <w:rPr>
          <w:b/>
          <w:sz w:val="32"/>
          <w:szCs w:val="32"/>
        </w:rPr>
      </w:pPr>
    </w:p>
    <w:p w14:paraId="5B4EFFAE" w14:textId="77777777" w:rsidR="009E37E4" w:rsidRDefault="009E37E4" w:rsidP="00C30FE1">
      <w:pPr>
        <w:rPr>
          <w:b/>
          <w:sz w:val="32"/>
          <w:szCs w:val="32"/>
        </w:rPr>
      </w:pPr>
    </w:p>
    <w:p w14:paraId="5B4EFFAF" w14:textId="77777777" w:rsidR="009E37E4" w:rsidRDefault="009E37E4" w:rsidP="00C30FE1">
      <w:pPr>
        <w:rPr>
          <w:b/>
          <w:sz w:val="32"/>
          <w:szCs w:val="32"/>
        </w:rPr>
      </w:pPr>
    </w:p>
    <w:p w14:paraId="5B4EFFB0" w14:textId="77777777" w:rsidR="00C53878" w:rsidRPr="00413C03" w:rsidRDefault="00C53878" w:rsidP="00C30FE1">
      <w:pPr>
        <w:rPr>
          <w:b/>
          <w:sz w:val="32"/>
          <w:szCs w:val="32"/>
        </w:rPr>
      </w:pPr>
      <w:r w:rsidRPr="00413C03">
        <w:rPr>
          <w:b/>
          <w:sz w:val="32"/>
          <w:szCs w:val="32"/>
        </w:rPr>
        <w:lastRenderedPageBreak/>
        <w:t>Datamodell</w:t>
      </w:r>
    </w:p>
    <w:p w14:paraId="5B4EFFB1" w14:textId="77777777" w:rsidR="00C53878" w:rsidRDefault="00C53878" w:rsidP="00C30FE1"/>
    <w:p w14:paraId="5B4EFFB2" w14:textId="77777777" w:rsidR="00C53878" w:rsidRDefault="00DC6E46" w:rsidP="00C30FE1">
      <w:r>
        <w:rPr>
          <w:noProof/>
        </w:rPr>
        <mc:AlternateContent>
          <mc:Choice Requires="wpc">
            <w:drawing>
              <wp:inline distT="0" distB="0" distL="0" distR="0" wp14:anchorId="5B4F0094" wp14:editId="5B4F0095">
                <wp:extent cx="5943600" cy="4114800"/>
                <wp:effectExtent l="3810" t="1905" r="0" b="0"/>
                <wp:docPr id="33" name="Arbetsyta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" name="Group 35"/>
                        <wpg:cNvGrpSpPr>
                          <a:grpSpLocks/>
                        </wpg:cNvGrpSpPr>
                        <wpg:grpSpPr bwMode="auto">
                          <a:xfrm>
                            <a:off x="38100" y="228600"/>
                            <a:ext cx="5029200" cy="3771900"/>
                            <a:chOff x="1767" y="3460"/>
                            <a:chExt cx="7920" cy="5940"/>
                          </a:xfrm>
                        </wpg:grpSpPr>
                        <wps:wsp>
                          <wps:cNvPr id="3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27" y="6700"/>
                              <a:ext cx="10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" name="Group 37"/>
                          <wpg:cNvGrpSpPr>
                            <a:grpSpLocks/>
                          </wpg:cNvGrpSpPr>
                          <wpg:grpSpPr bwMode="auto">
                            <a:xfrm rot="16200000">
                              <a:off x="7885" y="5352"/>
                              <a:ext cx="1626" cy="362"/>
                              <a:chOff x="2391" y="8499"/>
                              <a:chExt cx="1626" cy="362"/>
                            </a:xfrm>
                          </wpg:grpSpPr>
                          <wps:wsp>
                            <wps:cNvPr id="5" name="Line 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91" y="8680"/>
                                <a:ext cx="162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Line 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57" y="8500"/>
                                <a:ext cx="1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Line 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56" y="8860"/>
                                <a:ext cx="36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Line 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57" y="8499"/>
                                <a:ext cx="36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9" name="Group 42"/>
                          <wpg:cNvGrpSpPr>
                            <a:grpSpLocks/>
                          </wpg:cNvGrpSpPr>
                          <wpg:grpSpPr bwMode="auto">
                            <a:xfrm rot="16200000">
                              <a:off x="7895" y="8046"/>
                              <a:ext cx="1626" cy="362"/>
                              <a:chOff x="2391" y="8499"/>
                              <a:chExt cx="1626" cy="362"/>
                            </a:xfrm>
                          </wpg:grpSpPr>
                          <wps:wsp>
                            <wps:cNvPr id="10" name="Line 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91" y="8680"/>
                                <a:ext cx="162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57" y="8500"/>
                                <a:ext cx="1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56" y="8860"/>
                                <a:ext cx="36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Line 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57" y="8499"/>
                                <a:ext cx="36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4" name="Group 47"/>
                          <wpg:cNvGrpSpPr>
                            <a:grpSpLocks/>
                          </wpg:cNvGrpSpPr>
                          <wpg:grpSpPr bwMode="auto">
                            <a:xfrm>
                              <a:off x="6267" y="3872"/>
                              <a:ext cx="1626" cy="362"/>
                              <a:chOff x="2391" y="8499"/>
                              <a:chExt cx="1626" cy="362"/>
                            </a:xfrm>
                          </wpg:grpSpPr>
                          <wps:wsp>
                            <wps:cNvPr id="15" name="Line 4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91" y="8680"/>
                                <a:ext cx="162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Line 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57" y="8500"/>
                                <a:ext cx="1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5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56" y="8860"/>
                                <a:ext cx="36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Line 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57" y="8499"/>
                                <a:ext cx="36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9" name="Group 52"/>
                          <wpg:cNvGrpSpPr>
                            <a:grpSpLocks/>
                          </wpg:cNvGrpSpPr>
                          <wpg:grpSpPr bwMode="auto">
                            <a:xfrm>
                              <a:off x="3387" y="3880"/>
                              <a:ext cx="1626" cy="362"/>
                              <a:chOff x="2391" y="8499"/>
                              <a:chExt cx="1626" cy="362"/>
                            </a:xfrm>
                          </wpg:grpSpPr>
                          <wps:wsp>
                            <wps:cNvPr id="20" name="Line 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91" y="8680"/>
                                <a:ext cx="162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Line 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57" y="8500"/>
                                <a:ext cx="1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Line 5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56" y="8860"/>
                                <a:ext cx="36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Line 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57" y="8499"/>
                                <a:ext cx="36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Text Box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7" y="3460"/>
                              <a:ext cx="1980" cy="2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4F00A9" w14:textId="77777777" w:rsidR="00B72201" w:rsidRPr="00F160E2" w:rsidRDefault="00B72201" w:rsidP="00B72201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 w:rsidRPr="00F160E2"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KUND</w:t>
                                </w:r>
                              </w:p>
                              <w:p w14:paraId="5B4F00AA" w14:textId="77777777" w:rsidR="00B72201" w:rsidRPr="00F160E2" w:rsidRDefault="00B72201" w:rsidP="00B72201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 w:rsidRPr="00F160E2"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# knr</w:t>
                                </w:r>
                              </w:p>
                              <w:p w14:paraId="5B4F00AB" w14:textId="77777777" w:rsidR="00B72201" w:rsidRPr="00B72201" w:rsidRDefault="00B72201" w:rsidP="00B72201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 w:rsidRPr="00B72201"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o fnamn</w:t>
                                </w:r>
                              </w:p>
                              <w:p w14:paraId="5B4F00AC" w14:textId="77777777" w:rsidR="00B72201" w:rsidRPr="00B72201" w:rsidRDefault="00B72201" w:rsidP="00B72201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 w:rsidRPr="00B72201"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o enamn</w:t>
                                </w:r>
                              </w:p>
                              <w:p w14:paraId="5B4F00AD" w14:textId="77777777" w:rsidR="00B72201" w:rsidRDefault="00B72201" w:rsidP="00B72201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 w:rsidRPr="00B72201"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o adress</w:t>
                                </w:r>
                              </w:p>
                              <w:p w14:paraId="5B4F00AE" w14:textId="77777777" w:rsidR="00B72201" w:rsidRDefault="00B72201" w:rsidP="00B72201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o postnr</w:t>
                                </w:r>
                              </w:p>
                              <w:p w14:paraId="5B4F00AF" w14:textId="77777777" w:rsidR="00B72201" w:rsidRDefault="00B72201" w:rsidP="00B72201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o ort</w:t>
                                </w:r>
                              </w:p>
                              <w:p w14:paraId="5B4F00B0" w14:textId="77777777" w:rsidR="00B72201" w:rsidRDefault="00B72201" w:rsidP="00B72201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o riktnr</w:t>
                                </w:r>
                              </w:p>
                              <w:p w14:paraId="5B4F00B1" w14:textId="77777777" w:rsidR="00B72201" w:rsidRDefault="00B72201" w:rsidP="00B72201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o telnr</w:t>
                                </w:r>
                              </w:p>
                              <w:p w14:paraId="5B4F00B2" w14:textId="77777777" w:rsidR="00B72201" w:rsidRPr="001825B7" w:rsidRDefault="00B72201" w:rsidP="00B72201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27" y="3460"/>
                              <a:ext cx="1980" cy="1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4F00B3" w14:textId="77777777" w:rsidR="00B72201" w:rsidRPr="001825B7" w:rsidRDefault="00B72201" w:rsidP="00B72201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 w:rsidRPr="001825B7"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KUND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ORDER</w:t>
                                </w:r>
                              </w:p>
                              <w:p w14:paraId="5B4F00B4" w14:textId="77777777" w:rsidR="00B72201" w:rsidRDefault="00B72201" w:rsidP="00B72201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</w:t>
                                </w:r>
                                <w:r w:rsidRPr="001825B7"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#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ordnr</w:t>
                                </w:r>
                              </w:p>
                              <w:p w14:paraId="5B4F00B5" w14:textId="77777777" w:rsidR="00B72201" w:rsidRDefault="00B72201" w:rsidP="00B72201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(#)</w:t>
                                </w:r>
                                <w:r w:rsidR="00034AC8"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knr</w:t>
                                </w:r>
                              </w:p>
                              <w:p w14:paraId="5B4F00B6" w14:textId="77777777" w:rsidR="00B72201" w:rsidRDefault="00413C03" w:rsidP="00B72201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o</w:t>
                                </w:r>
                                <w:r w:rsidR="00B72201"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datum</w:t>
                                </w:r>
                              </w:p>
                              <w:p w14:paraId="5B4F00B7" w14:textId="77777777" w:rsidR="00B72201" w:rsidRPr="001825B7" w:rsidRDefault="00B72201" w:rsidP="00B72201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07" y="3460"/>
                              <a:ext cx="198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4F00B8" w14:textId="77777777" w:rsidR="00B72201" w:rsidRPr="001825B7" w:rsidRDefault="00034AC8" w:rsidP="00B72201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ORDERRAD</w:t>
                                </w:r>
                              </w:p>
                              <w:p w14:paraId="5B4F00B9" w14:textId="77777777" w:rsidR="00B72201" w:rsidRDefault="00B72201" w:rsidP="00B72201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</w:t>
                                </w:r>
                                <w:r w:rsidRPr="001825B7"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#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radnr</w:t>
                                </w:r>
                              </w:p>
                              <w:p w14:paraId="5B4F00BA" w14:textId="77777777" w:rsidR="00B72201" w:rsidRDefault="00B72201" w:rsidP="00B72201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(#)ordnr</w:t>
                                </w:r>
                              </w:p>
                              <w:p w14:paraId="5B4F00BB" w14:textId="77777777" w:rsidR="00B72201" w:rsidRDefault="00B72201" w:rsidP="00B72201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(#)artnr</w:t>
                                </w:r>
                              </w:p>
                              <w:p w14:paraId="5B4F00BC" w14:textId="77777777" w:rsidR="00B72201" w:rsidRDefault="00B72201" w:rsidP="00B72201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</w:t>
                                </w:r>
                                <w:r w:rsidR="00034AC8"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o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antal</w:t>
                                </w:r>
                              </w:p>
                              <w:p w14:paraId="5B4F00BD" w14:textId="77777777" w:rsidR="00B72201" w:rsidRPr="001825B7" w:rsidRDefault="00B72201" w:rsidP="00B72201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07" y="5980"/>
                              <a:ext cx="1980" cy="1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4F00BE" w14:textId="77777777" w:rsidR="00B72201" w:rsidRPr="001825B7" w:rsidRDefault="00B72201" w:rsidP="00B72201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ARTIKEL</w:t>
                                </w:r>
                              </w:p>
                              <w:p w14:paraId="5B4F00BF" w14:textId="77777777" w:rsidR="00B72201" w:rsidRDefault="00B72201" w:rsidP="00B72201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</w:t>
                                </w:r>
                                <w:r w:rsidRPr="001825B7"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#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artnr</w:t>
                                </w:r>
                              </w:p>
                              <w:p w14:paraId="5B4F00C0" w14:textId="77777777" w:rsidR="00B72201" w:rsidRDefault="00B72201" w:rsidP="00B72201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(#)vgnr</w:t>
                                </w:r>
                              </w:p>
                              <w:p w14:paraId="5B4F00C1" w14:textId="77777777" w:rsidR="00B72201" w:rsidRDefault="00413C03" w:rsidP="00B72201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o</w:t>
                                </w:r>
                                <w:r w:rsidR="00B72201"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artnamn</w:t>
                                </w:r>
                              </w:p>
                              <w:p w14:paraId="5B4F00C2" w14:textId="77777777" w:rsidR="00B72201" w:rsidRDefault="00B72201" w:rsidP="00B72201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</w:t>
                                </w:r>
                                <w:r w:rsidR="00413C03"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o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pris</w:t>
                                </w:r>
                              </w:p>
                              <w:p w14:paraId="5B4F00C3" w14:textId="77777777" w:rsidR="00B72201" w:rsidRDefault="00B72201" w:rsidP="00B72201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14:paraId="5B4F00C4" w14:textId="77777777" w:rsidR="00B72201" w:rsidRPr="001825B7" w:rsidRDefault="00B72201" w:rsidP="00B72201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07" y="8140"/>
                              <a:ext cx="1980" cy="1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4F00C5" w14:textId="77777777" w:rsidR="00B72201" w:rsidRPr="001825B7" w:rsidRDefault="00B72201" w:rsidP="00B72201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VARUGRUPP</w:t>
                                </w:r>
                              </w:p>
                              <w:p w14:paraId="5B4F00C6" w14:textId="77777777" w:rsidR="00B72201" w:rsidRDefault="00B72201" w:rsidP="00B72201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</w:t>
                                </w:r>
                                <w:r w:rsidRPr="001825B7"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>#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vgnr</w:t>
                                </w:r>
                              </w:p>
                              <w:p w14:paraId="5B4F00C7" w14:textId="77777777" w:rsidR="00B72201" w:rsidRDefault="00413C03" w:rsidP="00B72201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o</w:t>
                                </w:r>
                                <w:r w:rsidR="00B72201"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  <w:t xml:space="preserve"> vgnamn</w:t>
                                </w:r>
                              </w:p>
                              <w:p w14:paraId="5B4F00C8" w14:textId="77777777" w:rsidR="00B72201" w:rsidRPr="001825B7" w:rsidRDefault="00B72201" w:rsidP="00B72201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Text Box 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12" y="5980"/>
                              <a:ext cx="1980" cy="19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4F00C9" w14:textId="77777777" w:rsidR="00B72201" w:rsidRPr="00034AC8" w:rsidRDefault="00B72201" w:rsidP="00B72201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lang w:val="en-GB"/>
                                  </w:rPr>
                                </w:pPr>
                                <w:r w:rsidRPr="00034AC8">
                                  <w:rPr>
                                    <w:rFonts w:ascii="Courier New" w:hAnsi="Courier New" w:cs="Courier New"/>
                                    <w:sz w:val="20"/>
                                    <w:lang w:val="en-GB"/>
                                  </w:rPr>
                                  <w:t>ARTIKELBILD</w:t>
                                </w:r>
                              </w:p>
                              <w:p w14:paraId="5B4F00CA" w14:textId="77777777" w:rsidR="00B72201" w:rsidRPr="00034AC8" w:rsidRDefault="00B72201" w:rsidP="00B72201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lang w:val="en-GB"/>
                                  </w:rPr>
                                </w:pPr>
                                <w:r w:rsidRPr="00034AC8">
                                  <w:rPr>
                                    <w:rFonts w:ascii="Courier New" w:hAnsi="Courier New" w:cs="Courier New"/>
                                    <w:sz w:val="20"/>
                                    <w:lang w:val="en-GB"/>
                                  </w:rPr>
                                  <w:t xml:space="preserve"> # bildnr</w:t>
                                </w:r>
                              </w:p>
                              <w:p w14:paraId="5B4F00CB" w14:textId="77777777" w:rsidR="00B72201" w:rsidRPr="00034AC8" w:rsidRDefault="00B72201" w:rsidP="00B72201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lang w:val="en-GB"/>
                                  </w:rPr>
                                </w:pPr>
                                <w:r w:rsidRPr="00034AC8">
                                  <w:rPr>
                                    <w:rFonts w:ascii="Courier New" w:hAnsi="Courier New" w:cs="Courier New"/>
                                    <w:sz w:val="20"/>
                                    <w:lang w:val="en-GB"/>
                                  </w:rPr>
                                  <w:t>(#)artnr</w:t>
                                </w:r>
                              </w:p>
                              <w:p w14:paraId="5B4F00CC" w14:textId="77777777" w:rsidR="00B72201" w:rsidRPr="00034AC8" w:rsidRDefault="00034AC8" w:rsidP="00B72201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lang w:val="en-GB"/>
                                  </w:rPr>
                                  <w:t xml:space="preserve"> o</w:t>
                                </w:r>
                                <w:r w:rsidR="00B72201" w:rsidRPr="00034AC8">
                                  <w:rPr>
                                    <w:rFonts w:ascii="Courier New" w:hAnsi="Courier New" w:cs="Courier New"/>
                                    <w:sz w:val="20"/>
                                    <w:lang w:val="en-GB"/>
                                  </w:rPr>
                                  <w:t xml:space="preserve"> filtyp</w:t>
                                </w:r>
                              </w:p>
                              <w:p w14:paraId="5B4F00CD" w14:textId="77777777" w:rsidR="00B72201" w:rsidRPr="00034AC8" w:rsidRDefault="00034AC8" w:rsidP="00B72201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lang w:val="en-GB"/>
                                  </w:rPr>
                                  <w:t xml:space="preserve"> o</w:t>
                                </w:r>
                                <w:r w:rsidRPr="00034AC8">
                                  <w:rPr>
                                    <w:rFonts w:ascii="Courier New" w:hAnsi="Courier New" w:cs="Courier New"/>
                                    <w:sz w:val="20"/>
                                    <w:lang w:val="en-GB"/>
                                  </w:rPr>
                                  <w:t xml:space="preserve"> path</w:t>
                                </w:r>
                              </w:p>
                              <w:p w14:paraId="5B4F00CE" w14:textId="77777777" w:rsidR="00B72201" w:rsidRPr="00034AC8" w:rsidRDefault="00034AC8" w:rsidP="00B72201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lang w:val="en-GB"/>
                                  </w:rPr>
                                  <w:t xml:space="preserve"> o</w:t>
                                </w:r>
                                <w:r w:rsidRPr="00034AC8">
                                  <w:rPr>
                                    <w:rFonts w:ascii="Courier New" w:hAnsi="Courier New" w:cs="Courier New"/>
                                    <w:sz w:val="20"/>
                                    <w:lang w:val="en-GB"/>
                                  </w:rPr>
                                  <w:t xml:space="preserve"> width</w:t>
                                </w:r>
                              </w:p>
                              <w:p w14:paraId="5B4F00CF" w14:textId="77777777" w:rsidR="00B72201" w:rsidRPr="00034AC8" w:rsidRDefault="00034AC8" w:rsidP="00B72201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0"/>
                                    <w:lang w:val="en-GB"/>
                                  </w:rPr>
                                  <w:t xml:space="preserve"> o</w:t>
                                </w:r>
                                <w:r w:rsidR="00B72201" w:rsidRPr="00034AC8">
                                  <w:rPr>
                                    <w:rFonts w:ascii="Courier New" w:hAnsi="Courier New" w:cs="Courier New"/>
                                    <w:sz w:val="20"/>
                                    <w:lang w:val="en-GB"/>
                                  </w:rPr>
                                  <w:t xml:space="preserve"> </w:t>
                                </w:r>
                                <w:r w:rsidRPr="00034AC8">
                                  <w:rPr>
                                    <w:rFonts w:ascii="Courier New" w:hAnsi="Courier New" w:cs="Courier New"/>
                                    <w:sz w:val="20"/>
                                    <w:lang w:val="en-GB"/>
                                  </w:rPr>
                                  <w:t>height</w:t>
                                </w:r>
                              </w:p>
                              <w:p w14:paraId="5B4F00D0" w14:textId="77777777" w:rsidR="00B72201" w:rsidRPr="00034AC8" w:rsidRDefault="00B72201" w:rsidP="00B72201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lang w:val="en-GB"/>
                                  </w:rPr>
                                </w:pPr>
                                <w:r w:rsidRPr="00034AC8">
                                  <w:rPr>
                                    <w:rFonts w:ascii="Courier New" w:hAnsi="Courier New" w:cs="Courier New"/>
                                    <w:sz w:val="20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5B4F00D1" w14:textId="77777777" w:rsidR="00B72201" w:rsidRPr="00034AC8" w:rsidRDefault="00B72201" w:rsidP="00B72201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B4F0094" id="Arbetsyta 33" o:spid="_x0000_s1026" editas="canvas" style="width:468pt;height:324pt;mso-position-horizontal-relative:char;mso-position-vertical-relative:line" coordsize="59436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41148;visibility:visible;mso-wrap-style:square">
                  <v:fill o:detectmouseclick="t"/>
                  <v:path o:connecttype="none"/>
                </v:shape>
                <v:group id="Group 35" o:spid="_x0000_s1028" style="position:absolute;left:381;top:2286;width:50292;height:37719" coordorigin="1767,3460" coordsize="7920,5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line id="Line 36" o:spid="_x0000_s1029" style="position:absolute;visibility:visible;mso-wrap-style:square" from="6627,6700" to="7707,6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  <v:group id="Group 37" o:spid="_x0000_s1030" style="position:absolute;left:7885;top:5352;width:1626;height:362;rotation:-90" coordorigin="2391,8499" coordsize="1626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">
                    <v:line id="Line 38" o:spid="_x0000_s1031" style="position:absolute;visibility:visible;mso-wrap-style:square" from="2391,8680" to="4011,8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    <v:line id="Line 39" o:spid="_x0000_s1032" style="position:absolute;visibility:visible;mso-wrap-style:square" from="3657,8500" to="3658,8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<v:line id="Line 40" o:spid="_x0000_s1033" style="position:absolute;visibility:visible;mso-wrap-style:square" from="3656,8860" to="4016,8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<v:line id="Line 41" o:spid="_x0000_s1034" style="position:absolute;visibility:visible;mso-wrap-style:square" from="3657,8499" to="4017,8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</v:group>
                  <v:group id="Group 42" o:spid="_x0000_s1035" style="position:absolute;left:7895;top:8046;width:1626;height:362;rotation:-90" coordorigin="2391,8499" coordsize="1626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">
                    <v:line id="Line 43" o:spid="_x0000_s1036" style="position:absolute;visibility:visible;mso-wrap-style:square" from="2391,8680" to="4011,8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  <v:line id="Line 44" o:spid="_x0000_s1037" style="position:absolute;visibility:visible;mso-wrap-style:square" from="3657,8500" to="3658,8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    <v:line id="Line 45" o:spid="_x0000_s1038" style="position:absolute;visibility:visible;mso-wrap-style:square" from="3656,8860" to="4016,8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    <v:line id="Line 46" o:spid="_x0000_s1039" style="position:absolute;visibility:visible;mso-wrap-style:square" from="3657,8499" to="4017,8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  </v:group>
                  <v:group id="Group 47" o:spid="_x0000_s1040" style="position:absolute;left:6267;top:3872;width:1626;height:362" coordorigin="2391,8499" coordsize="1626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line id="Line 48" o:spid="_x0000_s1041" style="position:absolute;visibility:visible;mso-wrap-style:square" from="2391,8680" to="4011,8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    <v:line id="Line 49" o:spid="_x0000_s1042" style="position:absolute;visibility:visible;mso-wrap-style:square" from="3657,8500" to="3658,8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    <v:line id="Line 50" o:spid="_x0000_s1043" style="position:absolute;visibility:visible;mso-wrap-style:square" from="3656,8860" to="4016,8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    <v:line id="Line 51" o:spid="_x0000_s1044" style="position:absolute;visibility:visible;mso-wrap-style:square" from="3657,8499" to="4017,8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  </v:group>
                  <v:group id="Group 52" o:spid="_x0000_s1045" style="position:absolute;left:3387;top:3880;width:1626;height:362" coordorigin="2391,8499" coordsize="1626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line id="Line 53" o:spid="_x0000_s1046" style="position:absolute;visibility:visible;mso-wrap-style:square" from="2391,8680" to="4011,8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    <v:line id="Line 54" o:spid="_x0000_s1047" style="position:absolute;visibility:visible;mso-wrap-style:square" from="3657,8500" to="3658,8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    <v:line id="Line 55" o:spid="_x0000_s1048" style="position:absolute;visibility:visible;mso-wrap-style:square" from="3656,8860" to="4016,8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    <v:line id="Line 56" o:spid="_x0000_s1049" style="position:absolute;visibility:visible;mso-wrap-style:square" from="3657,8499" to="4017,8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7" o:spid="_x0000_s1050" type="#_x0000_t202" style="position:absolute;left:1767;top:3460;width:1980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  <v:textbox>
                      <w:txbxContent>
                        <w:p w14:paraId="5B4F00A9" w14:textId="77777777" w:rsidR="00B72201" w:rsidRPr="00F160E2" w:rsidRDefault="00B72201" w:rsidP="00B72201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 w:rsidRPr="00F160E2">
                            <w:rPr>
                              <w:rFonts w:ascii="Courier New" w:hAnsi="Courier New" w:cs="Courier New"/>
                              <w:sz w:val="20"/>
                            </w:rPr>
                            <w:t>KUND</w:t>
                          </w:r>
                        </w:p>
                        <w:p w14:paraId="5B4F00AA" w14:textId="77777777" w:rsidR="00B72201" w:rsidRPr="00F160E2" w:rsidRDefault="00B72201" w:rsidP="00B72201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 w:rsidRPr="00F160E2"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# knr</w:t>
                          </w:r>
                        </w:p>
                        <w:p w14:paraId="5B4F00AB" w14:textId="77777777" w:rsidR="00B72201" w:rsidRPr="00B72201" w:rsidRDefault="00B72201" w:rsidP="00B72201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 w:rsidRPr="00B72201"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o fnamn</w:t>
                          </w:r>
                        </w:p>
                        <w:p w14:paraId="5B4F00AC" w14:textId="77777777" w:rsidR="00B72201" w:rsidRPr="00B72201" w:rsidRDefault="00B72201" w:rsidP="00B72201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 w:rsidRPr="00B72201"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o enamn</w:t>
                          </w:r>
                        </w:p>
                        <w:p w14:paraId="5B4F00AD" w14:textId="77777777" w:rsidR="00B72201" w:rsidRDefault="00B72201" w:rsidP="00B72201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 w:rsidRPr="00B72201"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>o adress</w:t>
                          </w:r>
                        </w:p>
                        <w:p w14:paraId="5B4F00AE" w14:textId="77777777" w:rsidR="00B72201" w:rsidRDefault="00B72201" w:rsidP="00B72201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o postnr</w:t>
                          </w:r>
                        </w:p>
                        <w:p w14:paraId="5B4F00AF" w14:textId="77777777" w:rsidR="00B72201" w:rsidRDefault="00B72201" w:rsidP="00B72201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o ort</w:t>
                          </w:r>
                        </w:p>
                        <w:p w14:paraId="5B4F00B0" w14:textId="77777777" w:rsidR="00B72201" w:rsidRDefault="00B72201" w:rsidP="00B72201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o riktnr</w:t>
                          </w:r>
                        </w:p>
                        <w:p w14:paraId="5B4F00B1" w14:textId="77777777" w:rsidR="00B72201" w:rsidRDefault="00B72201" w:rsidP="00B72201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o telnr</w:t>
                          </w:r>
                        </w:p>
                        <w:p w14:paraId="5B4F00B2" w14:textId="77777777" w:rsidR="00B72201" w:rsidRPr="001825B7" w:rsidRDefault="00B72201" w:rsidP="00B72201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Text Box 58" o:spid="_x0000_s1051" type="#_x0000_t202" style="position:absolute;left:4827;top:3460;width:198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  <v:textbox>
                      <w:txbxContent>
                        <w:p w14:paraId="5B4F00B3" w14:textId="77777777" w:rsidR="00B72201" w:rsidRPr="001825B7" w:rsidRDefault="00B72201" w:rsidP="00B72201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 w:rsidRPr="001825B7">
                            <w:rPr>
                              <w:rFonts w:ascii="Courier New" w:hAnsi="Courier New" w:cs="Courier New"/>
                              <w:sz w:val="20"/>
                            </w:rPr>
                            <w:t>KUND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>ORDER</w:t>
                          </w:r>
                        </w:p>
                        <w:p w14:paraId="5B4F00B4" w14:textId="77777777" w:rsidR="00B72201" w:rsidRDefault="00B72201" w:rsidP="00B72201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</w:t>
                          </w:r>
                          <w:r w:rsidRPr="001825B7">
                            <w:rPr>
                              <w:rFonts w:ascii="Courier New" w:hAnsi="Courier New" w:cs="Courier New"/>
                              <w:sz w:val="20"/>
                            </w:rPr>
                            <w:t>#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ordnr</w:t>
                          </w:r>
                        </w:p>
                        <w:p w14:paraId="5B4F00B5" w14:textId="77777777" w:rsidR="00B72201" w:rsidRDefault="00B72201" w:rsidP="00B72201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>(#)</w:t>
                          </w:r>
                          <w:r w:rsidR="00034AC8">
                            <w:rPr>
                              <w:rFonts w:ascii="Courier New" w:hAnsi="Courier New" w:cs="Courier New"/>
                              <w:sz w:val="20"/>
                            </w:rPr>
                            <w:t>knr</w:t>
                          </w:r>
                        </w:p>
                        <w:p w14:paraId="5B4F00B6" w14:textId="77777777" w:rsidR="00B72201" w:rsidRDefault="00413C03" w:rsidP="00B72201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o</w:t>
                          </w:r>
                          <w:r w:rsidR="00B72201"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datum</w:t>
                          </w:r>
                        </w:p>
                        <w:p w14:paraId="5B4F00B7" w14:textId="77777777" w:rsidR="00B72201" w:rsidRPr="001825B7" w:rsidRDefault="00B72201" w:rsidP="00B72201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Text Box 59" o:spid="_x0000_s1052" type="#_x0000_t202" style="position:absolute;left:7707;top:3460;width:19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  <v:textbox>
                      <w:txbxContent>
                        <w:p w14:paraId="5B4F00B8" w14:textId="77777777" w:rsidR="00B72201" w:rsidRPr="001825B7" w:rsidRDefault="00034AC8" w:rsidP="00B72201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>ORDERRAD</w:t>
                          </w:r>
                        </w:p>
                        <w:p w14:paraId="5B4F00B9" w14:textId="77777777" w:rsidR="00B72201" w:rsidRDefault="00B72201" w:rsidP="00B72201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</w:t>
                          </w:r>
                          <w:r w:rsidRPr="001825B7">
                            <w:rPr>
                              <w:rFonts w:ascii="Courier New" w:hAnsi="Courier New" w:cs="Courier New"/>
                              <w:sz w:val="20"/>
                            </w:rPr>
                            <w:t>#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radnr</w:t>
                          </w:r>
                        </w:p>
                        <w:p w14:paraId="5B4F00BA" w14:textId="77777777" w:rsidR="00B72201" w:rsidRDefault="00B72201" w:rsidP="00B72201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>(#)ordnr</w:t>
                          </w:r>
                        </w:p>
                        <w:p w14:paraId="5B4F00BB" w14:textId="77777777" w:rsidR="00B72201" w:rsidRDefault="00B72201" w:rsidP="00B72201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>(#)artnr</w:t>
                          </w:r>
                        </w:p>
                        <w:p w14:paraId="5B4F00BC" w14:textId="77777777" w:rsidR="00B72201" w:rsidRDefault="00B72201" w:rsidP="00B72201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</w:t>
                          </w:r>
                          <w:r w:rsidR="00034AC8">
                            <w:rPr>
                              <w:rFonts w:ascii="Courier New" w:hAnsi="Courier New" w:cs="Courier New"/>
                              <w:sz w:val="20"/>
                            </w:rPr>
                            <w:t>o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antal</w:t>
                          </w:r>
                        </w:p>
                        <w:p w14:paraId="5B4F00BD" w14:textId="77777777" w:rsidR="00B72201" w:rsidRPr="001825B7" w:rsidRDefault="00B72201" w:rsidP="00B72201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Text Box 60" o:spid="_x0000_s1053" type="#_x0000_t202" style="position:absolute;left:7707;top:5980;width:198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  <v:textbox>
                      <w:txbxContent>
                        <w:p w14:paraId="5B4F00BE" w14:textId="77777777" w:rsidR="00B72201" w:rsidRPr="001825B7" w:rsidRDefault="00B72201" w:rsidP="00B72201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>ARTIKEL</w:t>
                          </w:r>
                        </w:p>
                        <w:p w14:paraId="5B4F00BF" w14:textId="77777777" w:rsidR="00B72201" w:rsidRDefault="00B72201" w:rsidP="00B72201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</w:t>
                          </w:r>
                          <w:r w:rsidRPr="001825B7">
                            <w:rPr>
                              <w:rFonts w:ascii="Courier New" w:hAnsi="Courier New" w:cs="Courier New"/>
                              <w:sz w:val="20"/>
                            </w:rPr>
                            <w:t>#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artnr</w:t>
                          </w:r>
                        </w:p>
                        <w:p w14:paraId="5B4F00C0" w14:textId="77777777" w:rsidR="00B72201" w:rsidRDefault="00B72201" w:rsidP="00B72201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>(#)vgnr</w:t>
                          </w:r>
                        </w:p>
                        <w:p w14:paraId="5B4F00C1" w14:textId="77777777" w:rsidR="00B72201" w:rsidRDefault="00413C03" w:rsidP="00B72201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o</w:t>
                          </w:r>
                          <w:r w:rsidR="00B72201"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artnamn</w:t>
                          </w:r>
                        </w:p>
                        <w:p w14:paraId="5B4F00C2" w14:textId="77777777" w:rsidR="00B72201" w:rsidRDefault="00B72201" w:rsidP="00B72201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</w:t>
                          </w:r>
                          <w:r w:rsidR="00413C03">
                            <w:rPr>
                              <w:rFonts w:ascii="Courier New" w:hAnsi="Courier New" w:cs="Courier New"/>
                              <w:sz w:val="20"/>
                            </w:rPr>
                            <w:t>o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pris</w:t>
                          </w:r>
                        </w:p>
                        <w:p w14:paraId="5B4F00C3" w14:textId="77777777" w:rsidR="00B72201" w:rsidRDefault="00B72201" w:rsidP="00B72201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</w:t>
                          </w:r>
                        </w:p>
                        <w:p w14:paraId="5B4F00C4" w14:textId="77777777" w:rsidR="00B72201" w:rsidRPr="001825B7" w:rsidRDefault="00B72201" w:rsidP="00B72201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Text Box 61" o:spid="_x0000_s1054" type="#_x0000_t202" style="position:absolute;left:7707;top:8140;width:198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  <v:textbox>
                      <w:txbxContent>
                        <w:p w14:paraId="5B4F00C5" w14:textId="77777777" w:rsidR="00B72201" w:rsidRPr="001825B7" w:rsidRDefault="00B72201" w:rsidP="00B72201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>VARUGRUPP</w:t>
                          </w:r>
                        </w:p>
                        <w:p w14:paraId="5B4F00C6" w14:textId="77777777" w:rsidR="00B72201" w:rsidRDefault="00B72201" w:rsidP="00B72201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</w:t>
                          </w:r>
                          <w:r w:rsidRPr="001825B7">
                            <w:rPr>
                              <w:rFonts w:ascii="Courier New" w:hAnsi="Courier New" w:cs="Courier New"/>
                              <w:sz w:val="20"/>
                            </w:rPr>
                            <w:t>#</w:t>
                          </w: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vgnr</w:t>
                          </w:r>
                        </w:p>
                        <w:p w14:paraId="5B4F00C7" w14:textId="77777777" w:rsidR="00B72201" w:rsidRDefault="00413C03" w:rsidP="00B72201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o</w:t>
                          </w:r>
                          <w:r w:rsidR="00B72201">
                            <w:rPr>
                              <w:rFonts w:ascii="Courier New" w:hAnsi="Courier New" w:cs="Courier New"/>
                              <w:sz w:val="20"/>
                            </w:rPr>
                            <w:t xml:space="preserve"> vgnamn</w:t>
                          </w:r>
                        </w:p>
                        <w:p w14:paraId="5B4F00C8" w14:textId="77777777" w:rsidR="00B72201" w:rsidRPr="001825B7" w:rsidRDefault="00B72201" w:rsidP="00B72201">
                          <w:pPr>
                            <w:rPr>
                              <w:rFonts w:ascii="Courier New" w:hAnsi="Courier New" w:cs="Courier New"/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Text Box 62" o:spid="_x0000_s1055" type="#_x0000_t202" style="position:absolute;left:4812;top:5980;width:1980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  <v:textbox>
                      <w:txbxContent>
                        <w:p w14:paraId="5B4F00C9" w14:textId="77777777" w:rsidR="00B72201" w:rsidRPr="00034AC8" w:rsidRDefault="00B72201" w:rsidP="00B72201">
                          <w:pPr>
                            <w:rPr>
                              <w:rFonts w:ascii="Courier New" w:hAnsi="Courier New" w:cs="Courier New"/>
                              <w:sz w:val="20"/>
                              <w:lang w:val="en-GB"/>
                            </w:rPr>
                          </w:pPr>
                          <w:r w:rsidRPr="00034AC8">
                            <w:rPr>
                              <w:rFonts w:ascii="Courier New" w:hAnsi="Courier New" w:cs="Courier New"/>
                              <w:sz w:val="20"/>
                              <w:lang w:val="en-GB"/>
                            </w:rPr>
                            <w:t>ARTIKELBILD</w:t>
                          </w:r>
                        </w:p>
                        <w:p w14:paraId="5B4F00CA" w14:textId="77777777" w:rsidR="00B72201" w:rsidRPr="00034AC8" w:rsidRDefault="00B72201" w:rsidP="00B72201">
                          <w:pPr>
                            <w:rPr>
                              <w:rFonts w:ascii="Courier New" w:hAnsi="Courier New" w:cs="Courier New"/>
                              <w:sz w:val="20"/>
                              <w:lang w:val="en-GB"/>
                            </w:rPr>
                          </w:pPr>
                          <w:r w:rsidRPr="00034AC8">
                            <w:rPr>
                              <w:rFonts w:ascii="Courier New" w:hAnsi="Courier New" w:cs="Courier New"/>
                              <w:sz w:val="20"/>
                              <w:lang w:val="en-GB"/>
                            </w:rPr>
                            <w:t xml:space="preserve"> # bildnr</w:t>
                          </w:r>
                        </w:p>
                        <w:p w14:paraId="5B4F00CB" w14:textId="77777777" w:rsidR="00B72201" w:rsidRPr="00034AC8" w:rsidRDefault="00B72201" w:rsidP="00B72201">
                          <w:pPr>
                            <w:rPr>
                              <w:rFonts w:ascii="Courier New" w:hAnsi="Courier New" w:cs="Courier New"/>
                              <w:sz w:val="20"/>
                              <w:lang w:val="en-GB"/>
                            </w:rPr>
                          </w:pPr>
                          <w:r w:rsidRPr="00034AC8">
                            <w:rPr>
                              <w:rFonts w:ascii="Courier New" w:hAnsi="Courier New" w:cs="Courier New"/>
                              <w:sz w:val="20"/>
                              <w:lang w:val="en-GB"/>
                            </w:rPr>
                            <w:t>(#)artnr</w:t>
                          </w:r>
                        </w:p>
                        <w:p w14:paraId="5B4F00CC" w14:textId="77777777" w:rsidR="00B72201" w:rsidRPr="00034AC8" w:rsidRDefault="00034AC8" w:rsidP="00B72201">
                          <w:pPr>
                            <w:rPr>
                              <w:rFonts w:ascii="Courier New" w:hAnsi="Courier New" w:cs="Courier New"/>
                              <w:sz w:val="20"/>
                              <w:lang w:val="en-GB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lang w:val="en-GB"/>
                            </w:rPr>
                            <w:t xml:space="preserve"> o</w:t>
                          </w:r>
                          <w:r w:rsidR="00B72201" w:rsidRPr="00034AC8">
                            <w:rPr>
                              <w:rFonts w:ascii="Courier New" w:hAnsi="Courier New" w:cs="Courier New"/>
                              <w:sz w:val="20"/>
                              <w:lang w:val="en-GB"/>
                            </w:rPr>
                            <w:t xml:space="preserve"> filtyp</w:t>
                          </w:r>
                        </w:p>
                        <w:p w14:paraId="5B4F00CD" w14:textId="77777777" w:rsidR="00B72201" w:rsidRPr="00034AC8" w:rsidRDefault="00034AC8" w:rsidP="00B72201">
                          <w:pPr>
                            <w:rPr>
                              <w:rFonts w:ascii="Courier New" w:hAnsi="Courier New" w:cs="Courier New"/>
                              <w:sz w:val="20"/>
                              <w:lang w:val="en-GB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lang w:val="en-GB"/>
                            </w:rPr>
                            <w:t xml:space="preserve"> o</w:t>
                          </w:r>
                          <w:r w:rsidRPr="00034AC8">
                            <w:rPr>
                              <w:rFonts w:ascii="Courier New" w:hAnsi="Courier New" w:cs="Courier New"/>
                              <w:sz w:val="20"/>
                              <w:lang w:val="en-GB"/>
                            </w:rPr>
                            <w:t xml:space="preserve"> path</w:t>
                          </w:r>
                        </w:p>
                        <w:p w14:paraId="5B4F00CE" w14:textId="77777777" w:rsidR="00B72201" w:rsidRPr="00034AC8" w:rsidRDefault="00034AC8" w:rsidP="00B72201">
                          <w:pPr>
                            <w:rPr>
                              <w:rFonts w:ascii="Courier New" w:hAnsi="Courier New" w:cs="Courier New"/>
                              <w:sz w:val="20"/>
                              <w:lang w:val="en-GB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lang w:val="en-GB"/>
                            </w:rPr>
                            <w:t xml:space="preserve"> o</w:t>
                          </w:r>
                          <w:r w:rsidRPr="00034AC8">
                            <w:rPr>
                              <w:rFonts w:ascii="Courier New" w:hAnsi="Courier New" w:cs="Courier New"/>
                              <w:sz w:val="20"/>
                              <w:lang w:val="en-GB"/>
                            </w:rPr>
                            <w:t xml:space="preserve"> width</w:t>
                          </w:r>
                        </w:p>
                        <w:p w14:paraId="5B4F00CF" w14:textId="77777777" w:rsidR="00B72201" w:rsidRPr="00034AC8" w:rsidRDefault="00034AC8" w:rsidP="00B72201">
                          <w:pPr>
                            <w:rPr>
                              <w:rFonts w:ascii="Courier New" w:hAnsi="Courier New" w:cs="Courier New"/>
                              <w:sz w:val="20"/>
                              <w:lang w:val="en-GB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0"/>
                              <w:lang w:val="en-GB"/>
                            </w:rPr>
                            <w:t xml:space="preserve"> o</w:t>
                          </w:r>
                          <w:r w:rsidR="00B72201" w:rsidRPr="00034AC8">
                            <w:rPr>
                              <w:rFonts w:ascii="Courier New" w:hAnsi="Courier New" w:cs="Courier New"/>
                              <w:sz w:val="20"/>
                              <w:lang w:val="en-GB"/>
                            </w:rPr>
                            <w:t xml:space="preserve"> </w:t>
                          </w:r>
                          <w:r w:rsidRPr="00034AC8">
                            <w:rPr>
                              <w:rFonts w:ascii="Courier New" w:hAnsi="Courier New" w:cs="Courier New"/>
                              <w:sz w:val="20"/>
                              <w:lang w:val="en-GB"/>
                            </w:rPr>
                            <w:t>height</w:t>
                          </w:r>
                        </w:p>
                        <w:p w14:paraId="5B4F00D0" w14:textId="77777777" w:rsidR="00B72201" w:rsidRPr="00034AC8" w:rsidRDefault="00B72201" w:rsidP="00B72201">
                          <w:pPr>
                            <w:rPr>
                              <w:rFonts w:ascii="Courier New" w:hAnsi="Courier New" w:cs="Courier New"/>
                              <w:sz w:val="20"/>
                              <w:lang w:val="en-GB"/>
                            </w:rPr>
                          </w:pPr>
                          <w:r w:rsidRPr="00034AC8">
                            <w:rPr>
                              <w:rFonts w:ascii="Courier New" w:hAnsi="Courier New" w:cs="Courier New"/>
                              <w:sz w:val="20"/>
                              <w:lang w:val="en-GB"/>
                            </w:rPr>
                            <w:t xml:space="preserve"> </w:t>
                          </w:r>
                        </w:p>
                        <w:p w14:paraId="5B4F00D1" w14:textId="77777777" w:rsidR="00B72201" w:rsidRPr="00034AC8" w:rsidRDefault="00B72201" w:rsidP="00B72201">
                          <w:pPr>
                            <w:rPr>
                              <w:rFonts w:ascii="Courier New" w:hAnsi="Courier New" w:cs="Courier New"/>
                              <w:sz w:val="20"/>
                              <w:lang w:val="en-GB"/>
                            </w:rPr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5B4EFFB3" w14:textId="77777777" w:rsidR="00413C03" w:rsidRDefault="00413C03" w:rsidP="00C30FE1"/>
    <w:p w14:paraId="5B4EFFB4" w14:textId="77777777" w:rsidR="00413C03" w:rsidRPr="00413C03" w:rsidRDefault="00413C03" w:rsidP="00413C03">
      <w:pPr>
        <w:rPr>
          <w:b/>
          <w:lang w:val="en-GB"/>
        </w:rPr>
      </w:pPr>
      <w:r w:rsidRPr="00413C03">
        <w:rPr>
          <w:b/>
          <w:lang w:val="en-GB"/>
        </w:rPr>
        <w:t>Förklaring till notation</w:t>
      </w:r>
    </w:p>
    <w:p w14:paraId="5B4EFFB5" w14:textId="77777777" w:rsidR="00413C03" w:rsidRPr="00413C03" w:rsidRDefault="00413C03" w:rsidP="00413C03">
      <w:pPr>
        <w:rPr>
          <w:b/>
          <w:lang w:val="en-GB"/>
        </w:rPr>
      </w:pPr>
    </w:p>
    <w:p w14:paraId="5B4EFFB6" w14:textId="77777777" w:rsidR="00413C03" w:rsidRPr="009D0533" w:rsidRDefault="00413C03" w:rsidP="00413C03">
      <w:pPr>
        <w:rPr>
          <w:rFonts w:ascii="Courier New" w:hAnsi="Courier New" w:cs="Courier New"/>
          <w:sz w:val="20"/>
          <w:lang w:val="en-GB"/>
        </w:rPr>
      </w:pPr>
      <w:r w:rsidRPr="009D0533">
        <w:rPr>
          <w:rFonts w:ascii="Courier New" w:hAnsi="Courier New" w:cs="Courier New"/>
          <w:sz w:val="20"/>
          <w:lang w:val="en-GB"/>
        </w:rPr>
        <w:t xml:space="preserve"> #  = Primary key</w:t>
      </w:r>
    </w:p>
    <w:p w14:paraId="5B4EFFB7" w14:textId="77777777" w:rsidR="00413C03" w:rsidRPr="009D0533" w:rsidRDefault="00413C03" w:rsidP="00413C03">
      <w:pPr>
        <w:rPr>
          <w:rFonts w:ascii="Courier New" w:hAnsi="Courier New" w:cs="Courier New"/>
          <w:sz w:val="20"/>
          <w:lang w:val="en-GB"/>
        </w:rPr>
      </w:pPr>
      <w:r w:rsidRPr="009D0533">
        <w:rPr>
          <w:rFonts w:ascii="Courier New" w:hAnsi="Courier New" w:cs="Courier New"/>
          <w:sz w:val="20"/>
          <w:lang w:val="en-GB"/>
        </w:rPr>
        <w:t>(#) = Foreign key</w:t>
      </w:r>
    </w:p>
    <w:p w14:paraId="5B4EFFB8" w14:textId="77777777" w:rsidR="00413C03" w:rsidRPr="00413C03" w:rsidRDefault="00413C03" w:rsidP="00413C03">
      <w:pPr>
        <w:rPr>
          <w:rFonts w:ascii="Courier New" w:hAnsi="Courier New" w:cs="Courier New"/>
          <w:sz w:val="20"/>
        </w:rPr>
      </w:pPr>
      <w:r w:rsidRPr="009D0533">
        <w:rPr>
          <w:rFonts w:ascii="Courier New" w:hAnsi="Courier New" w:cs="Courier New"/>
          <w:sz w:val="20"/>
          <w:lang w:val="en-GB"/>
        </w:rPr>
        <w:t xml:space="preserve"> </w:t>
      </w:r>
      <w:r w:rsidRPr="00413C03">
        <w:rPr>
          <w:rFonts w:ascii="Courier New" w:hAnsi="Courier New" w:cs="Courier New"/>
          <w:sz w:val="20"/>
        </w:rPr>
        <w:t>*  = Mandatory (Obligatorisk =&gt; NOT NULL)</w:t>
      </w:r>
    </w:p>
    <w:p w14:paraId="5B4EFFB9" w14:textId="77777777" w:rsidR="00413C03" w:rsidRPr="009D0533" w:rsidRDefault="00413C03" w:rsidP="00413C03">
      <w:pPr>
        <w:rPr>
          <w:rFonts w:ascii="Courier New" w:hAnsi="Courier New" w:cs="Courier New"/>
          <w:sz w:val="20"/>
        </w:rPr>
      </w:pPr>
      <w:r w:rsidRPr="009D0533">
        <w:rPr>
          <w:rFonts w:ascii="Courier New" w:hAnsi="Courier New" w:cs="Courier New"/>
          <w:sz w:val="20"/>
        </w:rPr>
        <w:t xml:space="preserve"> o  = Optional (Kan vara NULL)</w:t>
      </w:r>
    </w:p>
    <w:p w14:paraId="5B4EFFBA" w14:textId="77777777" w:rsidR="00413C03" w:rsidRDefault="00413C03" w:rsidP="00C30FE1"/>
    <w:p w14:paraId="5B4EFFBB" w14:textId="77777777" w:rsidR="00413C03" w:rsidRDefault="00413C03" w:rsidP="00C30FE1"/>
    <w:p w14:paraId="5B4EFFBC" w14:textId="77777777" w:rsidR="00413C03" w:rsidRDefault="00413C03" w:rsidP="00C30FE1"/>
    <w:p w14:paraId="5B4EFFBD" w14:textId="77777777" w:rsidR="00413C03" w:rsidRDefault="00413C03" w:rsidP="00C30FE1"/>
    <w:p w14:paraId="5B4EFFBE" w14:textId="77777777" w:rsidR="00413C03" w:rsidRDefault="00413C03" w:rsidP="00C30FE1"/>
    <w:p w14:paraId="5B4EFFBF" w14:textId="77777777" w:rsidR="00413C03" w:rsidRDefault="00413C03" w:rsidP="00C30FE1"/>
    <w:p w14:paraId="5B4EFFC0" w14:textId="77777777" w:rsidR="00413C03" w:rsidRDefault="00413C03" w:rsidP="00C30FE1"/>
    <w:p w14:paraId="5B4EFFC1" w14:textId="77777777" w:rsidR="00413C03" w:rsidRDefault="00413C03" w:rsidP="00C30FE1"/>
    <w:p w14:paraId="5B4EFFC2" w14:textId="77777777" w:rsidR="00413C03" w:rsidRDefault="00413C03" w:rsidP="00C30FE1"/>
    <w:p w14:paraId="5B4EFFC3" w14:textId="77777777" w:rsidR="00413C03" w:rsidRDefault="00413C03" w:rsidP="00C30FE1"/>
    <w:p w14:paraId="5B4EFFC4" w14:textId="77777777" w:rsidR="00413C03" w:rsidRDefault="00413C03" w:rsidP="00C30FE1"/>
    <w:p w14:paraId="5B4EFFC5" w14:textId="77777777" w:rsidR="00413C03" w:rsidRDefault="00413C03" w:rsidP="00C30FE1"/>
    <w:p w14:paraId="5B4EFFC6" w14:textId="77777777" w:rsidR="00B1651D" w:rsidRDefault="00B1651D" w:rsidP="00C30FE1"/>
    <w:p w14:paraId="5B4EFFC7" w14:textId="77777777" w:rsidR="00B1651D" w:rsidRDefault="00B1651D" w:rsidP="00C30FE1"/>
    <w:p w14:paraId="5B4EFFC8" w14:textId="77777777" w:rsidR="00413C03" w:rsidRDefault="00413C03" w:rsidP="00C30FE1">
      <w:r>
        <w:lastRenderedPageBreak/>
        <w:t xml:space="preserve">Nästa steg blir att fylla på tabellerna med data. Gör detta genom att kopiera nedanstående </w:t>
      </w:r>
      <w:r w:rsidR="00B04EC6">
        <w:t>och klistra in</w:t>
      </w:r>
      <w:r w:rsidR="009E37E4">
        <w:t>.</w:t>
      </w:r>
    </w:p>
    <w:p w14:paraId="5B4EFFC9" w14:textId="77777777" w:rsidR="00B04EC6" w:rsidRDefault="00B04EC6" w:rsidP="00C30FE1"/>
    <w:p w14:paraId="5B4EFFCA" w14:textId="77777777" w:rsidR="00B04EC6" w:rsidRPr="00B777BE" w:rsidRDefault="00B04EC6" w:rsidP="00B04EC6">
      <w:pPr>
        <w:rPr>
          <w:rFonts w:ascii="Courier New" w:hAnsi="Courier New" w:cs="Courier New"/>
          <w:color w:val="008000"/>
          <w:sz w:val="16"/>
          <w:szCs w:val="16"/>
          <w:lang w:val="nb-NO"/>
        </w:rPr>
      </w:pPr>
      <w:r w:rsidRPr="00B777BE">
        <w:rPr>
          <w:rFonts w:ascii="Courier New" w:hAnsi="Courier New" w:cs="Courier New"/>
          <w:color w:val="008000"/>
          <w:sz w:val="16"/>
          <w:szCs w:val="16"/>
          <w:lang w:val="nb-NO"/>
        </w:rPr>
        <w:t>------------------Fyll på med data Start------------------------------------------------</w:t>
      </w:r>
    </w:p>
    <w:p w14:paraId="5B4EFFCB" w14:textId="77777777" w:rsidR="00B04EC6" w:rsidRPr="00B04EC6" w:rsidRDefault="00B04EC6" w:rsidP="00B04EC6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B04EC6">
        <w:rPr>
          <w:rFonts w:ascii="Courier New" w:hAnsi="Courier New" w:cs="Courier New"/>
          <w:color w:val="0000FF"/>
          <w:sz w:val="16"/>
          <w:szCs w:val="16"/>
          <w:lang w:val="en-GB"/>
        </w:rPr>
        <w:t>INSERT INTO kund VALUES(1,'olof','andersson','box144',79100,'falun',023,225478);</w:t>
      </w:r>
    </w:p>
    <w:p w14:paraId="5B4EFFCC" w14:textId="77777777" w:rsidR="00B04EC6" w:rsidRPr="00B04EC6" w:rsidRDefault="00B04EC6" w:rsidP="00B04EC6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B04EC6">
        <w:rPr>
          <w:rFonts w:ascii="Courier New" w:hAnsi="Courier New" w:cs="Courier New"/>
          <w:color w:val="0000FF"/>
          <w:sz w:val="16"/>
          <w:szCs w:val="16"/>
          <w:lang w:val="en-GB"/>
        </w:rPr>
        <w:t>INSERT INTO kund VALUES(2,'maria','andersson','storgatan 23',79123,'falun',023,445599);</w:t>
      </w:r>
    </w:p>
    <w:p w14:paraId="5B4EFFCD" w14:textId="77777777" w:rsidR="00B04EC6" w:rsidRPr="00B04EC6" w:rsidRDefault="00B04EC6" w:rsidP="00B04EC6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B04EC6">
        <w:rPr>
          <w:rFonts w:ascii="Courier New" w:hAnsi="Courier New" w:cs="Courier New"/>
          <w:color w:val="0000FF"/>
          <w:sz w:val="16"/>
          <w:szCs w:val="16"/>
          <w:lang w:val="en-GB"/>
        </w:rPr>
        <w:t>INSERT INTO kund VALUES(3,'tomas','kvist','box1',54784,'gagnef',0246,11122);</w:t>
      </w:r>
    </w:p>
    <w:p w14:paraId="5B4EFFCE" w14:textId="77777777" w:rsidR="00B04EC6" w:rsidRPr="00AC2AF1" w:rsidRDefault="00B04EC6" w:rsidP="00B04EC6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AC2AF1">
        <w:rPr>
          <w:rFonts w:ascii="Courier New" w:hAnsi="Courier New" w:cs="Courier New"/>
          <w:color w:val="0000FF"/>
          <w:sz w:val="16"/>
          <w:szCs w:val="16"/>
          <w:lang w:val="en-GB"/>
        </w:rPr>
        <w:t>INSERT INTO kund VALUES(4,'hans','rosenboll','sommarvägen 36',78458,'borlänge',0243,228869);</w:t>
      </w:r>
    </w:p>
    <w:p w14:paraId="5B4EFFCF" w14:textId="77777777" w:rsidR="00B04EC6" w:rsidRPr="00B04EC6" w:rsidRDefault="00B04EC6" w:rsidP="00B04EC6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B04EC6">
        <w:rPr>
          <w:rFonts w:ascii="Courier New" w:hAnsi="Courier New" w:cs="Courier New"/>
          <w:color w:val="0000FF"/>
          <w:sz w:val="16"/>
          <w:szCs w:val="16"/>
          <w:lang w:val="en-GB"/>
        </w:rPr>
        <w:t>INSERT INTO kund VALUES(5,'yvette','porpoix','sadelgatan 10',79100,'falun',023,147858);</w:t>
      </w:r>
    </w:p>
    <w:p w14:paraId="5B4EFFD0" w14:textId="77777777" w:rsidR="00B04EC6" w:rsidRPr="00B04EC6" w:rsidRDefault="00B04EC6" w:rsidP="00B04EC6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B04EC6">
        <w:rPr>
          <w:rFonts w:ascii="Courier New" w:hAnsi="Courier New" w:cs="Courier New"/>
          <w:color w:val="0000FF"/>
          <w:sz w:val="16"/>
          <w:szCs w:val="16"/>
          <w:lang w:val="en-GB"/>
        </w:rPr>
        <w:t>INSERT INTO kund VALUES(6,'gustav','möller','box33',78547,'gustafs',0243,122099);</w:t>
      </w:r>
    </w:p>
    <w:p w14:paraId="5B4EFFD1" w14:textId="77777777" w:rsidR="00B04EC6" w:rsidRPr="00B04EC6" w:rsidRDefault="00B04EC6" w:rsidP="00B04EC6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B04EC6">
        <w:rPr>
          <w:rFonts w:ascii="Courier New" w:hAnsi="Courier New" w:cs="Courier New"/>
          <w:color w:val="0000FF"/>
          <w:sz w:val="16"/>
          <w:szCs w:val="16"/>
          <w:lang w:val="en-GB"/>
        </w:rPr>
        <w:t>INSERT INTO kund VALUES(7,'zoltan','habbervic','paradisvägen 12',78523,'borlänge',0243,45877);</w:t>
      </w:r>
    </w:p>
    <w:p w14:paraId="5B4EFFD2" w14:textId="77777777" w:rsidR="00B04EC6" w:rsidRPr="00B04EC6" w:rsidRDefault="00B04EC6" w:rsidP="00B04EC6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B04EC6">
        <w:rPr>
          <w:rFonts w:ascii="Courier New" w:hAnsi="Courier New" w:cs="Courier New"/>
          <w:color w:val="0000FF"/>
          <w:sz w:val="16"/>
          <w:szCs w:val="16"/>
          <w:lang w:val="en-GB"/>
        </w:rPr>
        <w:t>INSERT INTO kund VALUES(8,'lena','larsson','sandgatan 13',73100,'säter',0225,43251);</w:t>
      </w:r>
    </w:p>
    <w:p w14:paraId="5B4EFFD3" w14:textId="77777777" w:rsidR="00B04EC6" w:rsidRPr="00B04EC6" w:rsidRDefault="00B04EC6" w:rsidP="00B04EC6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B04EC6">
        <w:rPr>
          <w:rFonts w:ascii="Courier New" w:hAnsi="Courier New" w:cs="Courier New"/>
          <w:color w:val="0000FF"/>
          <w:sz w:val="16"/>
          <w:szCs w:val="16"/>
          <w:lang w:val="en-GB"/>
        </w:rPr>
        <w:t>INSERT INTO kund VALUES(9,'ollas','bullas','korkhuvudvägen 1',79100,'falun',023,11477);</w:t>
      </w:r>
    </w:p>
    <w:p w14:paraId="5B4EFFD4" w14:textId="77777777" w:rsidR="00B04EC6" w:rsidRPr="00B04EC6" w:rsidRDefault="00B04EC6" w:rsidP="00B04EC6">
      <w:pPr>
        <w:rPr>
          <w:rFonts w:ascii="Courier New" w:hAnsi="Courier New" w:cs="Courier New"/>
          <w:color w:val="0000FF"/>
          <w:sz w:val="16"/>
          <w:szCs w:val="16"/>
        </w:rPr>
      </w:pPr>
      <w:r w:rsidRPr="00B04EC6">
        <w:rPr>
          <w:rFonts w:ascii="Courier New" w:hAnsi="Courier New" w:cs="Courier New"/>
          <w:color w:val="0000FF"/>
          <w:sz w:val="16"/>
          <w:szCs w:val="16"/>
        </w:rPr>
        <w:t>INSERT INTO kund VALUES(10,'roger','nyberg','soldatvägen 25',79100,'falun',023,225499);</w:t>
      </w:r>
    </w:p>
    <w:p w14:paraId="5B4EFFD5" w14:textId="77777777" w:rsidR="00B04EC6" w:rsidRPr="00B04EC6" w:rsidRDefault="00B04EC6" w:rsidP="00B04EC6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B04EC6">
        <w:rPr>
          <w:rFonts w:ascii="Courier New" w:hAnsi="Courier New" w:cs="Courier New"/>
          <w:color w:val="0000FF"/>
          <w:sz w:val="16"/>
          <w:szCs w:val="16"/>
          <w:lang w:val="en-GB"/>
        </w:rPr>
        <w:t>INSERT INTO kundorder VALUES(100,1,TO_DATE('2001-02-14','YYYY-MM-DD'));</w:t>
      </w:r>
    </w:p>
    <w:p w14:paraId="5B4EFFD6" w14:textId="77777777" w:rsidR="00B04EC6" w:rsidRPr="00B04EC6" w:rsidRDefault="00B04EC6" w:rsidP="00B04EC6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B04EC6">
        <w:rPr>
          <w:rFonts w:ascii="Courier New" w:hAnsi="Courier New" w:cs="Courier New"/>
          <w:color w:val="0000FF"/>
          <w:sz w:val="16"/>
          <w:szCs w:val="16"/>
          <w:lang w:val="en-GB"/>
        </w:rPr>
        <w:t>INSERT INTO kundorder VALUES(101,4,TO_DATE('2001-02-14','YYYY-MM-DD'));</w:t>
      </w:r>
    </w:p>
    <w:p w14:paraId="5B4EFFD7" w14:textId="77777777" w:rsidR="00B04EC6" w:rsidRPr="00B04EC6" w:rsidRDefault="00B04EC6" w:rsidP="00B04EC6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B04EC6">
        <w:rPr>
          <w:rFonts w:ascii="Courier New" w:hAnsi="Courier New" w:cs="Courier New"/>
          <w:color w:val="0000FF"/>
          <w:sz w:val="16"/>
          <w:szCs w:val="16"/>
          <w:lang w:val="en-GB"/>
        </w:rPr>
        <w:t>INSERT INTO kundorder VALUES(289,4,TO_DATE('2003-03-04','YYYY-MM-DD'));</w:t>
      </w:r>
    </w:p>
    <w:p w14:paraId="5B4EFFD8" w14:textId="77777777" w:rsidR="00B04EC6" w:rsidRPr="00B04EC6" w:rsidRDefault="00B04EC6" w:rsidP="00B04EC6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B04EC6">
        <w:rPr>
          <w:rFonts w:ascii="Courier New" w:hAnsi="Courier New" w:cs="Courier New"/>
          <w:color w:val="0000FF"/>
          <w:sz w:val="16"/>
          <w:szCs w:val="16"/>
          <w:lang w:val="en-GB"/>
        </w:rPr>
        <w:t>INSERT INTO kundorder VALUES(125,2,TO_DATE('2001-05-24','YYYY-MM-DD'));</w:t>
      </w:r>
    </w:p>
    <w:p w14:paraId="5B4EFFD9" w14:textId="77777777" w:rsidR="00B04EC6" w:rsidRPr="00B04EC6" w:rsidRDefault="00B04EC6" w:rsidP="00B04EC6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B04EC6">
        <w:rPr>
          <w:rFonts w:ascii="Courier New" w:hAnsi="Courier New" w:cs="Courier New"/>
          <w:color w:val="0000FF"/>
          <w:sz w:val="16"/>
          <w:szCs w:val="16"/>
          <w:lang w:val="en-GB"/>
        </w:rPr>
        <w:t>INSERT INTO kundorder VALUES(147,3,TO_DATE('2001-12-11','YYYY-MM-DD'));</w:t>
      </w:r>
    </w:p>
    <w:p w14:paraId="5B4EFFDA" w14:textId="77777777" w:rsidR="00B04EC6" w:rsidRPr="00B04EC6" w:rsidRDefault="00B04EC6" w:rsidP="00B04EC6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B04EC6">
        <w:rPr>
          <w:rFonts w:ascii="Courier New" w:hAnsi="Courier New" w:cs="Courier New"/>
          <w:color w:val="0000FF"/>
          <w:sz w:val="16"/>
          <w:szCs w:val="16"/>
          <w:lang w:val="en-GB"/>
        </w:rPr>
        <w:t>INSERT INTO kundorder VALUES(152,5,TO_DATE('2001-12-15','YYYY-MM-DD'));</w:t>
      </w:r>
    </w:p>
    <w:p w14:paraId="5B4EFFDB" w14:textId="77777777" w:rsidR="00B04EC6" w:rsidRPr="00B04EC6" w:rsidRDefault="00B04EC6" w:rsidP="00B04EC6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B04EC6">
        <w:rPr>
          <w:rFonts w:ascii="Courier New" w:hAnsi="Courier New" w:cs="Courier New"/>
          <w:color w:val="0000FF"/>
          <w:sz w:val="16"/>
          <w:szCs w:val="16"/>
          <w:lang w:val="en-GB"/>
        </w:rPr>
        <w:t>INSERT INTO kundorder VALUES(458,6,TO_DATE('2004-05-08','YYYY-MM-DD'));</w:t>
      </w:r>
    </w:p>
    <w:p w14:paraId="5B4EFFDC" w14:textId="77777777" w:rsidR="00B04EC6" w:rsidRPr="00B04EC6" w:rsidRDefault="00B04EC6" w:rsidP="00B04EC6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B04EC6">
        <w:rPr>
          <w:rFonts w:ascii="Courier New" w:hAnsi="Courier New" w:cs="Courier New"/>
          <w:color w:val="0000FF"/>
          <w:sz w:val="16"/>
          <w:szCs w:val="16"/>
          <w:lang w:val="en-GB"/>
        </w:rPr>
        <w:t>INSERT INTO kundorder VALUES(489,6,TO_DATE('2004-06-10','YYYY-MM-DD'));</w:t>
      </w:r>
    </w:p>
    <w:p w14:paraId="5B4EFFDD" w14:textId="77777777" w:rsidR="00B04EC6" w:rsidRPr="00B04EC6" w:rsidRDefault="00B04EC6" w:rsidP="00B04EC6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B04EC6">
        <w:rPr>
          <w:rFonts w:ascii="Courier New" w:hAnsi="Courier New" w:cs="Courier New"/>
          <w:color w:val="0000FF"/>
          <w:sz w:val="16"/>
          <w:szCs w:val="16"/>
          <w:lang w:val="en-GB"/>
        </w:rPr>
        <w:t>INSERT INTO kundorder VALUES(324,10,TO_DATE('2003-08-22','YYYY-MM-DD'));</w:t>
      </w:r>
    </w:p>
    <w:p w14:paraId="5B4EFFDE" w14:textId="77777777" w:rsidR="00B04EC6" w:rsidRPr="00B04EC6" w:rsidRDefault="00B04EC6" w:rsidP="00B04EC6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B04EC6">
        <w:rPr>
          <w:rFonts w:ascii="Courier New" w:hAnsi="Courier New" w:cs="Courier New"/>
          <w:color w:val="0000FF"/>
          <w:sz w:val="16"/>
          <w:szCs w:val="16"/>
          <w:lang w:val="en-GB"/>
        </w:rPr>
        <w:t>INSERT INTO kundorder VALUES(198,9,TO_DATE('2002-01-12','YYYY-MM-DD'));</w:t>
      </w:r>
    </w:p>
    <w:p w14:paraId="5B4EFFDF" w14:textId="77777777" w:rsidR="00B04EC6" w:rsidRPr="00B04EC6" w:rsidRDefault="00B04EC6" w:rsidP="00B04EC6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B04EC6">
        <w:rPr>
          <w:rFonts w:ascii="Courier New" w:hAnsi="Courier New" w:cs="Courier New"/>
          <w:color w:val="0000FF"/>
          <w:sz w:val="16"/>
          <w:szCs w:val="16"/>
          <w:lang w:val="en-GB"/>
        </w:rPr>
        <w:t>INSERT INTO kundorder VALUES(348,1,TO_DATE('2004-07-17','YYYY-MM-DD'));</w:t>
      </w:r>
    </w:p>
    <w:p w14:paraId="5B4EFFE0" w14:textId="77777777" w:rsidR="00B04EC6" w:rsidRPr="00AC2AF1" w:rsidRDefault="00B04EC6" w:rsidP="00B04EC6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AC2AF1">
        <w:rPr>
          <w:rFonts w:ascii="Courier New" w:hAnsi="Courier New" w:cs="Courier New"/>
          <w:color w:val="0000FF"/>
          <w:sz w:val="16"/>
          <w:szCs w:val="16"/>
          <w:lang w:val="en-GB"/>
        </w:rPr>
        <w:t>INSERT INTO varugrupp VALUES(1,'skäggvård');</w:t>
      </w:r>
    </w:p>
    <w:p w14:paraId="5B4EFFE1" w14:textId="77777777" w:rsidR="00B04EC6" w:rsidRPr="00AC2AF1" w:rsidRDefault="00B04EC6" w:rsidP="00B04EC6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AC2AF1">
        <w:rPr>
          <w:rFonts w:ascii="Courier New" w:hAnsi="Courier New" w:cs="Courier New"/>
          <w:color w:val="0000FF"/>
          <w:sz w:val="16"/>
          <w:szCs w:val="16"/>
          <w:lang w:val="en-GB"/>
        </w:rPr>
        <w:t>INSERT INTO varugrupp VALUES(2,'jakt');</w:t>
      </w:r>
    </w:p>
    <w:p w14:paraId="5B4EFFE2" w14:textId="77777777" w:rsidR="00B04EC6" w:rsidRPr="00AC2AF1" w:rsidRDefault="00B04EC6" w:rsidP="00B04EC6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AC2AF1">
        <w:rPr>
          <w:rFonts w:ascii="Courier New" w:hAnsi="Courier New" w:cs="Courier New"/>
          <w:color w:val="0000FF"/>
          <w:sz w:val="16"/>
          <w:szCs w:val="16"/>
          <w:lang w:val="en-GB"/>
        </w:rPr>
        <w:t>INSERT INTO varugrupp VALUES(3,'bondgård');</w:t>
      </w:r>
    </w:p>
    <w:p w14:paraId="5B4EFFE3" w14:textId="77777777" w:rsidR="00B04EC6" w:rsidRPr="00AC2AF1" w:rsidRDefault="00B04EC6" w:rsidP="00B04EC6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AC2AF1">
        <w:rPr>
          <w:rFonts w:ascii="Courier New" w:hAnsi="Courier New" w:cs="Courier New"/>
          <w:color w:val="0000FF"/>
          <w:sz w:val="16"/>
          <w:szCs w:val="16"/>
          <w:lang w:val="en-GB"/>
        </w:rPr>
        <w:t>INSERT INTO varugrupp VALUES(4,'fritid');</w:t>
      </w:r>
    </w:p>
    <w:p w14:paraId="5B4EFFE4" w14:textId="77777777" w:rsidR="00B04EC6" w:rsidRPr="00AC2AF1" w:rsidRDefault="00B04EC6" w:rsidP="00B04EC6">
      <w:pPr>
        <w:rPr>
          <w:rFonts w:ascii="Courier New" w:hAnsi="Courier New" w:cs="Courier New"/>
          <w:color w:val="0000FF"/>
          <w:sz w:val="16"/>
          <w:szCs w:val="16"/>
          <w:lang w:val="en-US"/>
        </w:rPr>
      </w:pPr>
      <w:r w:rsidRPr="00AC2AF1">
        <w:rPr>
          <w:rFonts w:ascii="Courier New" w:hAnsi="Courier New" w:cs="Courier New"/>
          <w:color w:val="0000FF"/>
          <w:sz w:val="16"/>
          <w:szCs w:val="16"/>
          <w:lang w:val="en-US"/>
        </w:rPr>
        <w:t>INSERT INTO artikel VALUES(1434,1,'trimsax deluxe',189.50);</w:t>
      </w:r>
    </w:p>
    <w:p w14:paraId="5B4EFFE5" w14:textId="77777777" w:rsidR="00B04EC6" w:rsidRPr="00AC2AF1" w:rsidRDefault="00B04EC6" w:rsidP="00B04EC6">
      <w:pPr>
        <w:rPr>
          <w:rFonts w:ascii="Courier New" w:hAnsi="Courier New" w:cs="Courier New"/>
          <w:color w:val="0000FF"/>
          <w:sz w:val="16"/>
          <w:szCs w:val="16"/>
          <w:lang w:val="en-US"/>
        </w:rPr>
      </w:pPr>
      <w:r w:rsidRPr="00AC2AF1">
        <w:rPr>
          <w:rFonts w:ascii="Courier New" w:hAnsi="Courier New" w:cs="Courier New"/>
          <w:color w:val="0000FF"/>
          <w:sz w:val="16"/>
          <w:szCs w:val="16"/>
          <w:lang w:val="en-US"/>
        </w:rPr>
        <w:t>INSERT INTO artikel VALUES(1724,1,'svampmedel',198.5);</w:t>
      </w:r>
    </w:p>
    <w:p w14:paraId="5B4EFFE6" w14:textId="77777777" w:rsidR="00B04EC6" w:rsidRPr="00AC2AF1" w:rsidRDefault="00B04EC6" w:rsidP="00B04EC6">
      <w:pPr>
        <w:rPr>
          <w:rFonts w:ascii="Courier New" w:hAnsi="Courier New" w:cs="Courier New"/>
          <w:color w:val="0000FF"/>
          <w:sz w:val="16"/>
          <w:szCs w:val="16"/>
          <w:lang w:val="en-US"/>
        </w:rPr>
      </w:pPr>
      <w:r w:rsidRPr="00AC2AF1">
        <w:rPr>
          <w:rFonts w:ascii="Courier New" w:hAnsi="Courier New" w:cs="Courier New"/>
          <w:color w:val="0000FF"/>
          <w:sz w:val="16"/>
          <w:szCs w:val="16"/>
          <w:lang w:val="en-US"/>
        </w:rPr>
        <w:t>INSERT INTO artikel VALUES(113,2,'yxa',795);</w:t>
      </w:r>
    </w:p>
    <w:p w14:paraId="5B4EFFE7" w14:textId="77777777" w:rsidR="00B04EC6" w:rsidRPr="00AC2AF1" w:rsidRDefault="00B04EC6" w:rsidP="00B04EC6">
      <w:pPr>
        <w:rPr>
          <w:rFonts w:ascii="Courier New" w:hAnsi="Courier New" w:cs="Courier New"/>
          <w:color w:val="0000FF"/>
          <w:sz w:val="16"/>
          <w:szCs w:val="16"/>
          <w:lang w:val="en-US"/>
        </w:rPr>
      </w:pPr>
      <w:r w:rsidRPr="00AC2AF1">
        <w:rPr>
          <w:rFonts w:ascii="Courier New" w:hAnsi="Courier New" w:cs="Courier New"/>
          <w:color w:val="0000FF"/>
          <w:sz w:val="16"/>
          <w:szCs w:val="16"/>
          <w:lang w:val="en-US"/>
        </w:rPr>
        <w:t>INSERT INTO artikel VALUES(1447,2,'kniv',349.5);</w:t>
      </w:r>
    </w:p>
    <w:p w14:paraId="5B4EFFE8" w14:textId="77777777" w:rsidR="00B04EC6" w:rsidRPr="00AC2AF1" w:rsidRDefault="00B04EC6" w:rsidP="00B04EC6">
      <w:pPr>
        <w:rPr>
          <w:rFonts w:ascii="Courier New" w:hAnsi="Courier New" w:cs="Courier New"/>
          <w:color w:val="0000FF"/>
          <w:sz w:val="16"/>
          <w:szCs w:val="16"/>
          <w:lang w:val="en-US"/>
        </w:rPr>
      </w:pPr>
      <w:r w:rsidRPr="00AC2AF1">
        <w:rPr>
          <w:rFonts w:ascii="Courier New" w:hAnsi="Courier New" w:cs="Courier New"/>
          <w:color w:val="0000FF"/>
          <w:sz w:val="16"/>
          <w:szCs w:val="16"/>
          <w:lang w:val="en-US"/>
        </w:rPr>
        <w:t>INSERT INTO artikel VALUES(5896,3,'grisfoder',240);</w:t>
      </w:r>
    </w:p>
    <w:p w14:paraId="5B4EFFE9" w14:textId="77777777" w:rsidR="00B04EC6" w:rsidRPr="00AC2AF1" w:rsidRDefault="00B04EC6" w:rsidP="00B04EC6">
      <w:pPr>
        <w:rPr>
          <w:rFonts w:ascii="Courier New" w:hAnsi="Courier New" w:cs="Courier New"/>
          <w:color w:val="0000FF"/>
          <w:sz w:val="16"/>
          <w:szCs w:val="16"/>
          <w:lang w:val="en-US"/>
        </w:rPr>
      </w:pPr>
      <w:r w:rsidRPr="00AC2AF1">
        <w:rPr>
          <w:rFonts w:ascii="Courier New" w:hAnsi="Courier New" w:cs="Courier New"/>
          <w:color w:val="0000FF"/>
          <w:sz w:val="16"/>
          <w:szCs w:val="16"/>
          <w:lang w:val="en-US"/>
        </w:rPr>
        <w:t>INSERT INTO artikel VALUES(5542,3,'potatisgödsel',128);</w:t>
      </w:r>
    </w:p>
    <w:p w14:paraId="5B4EFFEA" w14:textId="77777777" w:rsidR="00B04EC6" w:rsidRPr="00AC2AF1" w:rsidRDefault="00B04EC6" w:rsidP="00B04EC6">
      <w:pPr>
        <w:rPr>
          <w:rFonts w:ascii="Courier New" w:hAnsi="Courier New" w:cs="Courier New"/>
          <w:color w:val="0000FF"/>
          <w:sz w:val="16"/>
          <w:szCs w:val="16"/>
          <w:lang w:val="en-US"/>
        </w:rPr>
      </w:pPr>
      <w:r w:rsidRPr="00AC2AF1">
        <w:rPr>
          <w:rFonts w:ascii="Courier New" w:hAnsi="Courier New" w:cs="Courier New"/>
          <w:color w:val="0000FF"/>
          <w:sz w:val="16"/>
          <w:szCs w:val="16"/>
          <w:lang w:val="en-US"/>
        </w:rPr>
        <w:t>INSERT INTO artikel VALUES(1333,4,'piltavla',49.50);</w:t>
      </w:r>
    </w:p>
    <w:p w14:paraId="5B4EFFEB" w14:textId="77777777" w:rsidR="00B04EC6" w:rsidRPr="00AC2AF1" w:rsidRDefault="00B04EC6" w:rsidP="00B04EC6">
      <w:pPr>
        <w:rPr>
          <w:rFonts w:ascii="Courier New" w:hAnsi="Courier New" w:cs="Courier New"/>
          <w:color w:val="0000FF"/>
          <w:sz w:val="16"/>
          <w:szCs w:val="16"/>
          <w:lang w:val="en-US"/>
        </w:rPr>
      </w:pPr>
      <w:r w:rsidRPr="00AC2AF1">
        <w:rPr>
          <w:rFonts w:ascii="Courier New" w:hAnsi="Courier New" w:cs="Courier New"/>
          <w:color w:val="0000FF"/>
          <w:sz w:val="16"/>
          <w:szCs w:val="16"/>
          <w:lang w:val="en-US"/>
        </w:rPr>
        <w:t>INSERT INTO artikel VALUES(1888,4,'släktingsfälla',788.50);</w:t>
      </w:r>
    </w:p>
    <w:p w14:paraId="5B4EFFEC" w14:textId="77777777" w:rsidR="00B04EC6" w:rsidRPr="00AC2AF1" w:rsidRDefault="00B04EC6" w:rsidP="00B04EC6">
      <w:pPr>
        <w:rPr>
          <w:rFonts w:ascii="Courier New" w:hAnsi="Courier New" w:cs="Courier New"/>
          <w:color w:val="0000FF"/>
          <w:sz w:val="16"/>
          <w:szCs w:val="16"/>
          <w:lang w:val="en-US"/>
        </w:rPr>
      </w:pPr>
      <w:r w:rsidRPr="00AC2AF1">
        <w:rPr>
          <w:rFonts w:ascii="Courier New" w:hAnsi="Courier New" w:cs="Courier New"/>
          <w:color w:val="0000FF"/>
          <w:sz w:val="16"/>
          <w:szCs w:val="16"/>
          <w:lang w:val="en-US"/>
        </w:rPr>
        <w:t>INSERT INTO artikel VALUES(1141,4,'hängmatta',181.50);</w:t>
      </w:r>
    </w:p>
    <w:p w14:paraId="5B4EFFED" w14:textId="77777777" w:rsidR="00B04EC6" w:rsidRPr="00AC2AF1" w:rsidRDefault="00B04EC6" w:rsidP="00B04EC6">
      <w:pPr>
        <w:rPr>
          <w:rFonts w:ascii="Courier New" w:hAnsi="Courier New" w:cs="Courier New"/>
          <w:color w:val="0000FF"/>
          <w:sz w:val="16"/>
          <w:szCs w:val="16"/>
          <w:lang w:val="en-US"/>
        </w:rPr>
      </w:pPr>
      <w:r w:rsidRPr="00AC2AF1">
        <w:rPr>
          <w:rFonts w:ascii="Courier New" w:hAnsi="Courier New" w:cs="Courier New"/>
          <w:color w:val="0000FF"/>
          <w:sz w:val="16"/>
          <w:szCs w:val="16"/>
          <w:lang w:val="en-US"/>
        </w:rPr>
        <w:t>INSERT INTO artikelbild VALUES(1,1434,'jpg','/bilder/1/',480,640);</w:t>
      </w:r>
    </w:p>
    <w:p w14:paraId="5B4EFFEE" w14:textId="77777777" w:rsidR="00B04EC6" w:rsidRPr="00AC2AF1" w:rsidRDefault="00B04EC6" w:rsidP="00B04EC6">
      <w:pPr>
        <w:rPr>
          <w:rFonts w:ascii="Courier New" w:hAnsi="Courier New" w:cs="Courier New"/>
          <w:color w:val="0000FF"/>
          <w:sz w:val="16"/>
          <w:szCs w:val="16"/>
          <w:lang w:val="en-US"/>
        </w:rPr>
      </w:pPr>
      <w:r w:rsidRPr="00AC2AF1">
        <w:rPr>
          <w:rFonts w:ascii="Courier New" w:hAnsi="Courier New" w:cs="Courier New"/>
          <w:color w:val="0000FF"/>
          <w:sz w:val="16"/>
          <w:szCs w:val="16"/>
          <w:lang w:val="en-US"/>
        </w:rPr>
        <w:t>INSERT INTO artikelbild VALUES(2,113,'jpg','/bilder/2/',480,640);</w:t>
      </w:r>
    </w:p>
    <w:p w14:paraId="5B4EFFEF" w14:textId="77777777" w:rsidR="00B04EC6" w:rsidRPr="00AC2AF1" w:rsidRDefault="00B04EC6" w:rsidP="00B04EC6">
      <w:pPr>
        <w:rPr>
          <w:rFonts w:ascii="Courier New" w:hAnsi="Courier New" w:cs="Courier New"/>
          <w:color w:val="0000FF"/>
          <w:sz w:val="16"/>
          <w:szCs w:val="16"/>
          <w:lang w:val="en-US"/>
        </w:rPr>
      </w:pPr>
      <w:r w:rsidRPr="00AC2AF1">
        <w:rPr>
          <w:rFonts w:ascii="Courier New" w:hAnsi="Courier New" w:cs="Courier New"/>
          <w:color w:val="0000FF"/>
          <w:sz w:val="16"/>
          <w:szCs w:val="16"/>
          <w:lang w:val="en-US"/>
        </w:rPr>
        <w:t>INSERT INTO artikelbild VALUES(3,5896,'jpg','/bilder/3/',480,640);</w:t>
      </w:r>
    </w:p>
    <w:p w14:paraId="5B4EFFF0" w14:textId="77777777" w:rsidR="00B04EC6" w:rsidRPr="00AC2AF1" w:rsidRDefault="00B04EC6" w:rsidP="00B04EC6">
      <w:pPr>
        <w:rPr>
          <w:rFonts w:ascii="Courier New" w:hAnsi="Courier New" w:cs="Courier New"/>
          <w:color w:val="0000FF"/>
          <w:sz w:val="16"/>
          <w:szCs w:val="16"/>
          <w:lang w:val="en-US"/>
        </w:rPr>
      </w:pPr>
      <w:r w:rsidRPr="00AC2AF1">
        <w:rPr>
          <w:rFonts w:ascii="Courier New" w:hAnsi="Courier New" w:cs="Courier New"/>
          <w:color w:val="0000FF"/>
          <w:sz w:val="16"/>
          <w:szCs w:val="16"/>
          <w:lang w:val="en-US"/>
        </w:rPr>
        <w:t>INSERT INTO artikelbild VALUES(4,1888,'gif','/bilder/4/',480,640);</w:t>
      </w:r>
    </w:p>
    <w:p w14:paraId="5B4EFFF1" w14:textId="77777777" w:rsidR="00B04EC6" w:rsidRPr="00AC2AF1" w:rsidRDefault="00B04EC6" w:rsidP="00B04EC6">
      <w:pPr>
        <w:rPr>
          <w:rFonts w:ascii="Courier New" w:hAnsi="Courier New" w:cs="Courier New"/>
          <w:color w:val="0000FF"/>
          <w:sz w:val="16"/>
          <w:szCs w:val="16"/>
          <w:lang w:val="en-US"/>
        </w:rPr>
      </w:pPr>
      <w:r w:rsidRPr="00AC2AF1">
        <w:rPr>
          <w:rFonts w:ascii="Courier New" w:hAnsi="Courier New" w:cs="Courier New"/>
          <w:color w:val="0000FF"/>
          <w:sz w:val="16"/>
          <w:szCs w:val="16"/>
          <w:lang w:val="en-US"/>
        </w:rPr>
        <w:t>INSERT INTO orderrad VALUES(1,100,1141,1);</w:t>
      </w:r>
    </w:p>
    <w:p w14:paraId="5B4EFFF2" w14:textId="77777777" w:rsidR="00B04EC6" w:rsidRPr="00B04EC6" w:rsidRDefault="00B04EC6" w:rsidP="00B04EC6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B04EC6">
        <w:rPr>
          <w:rFonts w:ascii="Courier New" w:hAnsi="Courier New" w:cs="Courier New"/>
          <w:color w:val="0000FF"/>
          <w:sz w:val="16"/>
          <w:szCs w:val="16"/>
          <w:lang w:val="en-GB"/>
        </w:rPr>
        <w:t>INSERT INTO orderrad VALUES(2,101,1434,3);</w:t>
      </w:r>
    </w:p>
    <w:p w14:paraId="5B4EFFF3" w14:textId="77777777" w:rsidR="00B04EC6" w:rsidRPr="00B04EC6" w:rsidRDefault="00B04EC6" w:rsidP="00B04EC6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B04EC6">
        <w:rPr>
          <w:rFonts w:ascii="Courier New" w:hAnsi="Courier New" w:cs="Courier New"/>
          <w:color w:val="0000FF"/>
          <w:sz w:val="16"/>
          <w:szCs w:val="16"/>
          <w:lang w:val="en-GB"/>
        </w:rPr>
        <w:t>INSERT INTO orderrad VALUES(3,101,1724,4);</w:t>
      </w:r>
    </w:p>
    <w:p w14:paraId="5B4EFFF4" w14:textId="77777777" w:rsidR="00B04EC6" w:rsidRPr="00B04EC6" w:rsidRDefault="00B04EC6" w:rsidP="00B04EC6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B04EC6">
        <w:rPr>
          <w:rFonts w:ascii="Courier New" w:hAnsi="Courier New" w:cs="Courier New"/>
          <w:color w:val="0000FF"/>
          <w:sz w:val="16"/>
          <w:szCs w:val="16"/>
          <w:lang w:val="en-GB"/>
        </w:rPr>
        <w:t>INSERT INTO orderrad VALUES(4,289,1434,1);</w:t>
      </w:r>
    </w:p>
    <w:p w14:paraId="5B4EFFF5" w14:textId="77777777" w:rsidR="00B04EC6" w:rsidRPr="00B04EC6" w:rsidRDefault="00B04EC6" w:rsidP="00B04EC6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B04EC6">
        <w:rPr>
          <w:rFonts w:ascii="Courier New" w:hAnsi="Courier New" w:cs="Courier New"/>
          <w:color w:val="0000FF"/>
          <w:sz w:val="16"/>
          <w:szCs w:val="16"/>
          <w:lang w:val="en-GB"/>
        </w:rPr>
        <w:t>INSERT INTO orderrad VALUES(5,289,1724,5);</w:t>
      </w:r>
    </w:p>
    <w:p w14:paraId="5B4EFFF6" w14:textId="77777777" w:rsidR="00B04EC6" w:rsidRPr="00B04EC6" w:rsidRDefault="00B04EC6" w:rsidP="00B04EC6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B04EC6">
        <w:rPr>
          <w:rFonts w:ascii="Courier New" w:hAnsi="Courier New" w:cs="Courier New"/>
          <w:color w:val="0000FF"/>
          <w:sz w:val="16"/>
          <w:szCs w:val="16"/>
          <w:lang w:val="en-GB"/>
        </w:rPr>
        <w:t>INSERT INTO orderrad VALUES(6,125,1333,1);</w:t>
      </w:r>
    </w:p>
    <w:p w14:paraId="5B4EFFF7" w14:textId="77777777" w:rsidR="00B04EC6" w:rsidRPr="00B04EC6" w:rsidRDefault="00B04EC6" w:rsidP="00B04EC6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B04EC6">
        <w:rPr>
          <w:rFonts w:ascii="Courier New" w:hAnsi="Courier New" w:cs="Courier New"/>
          <w:color w:val="0000FF"/>
          <w:sz w:val="16"/>
          <w:szCs w:val="16"/>
          <w:lang w:val="en-GB"/>
        </w:rPr>
        <w:t>INSERT INTO orderrad VALUES(7,125,1141,1);</w:t>
      </w:r>
    </w:p>
    <w:p w14:paraId="5B4EFFF8" w14:textId="77777777" w:rsidR="00B04EC6" w:rsidRPr="00B04EC6" w:rsidRDefault="00B04EC6" w:rsidP="00B04EC6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B04EC6">
        <w:rPr>
          <w:rFonts w:ascii="Courier New" w:hAnsi="Courier New" w:cs="Courier New"/>
          <w:color w:val="0000FF"/>
          <w:sz w:val="16"/>
          <w:szCs w:val="16"/>
          <w:lang w:val="en-GB"/>
        </w:rPr>
        <w:t>INSERT INTO orderrad VALUES(8,147,5896,4);</w:t>
      </w:r>
    </w:p>
    <w:p w14:paraId="5B4EFFF9" w14:textId="77777777" w:rsidR="00B04EC6" w:rsidRPr="00B04EC6" w:rsidRDefault="00B04EC6" w:rsidP="00B04EC6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B04EC6">
        <w:rPr>
          <w:rFonts w:ascii="Courier New" w:hAnsi="Courier New" w:cs="Courier New"/>
          <w:color w:val="0000FF"/>
          <w:sz w:val="16"/>
          <w:szCs w:val="16"/>
          <w:lang w:val="en-GB"/>
        </w:rPr>
        <w:t>INSERT INTO orderrad VALUES(9,147,5542,4);</w:t>
      </w:r>
    </w:p>
    <w:p w14:paraId="5B4EFFFA" w14:textId="77777777" w:rsidR="00B04EC6" w:rsidRPr="00B04EC6" w:rsidRDefault="00B04EC6" w:rsidP="00B04EC6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B04EC6">
        <w:rPr>
          <w:rFonts w:ascii="Courier New" w:hAnsi="Courier New" w:cs="Courier New"/>
          <w:color w:val="0000FF"/>
          <w:sz w:val="16"/>
          <w:szCs w:val="16"/>
          <w:lang w:val="en-GB"/>
        </w:rPr>
        <w:t>INSERT INTO orderrad VALUES(10,152,113,2);</w:t>
      </w:r>
    </w:p>
    <w:p w14:paraId="5B4EFFFB" w14:textId="77777777" w:rsidR="00B04EC6" w:rsidRPr="00B04EC6" w:rsidRDefault="00B04EC6" w:rsidP="00B04EC6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B04EC6">
        <w:rPr>
          <w:rFonts w:ascii="Courier New" w:hAnsi="Courier New" w:cs="Courier New"/>
          <w:color w:val="0000FF"/>
          <w:sz w:val="16"/>
          <w:szCs w:val="16"/>
          <w:lang w:val="en-GB"/>
        </w:rPr>
        <w:t>INSERT INTO orderrad VALUES(11,458,5896,3);</w:t>
      </w:r>
    </w:p>
    <w:p w14:paraId="5B4EFFFC" w14:textId="77777777" w:rsidR="00B04EC6" w:rsidRPr="00B04EC6" w:rsidRDefault="00B04EC6" w:rsidP="00B04EC6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B04EC6">
        <w:rPr>
          <w:rFonts w:ascii="Courier New" w:hAnsi="Courier New" w:cs="Courier New"/>
          <w:color w:val="0000FF"/>
          <w:sz w:val="16"/>
          <w:szCs w:val="16"/>
          <w:lang w:val="en-GB"/>
        </w:rPr>
        <w:t>INSERT INTO orderrad VALUES(12,458,1447,1);</w:t>
      </w:r>
    </w:p>
    <w:p w14:paraId="5B4EFFFD" w14:textId="77777777" w:rsidR="00B04EC6" w:rsidRPr="00B04EC6" w:rsidRDefault="00B04EC6" w:rsidP="00B04EC6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B04EC6">
        <w:rPr>
          <w:rFonts w:ascii="Courier New" w:hAnsi="Courier New" w:cs="Courier New"/>
          <w:color w:val="0000FF"/>
          <w:sz w:val="16"/>
          <w:szCs w:val="16"/>
          <w:lang w:val="en-GB"/>
        </w:rPr>
        <w:t>INSERT INTO orderrad VALUES(13,489,5542,3);</w:t>
      </w:r>
    </w:p>
    <w:p w14:paraId="5B4EFFFE" w14:textId="77777777" w:rsidR="00B04EC6" w:rsidRPr="00B04EC6" w:rsidRDefault="00B04EC6" w:rsidP="00B04EC6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B04EC6">
        <w:rPr>
          <w:rFonts w:ascii="Courier New" w:hAnsi="Courier New" w:cs="Courier New"/>
          <w:color w:val="0000FF"/>
          <w:sz w:val="16"/>
          <w:szCs w:val="16"/>
          <w:lang w:val="en-GB"/>
        </w:rPr>
        <w:t>INSERT INTO orderrad VALUES(14,324,113,3);</w:t>
      </w:r>
    </w:p>
    <w:p w14:paraId="5B4EFFFF" w14:textId="77777777" w:rsidR="00B04EC6" w:rsidRPr="00B04EC6" w:rsidRDefault="00B04EC6" w:rsidP="00B04EC6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B04EC6">
        <w:rPr>
          <w:rFonts w:ascii="Courier New" w:hAnsi="Courier New" w:cs="Courier New"/>
          <w:color w:val="0000FF"/>
          <w:sz w:val="16"/>
          <w:szCs w:val="16"/>
          <w:lang w:val="en-GB"/>
        </w:rPr>
        <w:t>INSERT INTO orderrad VALUES(15,324,1447,3);</w:t>
      </w:r>
    </w:p>
    <w:p w14:paraId="5B4F0000" w14:textId="77777777" w:rsidR="00B04EC6" w:rsidRPr="00B04EC6" w:rsidRDefault="00B04EC6" w:rsidP="00B04EC6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B04EC6">
        <w:rPr>
          <w:rFonts w:ascii="Courier New" w:hAnsi="Courier New" w:cs="Courier New"/>
          <w:color w:val="0000FF"/>
          <w:sz w:val="16"/>
          <w:szCs w:val="16"/>
          <w:lang w:val="en-GB"/>
        </w:rPr>
        <w:t>INSERT INTO orderrad VALUES(16,324,1888,1);</w:t>
      </w:r>
    </w:p>
    <w:p w14:paraId="5B4F0001" w14:textId="77777777" w:rsidR="00B04EC6" w:rsidRPr="00B04EC6" w:rsidRDefault="00B04EC6" w:rsidP="00B04EC6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B04EC6">
        <w:rPr>
          <w:rFonts w:ascii="Courier New" w:hAnsi="Courier New" w:cs="Courier New"/>
          <w:color w:val="0000FF"/>
          <w:sz w:val="16"/>
          <w:szCs w:val="16"/>
          <w:lang w:val="en-GB"/>
        </w:rPr>
        <w:t>INSERT INTO orderrad VALUES(17,198,1141,7);</w:t>
      </w:r>
    </w:p>
    <w:p w14:paraId="5B4F0002" w14:textId="77777777" w:rsidR="00B04EC6" w:rsidRPr="00B04EC6" w:rsidRDefault="00B04EC6" w:rsidP="00B04EC6">
      <w:pPr>
        <w:rPr>
          <w:rFonts w:ascii="Courier New" w:hAnsi="Courier New" w:cs="Courier New"/>
          <w:color w:val="0000FF"/>
          <w:sz w:val="16"/>
          <w:szCs w:val="16"/>
          <w:lang w:val="en-GB"/>
        </w:rPr>
      </w:pPr>
      <w:r w:rsidRPr="00B04EC6">
        <w:rPr>
          <w:rFonts w:ascii="Courier New" w:hAnsi="Courier New" w:cs="Courier New"/>
          <w:color w:val="0000FF"/>
          <w:sz w:val="16"/>
          <w:szCs w:val="16"/>
          <w:lang w:val="en-GB"/>
        </w:rPr>
        <w:t>INSERT INTO orderrad VALUES(18,348,113,3);</w:t>
      </w:r>
    </w:p>
    <w:p w14:paraId="5B4F0003" w14:textId="77777777" w:rsidR="00B04EC6" w:rsidRPr="00F3145E" w:rsidRDefault="00B04EC6" w:rsidP="00B04EC6">
      <w:pPr>
        <w:rPr>
          <w:rFonts w:ascii="Courier New" w:hAnsi="Courier New" w:cs="Courier New"/>
          <w:color w:val="0000FF"/>
          <w:sz w:val="16"/>
          <w:szCs w:val="16"/>
        </w:rPr>
      </w:pPr>
      <w:r w:rsidRPr="00F3145E">
        <w:rPr>
          <w:rFonts w:ascii="Courier New" w:hAnsi="Courier New" w:cs="Courier New"/>
          <w:color w:val="0000FF"/>
          <w:sz w:val="16"/>
          <w:szCs w:val="16"/>
        </w:rPr>
        <w:t>COMMIT;</w:t>
      </w:r>
    </w:p>
    <w:p w14:paraId="5B4F0004" w14:textId="77777777" w:rsidR="00B04EC6" w:rsidRPr="00B04EC6" w:rsidRDefault="00B04EC6" w:rsidP="00B04EC6">
      <w:pPr>
        <w:rPr>
          <w:rFonts w:ascii="Courier New" w:hAnsi="Courier New" w:cs="Courier New"/>
          <w:color w:val="008000"/>
          <w:sz w:val="16"/>
          <w:szCs w:val="16"/>
        </w:rPr>
      </w:pPr>
      <w:r w:rsidRPr="00B04EC6">
        <w:rPr>
          <w:rFonts w:ascii="Courier New" w:hAnsi="Courier New" w:cs="Courier New"/>
          <w:color w:val="008000"/>
          <w:sz w:val="16"/>
          <w:szCs w:val="16"/>
        </w:rPr>
        <w:t>------------------Fyll på med data Slut-------------------------------------------------</w:t>
      </w:r>
    </w:p>
    <w:p w14:paraId="5B4F0005" w14:textId="77777777" w:rsidR="00413C03" w:rsidRDefault="00413C03" w:rsidP="00C30FE1">
      <w:pPr>
        <w:rPr>
          <w:b/>
        </w:rPr>
      </w:pPr>
    </w:p>
    <w:p w14:paraId="5B4F0006" w14:textId="77777777" w:rsidR="00196E7B" w:rsidRDefault="00196E7B" w:rsidP="00C30FE1">
      <w:pPr>
        <w:rPr>
          <w:b/>
        </w:rPr>
      </w:pPr>
    </w:p>
    <w:p w14:paraId="5B4F0007" w14:textId="77777777" w:rsidR="00196E7B" w:rsidRDefault="00196E7B" w:rsidP="00C30FE1">
      <w:pPr>
        <w:rPr>
          <w:b/>
        </w:rPr>
      </w:pPr>
    </w:p>
    <w:p w14:paraId="5B4F0008" w14:textId="77777777" w:rsidR="00D81D2B" w:rsidRPr="00D81D2B" w:rsidRDefault="00D81D2B" w:rsidP="00C30FE1">
      <w:r w:rsidRPr="00D81D2B">
        <w:lastRenderedPageBreak/>
        <w:t>Bes</w:t>
      </w:r>
      <w:r>
        <w:t>vara nedanstående frågor genom att skriva SQL-satser som tar fram det som efterfrågas.</w:t>
      </w:r>
    </w:p>
    <w:p w14:paraId="5B4F0009" w14:textId="77777777" w:rsidR="00D81D2B" w:rsidRDefault="00D81D2B" w:rsidP="00C30FE1">
      <w:pPr>
        <w:rPr>
          <w:b/>
        </w:rPr>
      </w:pPr>
    </w:p>
    <w:p w14:paraId="5B4F000A" w14:textId="77777777" w:rsidR="009500F0" w:rsidRDefault="009500F0" w:rsidP="00C30FE1">
      <w:pPr>
        <w:rPr>
          <w:b/>
        </w:rPr>
      </w:pPr>
      <w:r>
        <w:rPr>
          <w:b/>
        </w:rPr>
        <w:t>Uppgi</w:t>
      </w:r>
      <w:r w:rsidR="007B1FC8">
        <w:rPr>
          <w:b/>
        </w:rPr>
        <w:t>ft 1</w:t>
      </w:r>
    </w:p>
    <w:p w14:paraId="5B4F000B" w14:textId="77777777" w:rsidR="007B1FC8" w:rsidRDefault="00D81D2B" w:rsidP="00C30FE1">
      <w:r>
        <w:t>Visa kundnummer, förnamn, efternamn samt antalet ordrar som respektive kund har.</w:t>
      </w:r>
    </w:p>
    <w:p w14:paraId="5B4F000C" w14:textId="77777777" w:rsidR="00D81D2B" w:rsidRDefault="00F145FD" w:rsidP="00C30FE1">
      <w:r>
        <w:t>Rätt svar:</w:t>
      </w:r>
    </w:p>
    <w:p w14:paraId="5B4F000D" w14:textId="77777777" w:rsidR="00F145FD" w:rsidRDefault="00F145FD" w:rsidP="00C30FE1"/>
    <w:p w14:paraId="5B4F000E" w14:textId="77777777" w:rsidR="00F145FD" w:rsidRPr="00F145FD" w:rsidRDefault="00F145FD" w:rsidP="00F145FD">
      <w:pPr>
        <w:rPr>
          <w:rFonts w:ascii="Courier New" w:hAnsi="Courier New" w:cs="Courier New"/>
          <w:sz w:val="18"/>
          <w:szCs w:val="18"/>
        </w:rPr>
      </w:pPr>
      <w:r w:rsidRPr="00F145FD">
        <w:rPr>
          <w:rFonts w:ascii="Courier New" w:hAnsi="Courier New" w:cs="Courier New"/>
          <w:sz w:val="18"/>
          <w:szCs w:val="18"/>
        </w:rPr>
        <w:t>KNR FNAMN                ENAMN                     ANTAL_ORDRAR</w:t>
      </w:r>
    </w:p>
    <w:p w14:paraId="5B4F000F" w14:textId="77777777" w:rsidR="00F145FD" w:rsidRPr="00F145FD" w:rsidRDefault="00F145FD" w:rsidP="00F145FD">
      <w:pPr>
        <w:rPr>
          <w:rFonts w:ascii="Courier New" w:hAnsi="Courier New" w:cs="Courier New"/>
          <w:sz w:val="18"/>
          <w:szCs w:val="18"/>
        </w:rPr>
      </w:pPr>
      <w:r w:rsidRPr="00F145FD">
        <w:rPr>
          <w:rFonts w:ascii="Courier New" w:hAnsi="Courier New" w:cs="Courier New"/>
          <w:sz w:val="18"/>
          <w:szCs w:val="18"/>
        </w:rPr>
        <w:t>--- -------------------- ------------------------- ------------</w:t>
      </w:r>
    </w:p>
    <w:p w14:paraId="5B4F0010" w14:textId="77777777" w:rsidR="00F145FD" w:rsidRPr="00F145FD" w:rsidRDefault="00F145FD" w:rsidP="00F145FD">
      <w:pPr>
        <w:rPr>
          <w:rFonts w:ascii="Courier New" w:hAnsi="Courier New" w:cs="Courier New"/>
          <w:sz w:val="18"/>
          <w:szCs w:val="18"/>
        </w:rPr>
      </w:pPr>
      <w:r w:rsidRPr="00F145FD">
        <w:rPr>
          <w:rFonts w:ascii="Courier New" w:hAnsi="Courier New" w:cs="Courier New"/>
          <w:sz w:val="18"/>
          <w:szCs w:val="18"/>
        </w:rPr>
        <w:t xml:space="preserve">  1 olof                 andersson                            2</w:t>
      </w:r>
    </w:p>
    <w:p w14:paraId="5B4F0011" w14:textId="77777777" w:rsidR="00F145FD" w:rsidRPr="00F145FD" w:rsidRDefault="00F145FD" w:rsidP="00F145FD">
      <w:pPr>
        <w:rPr>
          <w:rFonts w:ascii="Courier New" w:hAnsi="Courier New" w:cs="Courier New"/>
          <w:sz w:val="18"/>
          <w:szCs w:val="18"/>
        </w:rPr>
      </w:pPr>
      <w:r w:rsidRPr="00F145FD">
        <w:rPr>
          <w:rFonts w:ascii="Courier New" w:hAnsi="Courier New" w:cs="Courier New"/>
          <w:sz w:val="18"/>
          <w:szCs w:val="18"/>
        </w:rPr>
        <w:t xml:space="preserve">  2 maria                andersson                            1</w:t>
      </w:r>
    </w:p>
    <w:p w14:paraId="5B4F0012" w14:textId="77777777" w:rsidR="00F145FD" w:rsidRPr="00F145FD" w:rsidRDefault="00F145FD" w:rsidP="00F145FD">
      <w:pPr>
        <w:rPr>
          <w:rFonts w:ascii="Courier New" w:hAnsi="Courier New" w:cs="Courier New"/>
          <w:sz w:val="18"/>
          <w:szCs w:val="18"/>
        </w:rPr>
      </w:pPr>
      <w:r w:rsidRPr="00F145FD">
        <w:rPr>
          <w:rFonts w:ascii="Courier New" w:hAnsi="Courier New" w:cs="Courier New"/>
          <w:sz w:val="18"/>
          <w:szCs w:val="18"/>
        </w:rPr>
        <w:t xml:space="preserve">  3 tomas                kvist                                1</w:t>
      </w:r>
    </w:p>
    <w:p w14:paraId="5B4F0013" w14:textId="77777777" w:rsidR="00F145FD" w:rsidRPr="00F145FD" w:rsidRDefault="00F145FD" w:rsidP="00F145FD">
      <w:pPr>
        <w:rPr>
          <w:rFonts w:ascii="Courier New" w:hAnsi="Courier New" w:cs="Courier New"/>
          <w:sz w:val="18"/>
          <w:szCs w:val="18"/>
        </w:rPr>
      </w:pPr>
      <w:r w:rsidRPr="00F145FD">
        <w:rPr>
          <w:rFonts w:ascii="Courier New" w:hAnsi="Courier New" w:cs="Courier New"/>
          <w:sz w:val="18"/>
          <w:szCs w:val="18"/>
        </w:rPr>
        <w:t xml:space="preserve">  4 hans                 rosenboll                            2</w:t>
      </w:r>
    </w:p>
    <w:p w14:paraId="5B4F0014" w14:textId="77777777" w:rsidR="00F145FD" w:rsidRPr="00F145FD" w:rsidRDefault="00F145FD" w:rsidP="00F145FD">
      <w:pPr>
        <w:rPr>
          <w:rFonts w:ascii="Courier New" w:hAnsi="Courier New" w:cs="Courier New"/>
          <w:sz w:val="18"/>
          <w:szCs w:val="18"/>
        </w:rPr>
      </w:pPr>
      <w:r w:rsidRPr="00F145FD">
        <w:rPr>
          <w:rFonts w:ascii="Courier New" w:hAnsi="Courier New" w:cs="Courier New"/>
          <w:sz w:val="18"/>
          <w:szCs w:val="18"/>
        </w:rPr>
        <w:t xml:space="preserve">  5 yvette               porpoix                              1</w:t>
      </w:r>
    </w:p>
    <w:p w14:paraId="5B4F0015" w14:textId="77777777" w:rsidR="00F145FD" w:rsidRPr="00F145FD" w:rsidRDefault="00F145FD" w:rsidP="00F145FD">
      <w:pPr>
        <w:rPr>
          <w:rFonts w:ascii="Courier New" w:hAnsi="Courier New" w:cs="Courier New"/>
          <w:sz w:val="18"/>
          <w:szCs w:val="18"/>
        </w:rPr>
      </w:pPr>
      <w:r w:rsidRPr="00F145FD">
        <w:rPr>
          <w:rFonts w:ascii="Courier New" w:hAnsi="Courier New" w:cs="Courier New"/>
          <w:sz w:val="18"/>
          <w:szCs w:val="18"/>
        </w:rPr>
        <w:t xml:space="preserve">  6 gustav               möller                               2</w:t>
      </w:r>
    </w:p>
    <w:p w14:paraId="5B4F0016" w14:textId="77777777" w:rsidR="00F145FD" w:rsidRPr="00F145FD" w:rsidRDefault="00F145FD" w:rsidP="00F145FD">
      <w:pPr>
        <w:rPr>
          <w:rFonts w:ascii="Courier New" w:hAnsi="Courier New" w:cs="Courier New"/>
          <w:sz w:val="18"/>
          <w:szCs w:val="18"/>
        </w:rPr>
      </w:pPr>
      <w:r w:rsidRPr="00F145FD">
        <w:rPr>
          <w:rFonts w:ascii="Courier New" w:hAnsi="Courier New" w:cs="Courier New"/>
          <w:sz w:val="18"/>
          <w:szCs w:val="18"/>
        </w:rPr>
        <w:t xml:space="preserve">  9 ollas                bullas                               1</w:t>
      </w:r>
    </w:p>
    <w:p w14:paraId="5B4F0017" w14:textId="77777777" w:rsidR="00F145FD" w:rsidRPr="00F145FD" w:rsidRDefault="00F145FD" w:rsidP="00F145FD">
      <w:pPr>
        <w:rPr>
          <w:rFonts w:ascii="Courier New" w:hAnsi="Courier New" w:cs="Courier New"/>
          <w:sz w:val="18"/>
          <w:szCs w:val="18"/>
        </w:rPr>
      </w:pPr>
      <w:r w:rsidRPr="00F145FD">
        <w:rPr>
          <w:rFonts w:ascii="Courier New" w:hAnsi="Courier New" w:cs="Courier New"/>
          <w:sz w:val="18"/>
          <w:szCs w:val="18"/>
        </w:rPr>
        <w:t xml:space="preserve"> 10 roger                nyberg                               1</w:t>
      </w:r>
    </w:p>
    <w:p w14:paraId="5B4F0018" w14:textId="77777777" w:rsidR="007B1FC8" w:rsidRDefault="007B1FC8" w:rsidP="00C30FE1"/>
    <w:p w14:paraId="5B4F0019" w14:textId="77777777" w:rsidR="007B1FC8" w:rsidRPr="007B1FC8" w:rsidRDefault="007B1FC8" w:rsidP="00C30FE1"/>
    <w:p w14:paraId="5B4F001A" w14:textId="77777777" w:rsidR="009500F0" w:rsidRDefault="00F145FD" w:rsidP="00C30FE1">
      <w:pPr>
        <w:rPr>
          <w:b/>
        </w:rPr>
      </w:pPr>
      <w:r>
        <w:rPr>
          <w:b/>
        </w:rPr>
        <w:t>Uppgift 2</w:t>
      </w:r>
    </w:p>
    <w:p w14:paraId="5B4F001B" w14:textId="77777777" w:rsidR="00F145FD" w:rsidRDefault="00B84F0A" w:rsidP="00C30FE1">
      <w:r>
        <w:t xml:space="preserve">Visa kundnummer, förnamn och efternamn för de kunder som köpt artiklar som tillhör varugrupperna </w:t>
      </w:r>
      <w:r w:rsidRPr="00B84F0A">
        <w:rPr>
          <w:color w:val="800080"/>
        </w:rPr>
        <w:t>'bondgård'</w:t>
      </w:r>
      <w:r>
        <w:t xml:space="preserve"> och </w:t>
      </w:r>
      <w:r w:rsidRPr="00B84F0A">
        <w:rPr>
          <w:color w:val="800080"/>
        </w:rPr>
        <w:t>'skäggvård'</w:t>
      </w:r>
      <w:r>
        <w:t xml:space="preserve">. </w:t>
      </w:r>
      <w:r w:rsidRPr="00B84F0A">
        <w:rPr>
          <w:b/>
        </w:rPr>
        <w:t xml:space="preserve">Lös uppgiften genom att använda </w:t>
      </w:r>
      <w:r w:rsidRPr="00722755">
        <w:rPr>
          <w:b/>
          <w:color w:val="0000FF"/>
        </w:rPr>
        <w:t>nästlad sökning</w:t>
      </w:r>
      <w:r w:rsidRPr="00B84F0A">
        <w:rPr>
          <w:b/>
        </w:rPr>
        <w:t>!</w:t>
      </w:r>
      <w:r>
        <w:t xml:space="preserve"> Rätt svar:</w:t>
      </w:r>
    </w:p>
    <w:p w14:paraId="5B4F001C" w14:textId="77777777" w:rsidR="00B84F0A" w:rsidRDefault="00B84F0A" w:rsidP="00C30FE1"/>
    <w:p w14:paraId="5B4F001D" w14:textId="77777777" w:rsidR="00B84F0A" w:rsidRPr="00B84F0A" w:rsidRDefault="00B84F0A" w:rsidP="00B84F0A">
      <w:pPr>
        <w:rPr>
          <w:rFonts w:ascii="Courier New" w:hAnsi="Courier New" w:cs="Courier New"/>
          <w:sz w:val="18"/>
          <w:szCs w:val="18"/>
        </w:rPr>
      </w:pPr>
      <w:r w:rsidRPr="00B84F0A">
        <w:rPr>
          <w:rFonts w:ascii="Courier New" w:hAnsi="Courier New" w:cs="Courier New"/>
          <w:sz w:val="18"/>
          <w:szCs w:val="18"/>
        </w:rPr>
        <w:t>KNR FNAMN                ENAMN</w:t>
      </w:r>
    </w:p>
    <w:p w14:paraId="5B4F001E" w14:textId="77777777" w:rsidR="00B84F0A" w:rsidRPr="00B84F0A" w:rsidRDefault="00B84F0A" w:rsidP="00B84F0A">
      <w:pPr>
        <w:rPr>
          <w:rFonts w:ascii="Courier New" w:hAnsi="Courier New" w:cs="Courier New"/>
          <w:sz w:val="18"/>
          <w:szCs w:val="18"/>
        </w:rPr>
      </w:pPr>
      <w:r w:rsidRPr="00B84F0A">
        <w:rPr>
          <w:rFonts w:ascii="Courier New" w:hAnsi="Courier New" w:cs="Courier New"/>
          <w:sz w:val="18"/>
          <w:szCs w:val="18"/>
        </w:rPr>
        <w:t>--- -------------------- ---------</w:t>
      </w:r>
    </w:p>
    <w:p w14:paraId="5B4F001F" w14:textId="77777777" w:rsidR="00B84F0A" w:rsidRPr="00B84F0A" w:rsidRDefault="00B84F0A" w:rsidP="00B84F0A">
      <w:pPr>
        <w:rPr>
          <w:rFonts w:ascii="Courier New" w:hAnsi="Courier New" w:cs="Courier New"/>
          <w:sz w:val="18"/>
          <w:szCs w:val="18"/>
        </w:rPr>
      </w:pPr>
      <w:r w:rsidRPr="00B84F0A">
        <w:rPr>
          <w:rFonts w:ascii="Courier New" w:hAnsi="Courier New" w:cs="Courier New"/>
          <w:sz w:val="18"/>
          <w:szCs w:val="18"/>
        </w:rPr>
        <w:t xml:space="preserve">  3 tomas                kvist</w:t>
      </w:r>
    </w:p>
    <w:p w14:paraId="5B4F0020" w14:textId="77777777" w:rsidR="00B84F0A" w:rsidRPr="00B84F0A" w:rsidRDefault="00B84F0A" w:rsidP="00B84F0A">
      <w:pPr>
        <w:rPr>
          <w:rFonts w:ascii="Courier New" w:hAnsi="Courier New" w:cs="Courier New"/>
          <w:sz w:val="18"/>
          <w:szCs w:val="18"/>
        </w:rPr>
      </w:pPr>
      <w:r w:rsidRPr="00B84F0A">
        <w:rPr>
          <w:rFonts w:ascii="Courier New" w:hAnsi="Courier New" w:cs="Courier New"/>
          <w:sz w:val="18"/>
          <w:szCs w:val="18"/>
        </w:rPr>
        <w:t xml:space="preserve">  4 hans                 rosenboll</w:t>
      </w:r>
    </w:p>
    <w:p w14:paraId="5B4F0021" w14:textId="77777777" w:rsidR="00B84F0A" w:rsidRPr="00B84F0A" w:rsidRDefault="00B84F0A" w:rsidP="00B84F0A">
      <w:pPr>
        <w:rPr>
          <w:rFonts w:ascii="Courier New" w:hAnsi="Courier New" w:cs="Courier New"/>
          <w:sz w:val="18"/>
          <w:szCs w:val="18"/>
        </w:rPr>
      </w:pPr>
      <w:r w:rsidRPr="00B84F0A">
        <w:rPr>
          <w:rFonts w:ascii="Courier New" w:hAnsi="Courier New" w:cs="Courier New"/>
          <w:sz w:val="18"/>
          <w:szCs w:val="18"/>
        </w:rPr>
        <w:t xml:space="preserve">  6 gustav               möller</w:t>
      </w:r>
    </w:p>
    <w:p w14:paraId="5B4F0022" w14:textId="77777777" w:rsidR="00F145FD" w:rsidRPr="00722755" w:rsidRDefault="00F145FD" w:rsidP="00C30FE1"/>
    <w:p w14:paraId="5B4F0023" w14:textId="77777777" w:rsidR="00F145FD" w:rsidRPr="00722755" w:rsidRDefault="00F145FD" w:rsidP="00C30FE1"/>
    <w:p w14:paraId="5B4F0024" w14:textId="77777777" w:rsidR="00F145FD" w:rsidRDefault="00722755" w:rsidP="00C30FE1">
      <w:pPr>
        <w:rPr>
          <w:b/>
        </w:rPr>
      </w:pPr>
      <w:r>
        <w:rPr>
          <w:b/>
        </w:rPr>
        <w:t>Uppgift 3</w:t>
      </w:r>
    </w:p>
    <w:p w14:paraId="5B4F0025" w14:textId="77777777" w:rsidR="00722755" w:rsidRDefault="00722755" w:rsidP="00722755">
      <w:r>
        <w:t xml:space="preserve">Visa kundnummer, förnamn och efternamn för de kunder som köpt artiklar som tillhör varugrupperna </w:t>
      </w:r>
      <w:r w:rsidRPr="00B84F0A">
        <w:rPr>
          <w:color w:val="800080"/>
        </w:rPr>
        <w:t>'bondgård'</w:t>
      </w:r>
      <w:r>
        <w:t xml:space="preserve"> och </w:t>
      </w:r>
      <w:r w:rsidRPr="00B84F0A">
        <w:rPr>
          <w:color w:val="800080"/>
        </w:rPr>
        <w:t>'skäggvård'</w:t>
      </w:r>
      <w:r>
        <w:t xml:space="preserve">. </w:t>
      </w:r>
      <w:r w:rsidRPr="00B84F0A">
        <w:rPr>
          <w:b/>
        </w:rPr>
        <w:t>Lös uppgiften genom att använda</w:t>
      </w:r>
      <w:r>
        <w:rPr>
          <w:b/>
        </w:rPr>
        <w:t xml:space="preserve"> </w:t>
      </w:r>
      <w:r w:rsidRPr="00722755">
        <w:rPr>
          <w:b/>
          <w:color w:val="0000FF"/>
        </w:rPr>
        <w:t>e</w:t>
      </w:r>
      <w:r>
        <w:rPr>
          <w:b/>
          <w:color w:val="0000FF"/>
        </w:rPr>
        <w:t>qui</w:t>
      </w:r>
      <w:r w:rsidRPr="00722755">
        <w:rPr>
          <w:b/>
          <w:color w:val="0000FF"/>
        </w:rPr>
        <w:t>join</w:t>
      </w:r>
      <w:r w:rsidRPr="00B84F0A">
        <w:rPr>
          <w:b/>
        </w:rPr>
        <w:t>!</w:t>
      </w:r>
      <w:r w:rsidR="001D161C">
        <w:rPr>
          <w:b/>
        </w:rPr>
        <w:t xml:space="preserve"> </w:t>
      </w:r>
      <w:r w:rsidR="001D161C" w:rsidRPr="001D161C">
        <w:rPr>
          <w:i/>
        </w:rPr>
        <w:t>(vanlig bond</w:t>
      </w:r>
      <w:r w:rsidR="001D161C">
        <w:rPr>
          <w:i/>
        </w:rPr>
        <w:t>-</w:t>
      </w:r>
      <w:r w:rsidR="001D161C" w:rsidRPr="001D161C">
        <w:rPr>
          <w:i/>
        </w:rPr>
        <w:t>join)</w:t>
      </w:r>
      <w:r>
        <w:t xml:space="preserve"> Rätt svar:</w:t>
      </w:r>
    </w:p>
    <w:p w14:paraId="5B4F0026" w14:textId="77777777" w:rsidR="00722755" w:rsidRDefault="00722755" w:rsidP="00722755"/>
    <w:p w14:paraId="5B4F0027" w14:textId="77777777" w:rsidR="00722755" w:rsidRPr="00B84F0A" w:rsidRDefault="00722755" w:rsidP="00722755">
      <w:pPr>
        <w:rPr>
          <w:rFonts w:ascii="Courier New" w:hAnsi="Courier New" w:cs="Courier New"/>
          <w:sz w:val="18"/>
          <w:szCs w:val="18"/>
        </w:rPr>
      </w:pPr>
      <w:r w:rsidRPr="00B84F0A">
        <w:rPr>
          <w:rFonts w:ascii="Courier New" w:hAnsi="Courier New" w:cs="Courier New"/>
          <w:sz w:val="18"/>
          <w:szCs w:val="18"/>
        </w:rPr>
        <w:t>KNR FNAMN                ENAMN</w:t>
      </w:r>
    </w:p>
    <w:p w14:paraId="5B4F0028" w14:textId="77777777" w:rsidR="00722755" w:rsidRPr="00B84F0A" w:rsidRDefault="00722755" w:rsidP="00722755">
      <w:pPr>
        <w:rPr>
          <w:rFonts w:ascii="Courier New" w:hAnsi="Courier New" w:cs="Courier New"/>
          <w:sz w:val="18"/>
          <w:szCs w:val="18"/>
        </w:rPr>
      </w:pPr>
      <w:r w:rsidRPr="00B84F0A">
        <w:rPr>
          <w:rFonts w:ascii="Courier New" w:hAnsi="Courier New" w:cs="Courier New"/>
          <w:sz w:val="18"/>
          <w:szCs w:val="18"/>
        </w:rPr>
        <w:t>--- -------------------- ---------</w:t>
      </w:r>
    </w:p>
    <w:p w14:paraId="5B4F0029" w14:textId="77777777" w:rsidR="00722755" w:rsidRPr="00B84F0A" w:rsidRDefault="00722755" w:rsidP="00722755">
      <w:pPr>
        <w:rPr>
          <w:rFonts w:ascii="Courier New" w:hAnsi="Courier New" w:cs="Courier New"/>
          <w:sz w:val="18"/>
          <w:szCs w:val="18"/>
        </w:rPr>
      </w:pPr>
      <w:r w:rsidRPr="00B84F0A">
        <w:rPr>
          <w:rFonts w:ascii="Courier New" w:hAnsi="Courier New" w:cs="Courier New"/>
          <w:sz w:val="18"/>
          <w:szCs w:val="18"/>
        </w:rPr>
        <w:t xml:space="preserve">  3 tomas                kvist</w:t>
      </w:r>
    </w:p>
    <w:p w14:paraId="5B4F002A" w14:textId="77777777" w:rsidR="00722755" w:rsidRPr="00B84F0A" w:rsidRDefault="00722755" w:rsidP="00722755">
      <w:pPr>
        <w:rPr>
          <w:rFonts w:ascii="Courier New" w:hAnsi="Courier New" w:cs="Courier New"/>
          <w:sz w:val="18"/>
          <w:szCs w:val="18"/>
        </w:rPr>
      </w:pPr>
      <w:r w:rsidRPr="00B84F0A">
        <w:rPr>
          <w:rFonts w:ascii="Courier New" w:hAnsi="Courier New" w:cs="Courier New"/>
          <w:sz w:val="18"/>
          <w:szCs w:val="18"/>
        </w:rPr>
        <w:t xml:space="preserve">  4 hans                 rosenboll</w:t>
      </w:r>
    </w:p>
    <w:p w14:paraId="5B4F002B" w14:textId="77777777" w:rsidR="00722755" w:rsidRPr="00B84F0A" w:rsidRDefault="00722755" w:rsidP="00722755">
      <w:pPr>
        <w:rPr>
          <w:rFonts w:ascii="Courier New" w:hAnsi="Courier New" w:cs="Courier New"/>
          <w:sz w:val="18"/>
          <w:szCs w:val="18"/>
        </w:rPr>
      </w:pPr>
      <w:r w:rsidRPr="00B84F0A">
        <w:rPr>
          <w:rFonts w:ascii="Courier New" w:hAnsi="Courier New" w:cs="Courier New"/>
          <w:sz w:val="18"/>
          <w:szCs w:val="18"/>
        </w:rPr>
        <w:t xml:space="preserve">  6 gustav               möller</w:t>
      </w:r>
    </w:p>
    <w:p w14:paraId="5B4F002C" w14:textId="77777777" w:rsidR="00722755" w:rsidRDefault="00722755" w:rsidP="00722755">
      <w:pPr>
        <w:rPr>
          <w:b/>
        </w:rPr>
      </w:pPr>
    </w:p>
    <w:p w14:paraId="5B4F002D" w14:textId="77777777" w:rsidR="001D161C" w:rsidRDefault="001D161C" w:rsidP="00722755">
      <w:pPr>
        <w:rPr>
          <w:b/>
        </w:rPr>
      </w:pPr>
    </w:p>
    <w:p w14:paraId="5B4F002E" w14:textId="77777777" w:rsidR="005A5B8F" w:rsidRDefault="005A5B8F" w:rsidP="00722755">
      <w:pPr>
        <w:rPr>
          <w:b/>
        </w:rPr>
      </w:pPr>
    </w:p>
    <w:p w14:paraId="5B4F002F" w14:textId="77777777" w:rsidR="005A5B8F" w:rsidRDefault="005A5B8F" w:rsidP="00722755">
      <w:pPr>
        <w:rPr>
          <w:b/>
        </w:rPr>
      </w:pPr>
    </w:p>
    <w:p w14:paraId="5B4F0030" w14:textId="77777777" w:rsidR="005A5B8F" w:rsidRDefault="005A5B8F" w:rsidP="00722755">
      <w:pPr>
        <w:rPr>
          <w:b/>
        </w:rPr>
      </w:pPr>
    </w:p>
    <w:p w14:paraId="5B4F0031" w14:textId="77777777" w:rsidR="005A5B8F" w:rsidRDefault="005A5B8F" w:rsidP="00722755">
      <w:pPr>
        <w:rPr>
          <w:b/>
        </w:rPr>
      </w:pPr>
    </w:p>
    <w:p w14:paraId="5B4F0032" w14:textId="77777777" w:rsidR="005A5B8F" w:rsidRDefault="005A5B8F" w:rsidP="00722755">
      <w:pPr>
        <w:rPr>
          <w:b/>
        </w:rPr>
      </w:pPr>
    </w:p>
    <w:p w14:paraId="5B4F0033" w14:textId="77777777" w:rsidR="005A5B8F" w:rsidRDefault="005A5B8F" w:rsidP="00722755">
      <w:pPr>
        <w:rPr>
          <w:b/>
        </w:rPr>
      </w:pPr>
    </w:p>
    <w:p w14:paraId="5B4F0034" w14:textId="77777777" w:rsidR="005A5B8F" w:rsidRDefault="005A5B8F" w:rsidP="00722755">
      <w:pPr>
        <w:rPr>
          <w:b/>
        </w:rPr>
      </w:pPr>
    </w:p>
    <w:p w14:paraId="5B4F0035" w14:textId="77777777" w:rsidR="005A5B8F" w:rsidRDefault="005A5B8F" w:rsidP="00722755">
      <w:pPr>
        <w:rPr>
          <w:b/>
        </w:rPr>
      </w:pPr>
    </w:p>
    <w:p w14:paraId="5B4F0036" w14:textId="77777777" w:rsidR="001D161C" w:rsidRDefault="001D161C" w:rsidP="00722755">
      <w:pPr>
        <w:rPr>
          <w:b/>
        </w:rPr>
      </w:pPr>
      <w:r>
        <w:rPr>
          <w:b/>
        </w:rPr>
        <w:lastRenderedPageBreak/>
        <w:t>Uppgift 4</w:t>
      </w:r>
    </w:p>
    <w:p w14:paraId="5B4F0037" w14:textId="77777777" w:rsidR="001D161C" w:rsidRDefault="005A5B8F" w:rsidP="00722755">
      <w:r>
        <w:t>Visa kundnummer, förnamn, efternamn samt total summa som kunderna har handlat för. Rätt svar:</w:t>
      </w:r>
    </w:p>
    <w:p w14:paraId="5B4F0038" w14:textId="77777777" w:rsidR="005A5B8F" w:rsidRDefault="005A5B8F" w:rsidP="00722755"/>
    <w:p w14:paraId="5B4F0039" w14:textId="77777777" w:rsidR="005A5B8F" w:rsidRPr="005A5B8F" w:rsidRDefault="005A5B8F" w:rsidP="005A5B8F">
      <w:pPr>
        <w:rPr>
          <w:rFonts w:ascii="Courier New" w:hAnsi="Courier New" w:cs="Courier New"/>
          <w:sz w:val="18"/>
          <w:szCs w:val="18"/>
        </w:rPr>
      </w:pPr>
      <w:r w:rsidRPr="005A5B8F">
        <w:rPr>
          <w:rFonts w:ascii="Courier New" w:hAnsi="Courier New" w:cs="Courier New"/>
          <w:sz w:val="18"/>
          <w:szCs w:val="18"/>
        </w:rPr>
        <w:t>KNR FNAMN                ENAMN                          SUMMA</w:t>
      </w:r>
    </w:p>
    <w:p w14:paraId="5B4F003A" w14:textId="77777777" w:rsidR="005A5B8F" w:rsidRPr="005A5B8F" w:rsidRDefault="005A5B8F" w:rsidP="005A5B8F">
      <w:pPr>
        <w:rPr>
          <w:rFonts w:ascii="Courier New" w:hAnsi="Courier New" w:cs="Courier New"/>
          <w:sz w:val="18"/>
          <w:szCs w:val="18"/>
        </w:rPr>
      </w:pPr>
      <w:r w:rsidRPr="005A5B8F">
        <w:rPr>
          <w:rFonts w:ascii="Courier New" w:hAnsi="Courier New" w:cs="Courier New"/>
          <w:sz w:val="18"/>
          <w:szCs w:val="18"/>
        </w:rPr>
        <w:t>--- -------------------- ------------------------- ----------</w:t>
      </w:r>
    </w:p>
    <w:p w14:paraId="5B4F003B" w14:textId="77777777" w:rsidR="005A5B8F" w:rsidRPr="005A5B8F" w:rsidRDefault="005A5B8F" w:rsidP="005A5B8F">
      <w:pPr>
        <w:rPr>
          <w:rFonts w:ascii="Courier New" w:hAnsi="Courier New" w:cs="Courier New"/>
          <w:sz w:val="18"/>
          <w:szCs w:val="18"/>
        </w:rPr>
      </w:pPr>
      <w:r w:rsidRPr="005A5B8F">
        <w:rPr>
          <w:rFonts w:ascii="Courier New" w:hAnsi="Courier New" w:cs="Courier New"/>
          <w:sz w:val="18"/>
          <w:szCs w:val="18"/>
        </w:rPr>
        <w:t xml:space="preserve">  1 olof                 andersson                     2566,5</w:t>
      </w:r>
    </w:p>
    <w:p w14:paraId="5B4F003C" w14:textId="77777777" w:rsidR="005A5B8F" w:rsidRPr="005A5B8F" w:rsidRDefault="005A5B8F" w:rsidP="005A5B8F">
      <w:pPr>
        <w:rPr>
          <w:rFonts w:ascii="Courier New" w:hAnsi="Courier New" w:cs="Courier New"/>
          <w:sz w:val="18"/>
          <w:szCs w:val="18"/>
        </w:rPr>
      </w:pPr>
      <w:r w:rsidRPr="005A5B8F">
        <w:rPr>
          <w:rFonts w:ascii="Courier New" w:hAnsi="Courier New" w:cs="Courier New"/>
          <w:sz w:val="18"/>
          <w:szCs w:val="18"/>
        </w:rPr>
        <w:t xml:space="preserve">  2 maria                andersson                        231</w:t>
      </w:r>
    </w:p>
    <w:p w14:paraId="5B4F003D" w14:textId="77777777" w:rsidR="005A5B8F" w:rsidRPr="005A5B8F" w:rsidRDefault="005A5B8F" w:rsidP="005A5B8F">
      <w:pPr>
        <w:rPr>
          <w:rFonts w:ascii="Courier New" w:hAnsi="Courier New" w:cs="Courier New"/>
          <w:sz w:val="18"/>
          <w:szCs w:val="18"/>
        </w:rPr>
      </w:pPr>
      <w:r w:rsidRPr="005A5B8F">
        <w:rPr>
          <w:rFonts w:ascii="Courier New" w:hAnsi="Courier New" w:cs="Courier New"/>
          <w:sz w:val="18"/>
          <w:szCs w:val="18"/>
        </w:rPr>
        <w:t xml:space="preserve">  3 tomas                kvist                           1472</w:t>
      </w:r>
    </w:p>
    <w:p w14:paraId="5B4F003E" w14:textId="77777777" w:rsidR="005A5B8F" w:rsidRPr="005A5B8F" w:rsidRDefault="005A5B8F" w:rsidP="005A5B8F">
      <w:pPr>
        <w:rPr>
          <w:rFonts w:ascii="Courier New" w:hAnsi="Courier New" w:cs="Courier New"/>
          <w:sz w:val="18"/>
          <w:szCs w:val="18"/>
        </w:rPr>
      </w:pPr>
      <w:r w:rsidRPr="005A5B8F">
        <w:rPr>
          <w:rFonts w:ascii="Courier New" w:hAnsi="Courier New" w:cs="Courier New"/>
          <w:sz w:val="18"/>
          <w:szCs w:val="18"/>
        </w:rPr>
        <w:t xml:space="preserve">  4 hans                 rosenboll                     2544,5</w:t>
      </w:r>
    </w:p>
    <w:p w14:paraId="5B4F003F" w14:textId="77777777" w:rsidR="005A5B8F" w:rsidRPr="005A5B8F" w:rsidRDefault="005A5B8F" w:rsidP="005A5B8F">
      <w:pPr>
        <w:rPr>
          <w:rFonts w:ascii="Courier New" w:hAnsi="Courier New" w:cs="Courier New"/>
          <w:sz w:val="18"/>
          <w:szCs w:val="18"/>
        </w:rPr>
      </w:pPr>
      <w:r w:rsidRPr="005A5B8F">
        <w:rPr>
          <w:rFonts w:ascii="Courier New" w:hAnsi="Courier New" w:cs="Courier New"/>
          <w:sz w:val="18"/>
          <w:szCs w:val="18"/>
        </w:rPr>
        <w:t xml:space="preserve">  5 yvette               porpoix                         1590</w:t>
      </w:r>
    </w:p>
    <w:p w14:paraId="5B4F0040" w14:textId="77777777" w:rsidR="005A5B8F" w:rsidRPr="005A5B8F" w:rsidRDefault="005A5B8F" w:rsidP="005A5B8F">
      <w:pPr>
        <w:rPr>
          <w:rFonts w:ascii="Courier New" w:hAnsi="Courier New" w:cs="Courier New"/>
          <w:sz w:val="18"/>
          <w:szCs w:val="18"/>
        </w:rPr>
      </w:pPr>
      <w:r w:rsidRPr="005A5B8F">
        <w:rPr>
          <w:rFonts w:ascii="Courier New" w:hAnsi="Courier New" w:cs="Courier New"/>
          <w:sz w:val="18"/>
          <w:szCs w:val="18"/>
        </w:rPr>
        <w:t xml:space="preserve">  6 gustav               möller                        1453,5</w:t>
      </w:r>
    </w:p>
    <w:p w14:paraId="5B4F0041" w14:textId="77777777" w:rsidR="005A5B8F" w:rsidRPr="005A5B8F" w:rsidRDefault="005A5B8F" w:rsidP="005A5B8F">
      <w:pPr>
        <w:rPr>
          <w:rFonts w:ascii="Courier New" w:hAnsi="Courier New" w:cs="Courier New"/>
          <w:sz w:val="18"/>
          <w:szCs w:val="18"/>
        </w:rPr>
      </w:pPr>
      <w:r w:rsidRPr="005A5B8F">
        <w:rPr>
          <w:rFonts w:ascii="Courier New" w:hAnsi="Courier New" w:cs="Courier New"/>
          <w:sz w:val="18"/>
          <w:szCs w:val="18"/>
        </w:rPr>
        <w:t xml:space="preserve">  9 ollas                bullas                        1270,5</w:t>
      </w:r>
    </w:p>
    <w:p w14:paraId="5B4F0042" w14:textId="77777777" w:rsidR="005A5B8F" w:rsidRPr="005A5B8F" w:rsidRDefault="005A5B8F" w:rsidP="005A5B8F">
      <w:pPr>
        <w:rPr>
          <w:rFonts w:ascii="Courier New" w:hAnsi="Courier New" w:cs="Courier New"/>
          <w:sz w:val="18"/>
          <w:szCs w:val="18"/>
        </w:rPr>
      </w:pPr>
      <w:r w:rsidRPr="005A5B8F">
        <w:rPr>
          <w:rFonts w:ascii="Courier New" w:hAnsi="Courier New" w:cs="Courier New"/>
          <w:sz w:val="18"/>
          <w:szCs w:val="18"/>
        </w:rPr>
        <w:t xml:space="preserve"> 10 roger                nyberg                          4222</w:t>
      </w:r>
    </w:p>
    <w:p w14:paraId="5B4F0043" w14:textId="77777777" w:rsidR="005A5B8F" w:rsidRDefault="005A5B8F" w:rsidP="00722755"/>
    <w:p w14:paraId="5B4F0044" w14:textId="77777777" w:rsidR="005A5B8F" w:rsidRDefault="005A5B8F" w:rsidP="00722755"/>
    <w:p w14:paraId="5B4F0045" w14:textId="77777777" w:rsidR="005A5B8F" w:rsidRPr="00A6760E" w:rsidRDefault="005A5B8F" w:rsidP="00722755">
      <w:pPr>
        <w:rPr>
          <w:b/>
        </w:rPr>
      </w:pPr>
      <w:r w:rsidRPr="00A6760E">
        <w:rPr>
          <w:b/>
        </w:rPr>
        <w:t>Uppgift 5</w:t>
      </w:r>
    </w:p>
    <w:p w14:paraId="5B4F0046" w14:textId="77777777" w:rsidR="005A5B8F" w:rsidRDefault="005A5B8F" w:rsidP="00722755">
      <w:r>
        <w:t>Visa kundnummer, förnamn, efternamn samt total summa</w:t>
      </w:r>
      <w:r w:rsidR="000F42C6">
        <w:t xml:space="preserve"> </w:t>
      </w:r>
      <w:r>
        <w:t>som kunderna har handlat för, sortera så att den kund som handlat mest kommer överst.</w:t>
      </w:r>
      <w:r w:rsidR="000F42C6">
        <w:t xml:space="preserve"> Visa summan  </w:t>
      </w:r>
      <w:r w:rsidR="00D90BED">
        <w:t>utan decimacler. T</w:t>
      </w:r>
      <w:r w:rsidR="000F42C6">
        <w:t xml:space="preserve">ips! Funktionen </w:t>
      </w:r>
      <w:r w:rsidR="000F42C6" w:rsidRPr="00D90BED">
        <w:rPr>
          <w:rFonts w:ascii="Courier New" w:hAnsi="Courier New" w:cs="Courier New"/>
          <w:color w:val="0000FF"/>
          <w:sz w:val="20"/>
        </w:rPr>
        <w:t>ROUND()</w:t>
      </w:r>
      <w:r w:rsidR="00D90BED" w:rsidRPr="00D90BED">
        <w:rPr>
          <w:rFonts w:ascii="Courier New" w:hAnsi="Courier New" w:cs="Courier New"/>
          <w:color w:val="0000FF"/>
          <w:sz w:val="20"/>
        </w:rPr>
        <w:t>.</w:t>
      </w:r>
      <w:r>
        <w:t xml:space="preserve"> Rätt svar:</w:t>
      </w:r>
    </w:p>
    <w:p w14:paraId="5B4F0047" w14:textId="77777777" w:rsidR="005A5B8F" w:rsidRDefault="005A5B8F" w:rsidP="00722755"/>
    <w:p w14:paraId="5B4F0048" w14:textId="77777777" w:rsidR="00943827" w:rsidRPr="00943827" w:rsidRDefault="00943827" w:rsidP="00943827">
      <w:pPr>
        <w:rPr>
          <w:rFonts w:ascii="Courier New" w:hAnsi="Courier New" w:cs="Courier New"/>
          <w:sz w:val="18"/>
          <w:szCs w:val="18"/>
        </w:rPr>
      </w:pPr>
      <w:r w:rsidRPr="00943827">
        <w:rPr>
          <w:rFonts w:ascii="Courier New" w:hAnsi="Courier New" w:cs="Courier New"/>
          <w:sz w:val="18"/>
          <w:szCs w:val="18"/>
        </w:rPr>
        <w:t>KNR FNAMN                ENAMN                          SUMMA</w:t>
      </w:r>
    </w:p>
    <w:p w14:paraId="5B4F0049" w14:textId="217E73CC" w:rsidR="00943827" w:rsidRPr="00943827" w:rsidRDefault="00943827" w:rsidP="00943827">
      <w:pPr>
        <w:rPr>
          <w:rFonts w:ascii="Courier New" w:hAnsi="Courier New" w:cs="Courier New"/>
          <w:sz w:val="18"/>
          <w:szCs w:val="18"/>
        </w:rPr>
      </w:pPr>
      <w:r w:rsidRPr="00943827">
        <w:rPr>
          <w:rFonts w:ascii="Courier New" w:hAnsi="Courier New" w:cs="Courier New"/>
          <w:sz w:val="18"/>
          <w:szCs w:val="18"/>
        </w:rPr>
        <w:t>--- -------------------- ------------------------- ----------</w:t>
      </w:r>
      <w:r w:rsidR="00F3145E">
        <w:rPr>
          <w:rFonts w:ascii="Courier New" w:hAnsi="Courier New" w:cs="Courier New"/>
          <w:sz w:val="18"/>
          <w:szCs w:val="18"/>
        </w:rPr>
        <w:t>to</w:t>
      </w:r>
    </w:p>
    <w:p w14:paraId="5B4F004A" w14:textId="77777777" w:rsidR="00943827" w:rsidRPr="00943827" w:rsidRDefault="00943827" w:rsidP="00943827">
      <w:pPr>
        <w:rPr>
          <w:rFonts w:ascii="Courier New" w:hAnsi="Courier New" w:cs="Courier New"/>
          <w:sz w:val="18"/>
          <w:szCs w:val="18"/>
        </w:rPr>
      </w:pPr>
      <w:r w:rsidRPr="00943827">
        <w:rPr>
          <w:rFonts w:ascii="Courier New" w:hAnsi="Courier New" w:cs="Courier New"/>
          <w:sz w:val="18"/>
          <w:szCs w:val="18"/>
        </w:rPr>
        <w:t xml:space="preserve"> 10 roger                nyberg                          4222</w:t>
      </w:r>
    </w:p>
    <w:p w14:paraId="5B4F004B" w14:textId="77777777" w:rsidR="00943827" w:rsidRPr="00943827" w:rsidRDefault="00943827" w:rsidP="00943827">
      <w:pPr>
        <w:rPr>
          <w:rFonts w:ascii="Courier New" w:hAnsi="Courier New" w:cs="Courier New"/>
          <w:sz w:val="18"/>
          <w:szCs w:val="18"/>
        </w:rPr>
      </w:pPr>
      <w:r w:rsidRPr="00943827">
        <w:rPr>
          <w:rFonts w:ascii="Courier New" w:hAnsi="Courier New" w:cs="Courier New"/>
          <w:sz w:val="18"/>
          <w:szCs w:val="18"/>
        </w:rPr>
        <w:t xml:space="preserve">  1 olof                 andersson                       2567</w:t>
      </w:r>
    </w:p>
    <w:p w14:paraId="5B4F004C" w14:textId="77777777" w:rsidR="00943827" w:rsidRPr="00943827" w:rsidRDefault="00943827" w:rsidP="00943827">
      <w:pPr>
        <w:rPr>
          <w:rFonts w:ascii="Courier New" w:hAnsi="Courier New" w:cs="Courier New"/>
          <w:sz w:val="18"/>
          <w:szCs w:val="18"/>
        </w:rPr>
      </w:pPr>
      <w:r w:rsidRPr="00943827">
        <w:rPr>
          <w:rFonts w:ascii="Courier New" w:hAnsi="Courier New" w:cs="Courier New"/>
          <w:sz w:val="18"/>
          <w:szCs w:val="18"/>
        </w:rPr>
        <w:t xml:space="preserve">  4 hans                 rosenboll                       2545</w:t>
      </w:r>
    </w:p>
    <w:p w14:paraId="5B4F004D" w14:textId="77777777" w:rsidR="00943827" w:rsidRPr="00943827" w:rsidRDefault="00943827" w:rsidP="00943827">
      <w:pPr>
        <w:rPr>
          <w:rFonts w:ascii="Courier New" w:hAnsi="Courier New" w:cs="Courier New"/>
          <w:sz w:val="18"/>
          <w:szCs w:val="18"/>
        </w:rPr>
      </w:pPr>
      <w:r w:rsidRPr="00943827">
        <w:rPr>
          <w:rFonts w:ascii="Courier New" w:hAnsi="Courier New" w:cs="Courier New"/>
          <w:sz w:val="18"/>
          <w:szCs w:val="18"/>
        </w:rPr>
        <w:t xml:space="preserve">  5 yvette               porpoix                         1590</w:t>
      </w:r>
    </w:p>
    <w:p w14:paraId="5B4F004E" w14:textId="77777777" w:rsidR="00943827" w:rsidRPr="00943827" w:rsidRDefault="00943827" w:rsidP="00943827">
      <w:pPr>
        <w:rPr>
          <w:rFonts w:ascii="Courier New" w:hAnsi="Courier New" w:cs="Courier New"/>
          <w:sz w:val="18"/>
          <w:szCs w:val="18"/>
        </w:rPr>
      </w:pPr>
      <w:r w:rsidRPr="00943827">
        <w:rPr>
          <w:rFonts w:ascii="Courier New" w:hAnsi="Courier New" w:cs="Courier New"/>
          <w:sz w:val="18"/>
          <w:szCs w:val="18"/>
        </w:rPr>
        <w:t xml:space="preserve">  3 tomas                kvist                           1472</w:t>
      </w:r>
    </w:p>
    <w:p w14:paraId="5B4F004F" w14:textId="77777777" w:rsidR="00943827" w:rsidRPr="00943827" w:rsidRDefault="00943827" w:rsidP="00943827">
      <w:pPr>
        <w:rPr>
          <w:rFonts w:ascii="Courier New" w:hAnsi="Courier New" w:cs="Courier New"/>
          <w:sz w:val="18"/>
          <w:szCs w:val="18"/>
        </w:rPr>
      </w:pPr>
      <w:r w:rsidRPr="00943827">
        <w:rPr>
          <w:rFonts w:ascii="Courier New" w:hAnsi="Courier New" w:cs="Courier New"/>
          <w:sz w:val="18"/>
          <w:szCs w:val="18"/>
        </w:rPr>
        <w:t xml:space="preserve">  6 gustav               möller                          1454</w:t>
      </w:r>
    </w:p>
    <w:p w14:paraId="5B4F0050" w14:textId="77777777" w:rsidR="00943827" w:rsidRPr="00943827" w:rsidRDefault="00943827" w:rsidP="00943827">
      <w:pPr>
        <w:rPr>
          <w:rFonts w:ascii="Courier New" w:hAnsi="Courier New" w:cs="Courier New"/>
          <w:sz w:val="18"/>
          <w:szCs w:val="18"/>
        </w:rPr>
      </w:pPr>
      <w:r w:rsidRPr="00943827">
        <w:rPr>
          <w:rFonts w:ascii="Courier New" w:hAnsi="Courier New" w:cs="Courier New"/>
          <w:sz w:val="18"/>
          <w:szCs w:val="18"/>
        </w:rPr>
        <w:t xml:space="preserve">  9 ollas                bullas                          1271</w:t>
      </w:r>
    </w:p>
    <w:p w14:paraId="5B4F0051" w14:textId="77777777" w:rsidR="005A5B8F" w:rsidRPr="00943827" w:rsidRDefault="00943827" w:rsidP="00943827">
      <w:pPr>
        <w:rPr>
          <w:rFonts w:ascii="Courier New" w:hAnsi="Courier New" w:cs="Courier New"/>
          <w:sz w:val="18"/>
          <w:szCs w:val="18"/>
        </w:rPr>
      </w:pPr>
      <w:r w:rsidRPr="00943827">
        <w:rPr>
          <w:rFonts w:ascii="Courier New" w:hAnsi="Courier New" w:cs="Courier New"/>
          <w:sz w:val="18"/>
          <w:szCs w:val="18"/>
        </w:rPr>
        <w:t xml:space="preserve">  2 maria                andersson                        231</w:t>
      </w:r>
    </w:p>
    <w:p w14:paraId="5B4F0052" w14:textId="77777777" w:rsidR="005A5B8F" w:rsidRDefault="005A5B8F" w:rsidP="00722755"/>
    <w:p w14:paraId="5B4F0053" w14:textId="77777777" w:rsidR="005A5B8F" w:rsidRDefault="005A5B8F" w:rsidP="00722755"/>
    <w:p w14:paraId="5B4F0054" w14:textId="77777777" w:rsidR="005A5B8F" w:rsidRPr="008E5F37" w:rsidRDefault="00232C5D" w:rsidP="00722755">
      <w:pPr>
        <w:rPr>
          <w:b/>
        </w:rPr>
      </w:pPr>
      <w:r w:rsidRPr="008E5F37">
        <w:rPr>
          <w:b/>
        </w:rPr>
        <w:t>Uppgift 6</w:t>
      </w:r>
    </w:p>
    <w:p w14:paraId="5B4F0055" w14:textId="77777777" w:rsidR="00232C5D" w:rsidRDefault="00232C5D" w:rsidP="00722755">
      <w:r>
        <w:t>Samma som i uppgift 5, men visa bara de som handlat för mer är 1500.</w:t>
      </w:r>
    </w:p>
    <w:p w14:paraId="5B4F0056" w14:textId="77777777" w:rsidR="00232C5D" w:rsidRDefault="00232C5D" w:rsidP="00722755">
      <w:r>
        <w:t>Rätt svar:</w:t>
      </w:r>
    </w:p>
    <w:p w14:paraId="5B4F0057" w14:textId="77777777" w:rsidR="00232C5D" w:rsidRDefault="00232C5D" w:rsidP="00722755"/>
    <w:p w14:paraId="5B4F0058" w14:textId="77777777" w:rsidR="00232C5D" w:rsidRPr="00232C5D" w:rsidRDefault="00232C5D" w:rsidP="00232C5D">
      <w:pPr>
        <w:rPr>
          <w:rFonts w:ascii="Courier New" w:hAnsi="Courier New" w:cs="Courier New"/>
          <w:sz w:val="18"/>
          <w:szCs w:val="18"/>
        </w:rPr>
      </w:pPr>
      <w:r w:rsidRPr="00232C5D">
        <w:rPr>
          <w:rFonts w:ascii="Courier New" w:hAnsi="Courier New" w:cs="Courier New"/>
          <w:sz w:val="18"/>
          <w:szCs w:val="18"/>
        </w:rPr>
        <w:t>KNR FNAMN                ENAMN                          SUMMA</w:t>
      </w:r>
    </w:p>
    <w:p w14:paraId="5B4F0059" w14:textId="77777777" w:rsidR="00232C5D" w:rsidRPr="00232C5D" w:rsidRDefault="00232C5D" w:rsidP="00232C5D">
      <w:pPr>
        <w:rPr>
          <w:rFonts w:ascii="Courier New" w:hAnsi="Courier New" w:cs="Courier New"/>
          <w:sz w:val="18"/>
          <w:szCs w:val="18"/>
        </w:rPr>
      </w:pPr>
      <w:r w:rsidRPr="00232C5D">
        <w:rPr>
          <w:rFonts w:ascii="Courier New" w:hAnsi="Courier New" w:cs="Courier New"/>
          <w:sz w:val="18"/>
          <w:szCs w:val="18"/>
        </w:rPr>
        <w:t>--- -------------------- ------------------------- ----------</w:t>
      </w:r>
    </w:p>
    <w:p w14:paraId="5B4F005A" w14:textId="77777777" w:rsidR="00232C5D" w:rsidRPr="00232C5D" w:rsidRDefault="00232C5D" w:rsidP="00232C5D">
      <w:pPr>
        <w:rPr>
          <w:rFonts w:ascii="Courier New" w:hAnsi="Courier New" w:cs="Courier New"/>
          <w:sz w:val="18"/>
          <w:szCs w:val="18"/>
        </w:rPr>
      </w:pPr>
      <w:r w:rsidRPr="00232C5D">
        <w:rPr>
          <w:rFonts w:ascii="Courier New" w:hAnsi="Courier New" w:cs="Courier New"/>
          <w:sz w:val="18"/>
          <w:szCs w:val="18"/>
        </w:rPr>
        <w:t xml:space="preserve"> 10 roger                nyberg                          4222</w:t>
      </w:r>
    </w:p>
    <w:p w14:paraId="5B4F005B" w14:textId="77777777" w:rsidR="00232C5D" w:rsidRPr="00232C5D" w:rsidRDefault="00232C5D" w:rsidP="00232C5D">
      <w:pPr>
        <w:rPr>
          <w:rFonts w:ascii="Courier New" w:hAnsi="Courier New" w:cs="Courier New"/>
          <w:sz w:val="18"/>
          <w:szCs w:val="18"/>
        </w:rPr>
      </w:pPr>
      <w:r w:rsidRPr="00232C5D">
        <w:rPr>
          <w:rFonts w:ascii="Courier New" w:hAnsi="Courier New" w:cs="Courier New"/>
          <w:sz w:val="18"/>
          <w:szCs w:val="18"/>
        </w:rPr>
        <w:t xml:space="preserve">  1 olof                 andersson                       2567</w:t>
      </w:r>
    </w:p>
    <w:p w14:paraId="5B4F005C" w14:textId="77777777" w:rsidR="00232C5D" w:rsidRPr="00232C5D" w:rsidRDefault="00232C5D" w:rsidP="00232C5D">
      <w:pPr>
        <w:rPr>
          <w:rFonts w:ascii="Courier New" w:hAnsi="Courier New" w:cs="Courier New"/>
          <w:sz w:val="18"/>
          <w:szCs w:val="18"/>
        </w:rPr>
      </w:pPr>
      <w:r w:rsidRPr="00232C5D">
        <w:rPr>
          <w:rFonts w:ascii="Courier New" w:hAnsi="Courier New" w:cs="Courier New"/>
          <w:sz w:val="18"/>
          <w:szCs w:val="18"/>
        </w:rPr>
        <w:t xml:space="preserve">  4 hans                 rosenboll                       2545</w:t>
      </w:r>
    </w:p>
    <w:p w14:paraId="5B4F005D" w14:textId="77777777" w:rsidR="00232C5D" w:rsidRPr="00232C5D" w:rsidRDefault="00232C5D" w:rsidP="00232C5D">
      <w:pPr>
        <w:rPr>
          <w:rFonts w:ascii="Courier New" w:hAnsi="Courier New" w:cs="Courier New"/>
          <w:sz w:val="18"/>
          <w:szCs w:val="18"/>
        </w:rPr>
      </w:pPr>
      <w:r w:rsidRPr="00232C5D">
        <w:rPr>
          <w:rFonts w:ascii="Courier New" w:hAnsi="Courier New" w:cs="Courier New"/>
          <w:sz w:val="18"/>
          <w:szCs w:val="18"/>
        </w:rPr>
        <w:t xml:space="preserve">  5 yvette               porpoix                         1590</w:t>
      </w:r>
    </w:p>
    <w:p w14:paraId="5B4F005E" w14:textId="77777777" w:rsidR="005A5B8F" w:rsidRDefault="005A5B8F" w:rsidP="00722755"/>
    <w:p w14:paraId="5B4F005F" w14:textId="77777777" w:rsidR="005A5B8F" w:rsidRDefault="005A5B8F" w:rsidP="00722755"/>
    <w:p w14:paraId="5B4F0060" w14:textId="77777777" w:rsidR="005A5B8F" w:rsidRPr="007806EC" w:rsidRDefault="000F586A" w:rsidP="00722755">
      <w:pPr>
        <w:rPr>
          <w:b/>
        </w:rPr>
      </w:pPr>
      <w:r w:rsidRPr="007806EC">
        <w:rPr>
          <w:b/>
        </w:rPr>
        <w:t>Uppgift 7</w:t>
      </w:r>
    </w:p>
    <w:p w14:paraId="5B4F0061" w14:textId="77777777" w:rsidR="005A5B8F" w:rsidRDefault="000F586A" w:rsidP="00722755">
      <w:r>
        <w:t xml:space="preserve">Visa förnamn, efternamn med stor begynnelsebokstav för de kunder som </w:t>
      </w:r>
      <w:r w:rsidRPr="007806EC">
        <w:rPr>
          <w:color w:val="0000FF"/>
        </w:rPr>
        <w:t>inte</w:t>
      </w:r>
      <w:r w:rsidR="007806EC">
        <w:t xml:space="preserve"> har någon kundorder i systemet. Visa kolumnalias enligt nedanstående</w:t>
      </w:r>
      <w:r>
        <w:t xml:space="preserve"> Rätt svar:</w:t>
      </w:r>
    </w:p>
    <w:p w14:paraId="5B4F0062" w14:textId="77777777" w:rsidR="000F586A" w:rsidRDefault="000F586A" w:rsidP="00722755"/>
    <w:p w14:paraId="5B4F0063" w14:textId="77777777" w:rsidR="000F586A" w:rsidRPr="000F586A" w:rsidRDefault="000F586A" w:rsidP="000F586A">
      <w:pPr>
        <w:rPr>
          <w:rFonts w:ascii="Courier New" w:hAnsi="Courier New" w:cs="Courier New"/>
          <w:sz w:val="18"/>
          <w:szCs w:val="18"/>
        </w:rPr>
      </w:pPr>
      <w:r w:rsidRPr="000F586A">
        <w:rPr>
          <w:rFonts w:ascii="Courier New" w:hAnsi="Courier New" w:cs="Courier New"/>
          <w:sz w:val="18"/>
          <w:szCs w:val="18"/>
        </w:rPr>
        <w:t>FÖRNAMN              EFTERNAMN</w:t>
      </w:r>
    </w:p>
    <w:p w14:paraId="5B4F0064" w14:textId="77777777" w:rsidR="000F586A" w:rsidRPr="000F586A" w:rsidRDefault="000F586A" w:rsidP="000F586A">
      <w:pPr>
        <w:rPr>
          <w:rFonts w:ascii="Courier New" w:hAnsi="Courier New" w:cs="Courier New"/>
          <w:sz w:val="18"/>
          <w:szCs w:val="18"/>
        </w:rPr>
      </w:pPr>
      <w:r w:rsidRPr="000F586A">
        <w:rPr>
          <w:rFonts w:ascii="Courier New" w:hAnsi="Courier New" w:cs="Courier New"/>
          <w:sz w:val="18"/>
          <w:szCs w:val="18"/>
        </w:rPr>
        <w:t>-------------------- ---------</w:t>
      </w:r>
    </w:p>
    <w:p w14:paraId="5B4F0065" w14:textId="77777777" w:rsidR="000F586A" w:rsidRPr="000F586A" w:rsidRDefault="000F586A" w:rsidP="000F586A">
      <w:pPr>
        <w:rPr>
          <w:rFonts w:ascii="Courier New" w:hAnsi="Courier New" w:cs="Courier New"/>
          <w:sz w:val="18"/>
          <w:szCs w:val="18"/>
        </w:rPr>
      </w:pPr>
      <w:r w:rsidRPr="000F586A">
        <w:rPr>
          <w:rFonts w:ascii="Courier New" w:hAnsi="Courier New" w:cs="Courier New"/>
          <w:sz w:val="18"/>
          <w:szCs w:val="18"/>
        </w:rPr>
        <w:t>Zoltan               Habbervic</w:t>
      </w:r>
    </w:p>
    <w:p w14:paraId="5B4F0066" w14:textId="77777777" w:rsidR="000F586A" w:rsidRPr="000F586A" w:rsidRDefault="000F586A" w:rsidP="000F586A">
      <w:pPr>
        <w:rPr>
          <w:rFonts w:ascii="Courier New" w:hAnsi="Courier New" w:cs="Courier New"/>
          <w:sz w:val="18"/>
          <w:szCs w:val="18"/>
        </w:rPr>
      </w:pPr>
      <w:r w:rsidRPr="000F586A">
        <w:rPr>
          <w:rFonts w:ascii="Courier New" w:hAnsi="Courier New" w:cs="Courier New"/>
          <w:sz w:val="18"/>
          <w:szCs w:val="18"/>
        </w:rPr>
        <w:t>Lena                 Larsson</w:t>
      </w:r>
    </w:p>
    <w:p w14:paraId="5B4F0067" w14:textId="77777777" w:rsidR="006F69C4" w:rsidRDefault="006F69C4" w:rsidP="00C30FE1"/>
    <w:p w14:paraId="5B4F0068" w14:textId="77777777" w:rsidR="006F69C4" w:rsidRPr="004B7467" w:rsidRDefault="006F69C4" w:rsidP="00C30FE1">
      <w:pPr>
        <w:rPr>
          <w:b/>
        </w:rPr>
      </w:pPr>
      <w:r w:rsidRPr="004B7467">
        <w:rPr>
          <w:b/>
        </w:rPr>
        <w:lastRenderedPageBreak/>
        <w:t>Uppgift 8</w:t>
      </w:r>
    </w:p>
    <w:p w14:paraId="5B4F0069" w14:textId="77777777" w:rsidR="006F69C4" w:rsidRDefault="004B7467" w:rsidP="00C30FE1">
      <w:r>
        <w:t>Visa varugruppnamn samt priset för den dyraste artikeln som hör till varugruppen.</w:t>
      </w:r>
    </w:p>
    <w:p w14:paraId="5B4F006A" w14:textId="77777777" w:rsidR="004B7467" w:rsidRDefault="004B7467" w:rsidP="00C30FE1">
      <w:r>
        <w:t>Rätt svar:</w:t>
      </w:r>
    </w:p>
    <w:p w14:paraId="5B4F006B" w14:textId="77777777" w:rsidR="004B7467" w:rsidRDefault="004B7467" w:rsidP="00C30FE1"/>
    <w:p w14:paraId="5B4F006C" w14:textId="77777777" w:rsidR="004B7467" w:rsidRPr="004B7467" w:rsidRDefault="004B7467" w:rsidP="004B7467">
      <w:pPr>
        <w:rPr>
          <w:rFonts w:ascii="Courier New" w:hAnsi="Courier New" w:cs="Courier New"/>
          <w:sz w:val="18"/>
          <w:szCs w:val="18"/>
        </w:rPr>
      </w:pPr>
      <w:r w:rsidRPr="004B7467">
        <w:rPr>
          <w:rFonts w:ascii="Courier New" w:hAnsi="Courier New" w:cs="Courier New"/>
          <w:sz w:val="18"/>
          <w:szCs w:val="18"/>
        </w:rPr>
        <w:t>VGNAMN                             DYRAST</w:t>
      </w:r>
    </w:p>
    <w:p w14:paraId="5B4F006D" w14:textId="77777777" w:rsidR="004B7467" w:rsidRPr="004B7467" w:rsidRDefault="004B7467" w:rsidP="004B7467">
      <w:pPr>
        <w:rPr>
          <w:rFonts w:ascii="Courier New" w:hAnsi="Courier New" w:cs="Courier New"/>
          <w:sz w:val="18"/>
          <w:szCs w:val="18"/>
        </w:rPr>
      </w:pPr>
      <w:r w:rsidRPr="004B7467">
        <w:rPr>
          <w:rFonts w:ascii="Courier New" w:hAnsi="Courier New" w:cs="Courier New"/>
          <w:sz w:val="18"/>
          <w:szCs w:val="18"/>
        </w:rPr>
        <w:t>------------------------------ ----------</w:t>
      </w:r>
    </w:p>
    <w:p w14:paraId="5B4F006E" w14:textId="77777777" w:rsidR="004B7467" w:rsidRPr="004B7467" w:rsidRDefault="004B7467" w:rsidP="004B7467">
      <w:pPr>
        <w:rPr>
          <w:rFonts w:ascii="Courier New" w:hAnsi="Courier New" w:cs="Courier New"/>
          <w:sz w:val="18"/>
          <w:szCs w:val="18"/>
        </w:rPr>
      </w:pPr>
      <w:r w:rsidRPr="004B7467">
        <w:rPr>
          <w:rFonts w:ascii="Courier New" w:hAnsi="Courier New" w:cs="Courier New"/>
          <w:sz w:val="18"/>
          <w:szCs w:val="18"/>
        </w:rPr>
        <w:t>bondgård                              240</w:t>
      </w:r>
    </w:p>
    <w:p w14:paraId="5B4F006F" w14:textId="77777777" w:rsidR="004B7467" w:rsidRPr="004B7467" w:rsidRDefault="004B7467" w:rsidP="004B7467">
      <w:pPr>
        <w:rPr>
          <w:rFonts w:ascii="Courier New" w:hAnsi="Courier New" w:cs="Courier New"/>
          <w:sz w:val="18"/>
          <w:szCs w:val="18"/>
        </w:rPr>
      </w:pPr>
      <w:r w:rsidRPr="004B7467">
        <w:rPr>
          <w:rFonts w:ascii="Courier New" w:hAnsi="Courier New" w:cs="Courier New"/>
          <w:sz w:val="18"/>
          <w:szCs w:val="18"/>
        </w:rPr>
        <w:t>fritid                              788,5</w:t>
      </w:r>
    </w:p>
    <w:p w14:paraId="5B4F0070" w14:textId="77777777" w:rsidR="004B7467" w:rsidRPr="004B7467" w:rsidRDefault="004B7467" w:rsidP="004B7467">
      <w:pPr>
        <w:rPr>
          <w:rFonts w:ascii="Courier New" w:hAnsi="Courier New" w:cs="Courier New"/>
          <w:sz w:val="18"/>
          <w:szCs w:val="18"/>
        </w:rPr>
      </w:pPr>
      <w:r w:rsidRPr="004B7467">
        <w:rPr>
          <w:rFonts w:ascii="Courier New" w:hAnsi="Courier New" w:cs="Courier New"/>
          <w:sz w:val="18"/>
          <w:szCs w:val="18"/>
        </w:rPr>
        <w:t>jakt                                  795</w:t>
      </w:r>
    </w:p>
    <w:p w14:paraId="5B4F0071" w14:textId="77777777" w:rsidR="004B7467" w:rsidRPr="004B7467" w:rsidRDefault="004B7467" w:rsidP="004B7467">
      <w:pPr>
        <w:rPr>
          <w:rFonts w:ascii="Courier New" w:hAnsi="Courier New" w:cs="Courier New"/>
          <w:sz w:val="18"/>
          <w:szCs w:val="18"/>
        </w:rPr>
      </w:pPr>
      <w:r w:rsidRPr="004B7467">
        <w:rPr>
          <w:rFonts w:ascii="Courier New" w:hAnsi="Courier New" w:cs="Courier New"/>
          <w:sz w:val="18"/>
          <w:szCs w:val="18"/>
        </w:rPr>
        <w:t>skäggvård                           198,5</w:t>
      </w:r>
    </w:p>
    <w:p w14:paraId="5B4F0072" w14:textId="77777777" w:rsidR="00F145FD" w:rsidRDefault="00F145FD" w:rsidP="00C30FE1">
      <w:pPr>
        <w:rPr>
          <w:b/>
        </w:rPr>
      </w:pPr>
    </w:p>
    <w:p w14:paraId="5B4F0073" w14:textId="77777777" w:rsidR="004B7467" w:rsidRDefault="004B7467" w:rsidP="00C30FE1">
      <w:pPr>
        <w:rPr>
          <w:b/>
        </w:rPr>
      </w:pPr>
    </w:p>
    <w:p w14:paraId="5B4F0074" w14:textId="77777777" w:rsidR="004B7467" w:rsidRDefault="004B7467" w:rsidP="00C30FE1">
      <w:pPr>
        <w:rPr>
          <w:b/>
        </w:rPr>
      </w:pPr>
      <w:r>
        <w:rPr>
          <w:b/>
        </w:rPr>
        <w:t>Uppgift 9</w:t>
      </w:r>
    </w:p>
    <w:p w14:paraId="5B4F0075" w14:textId="77777777" w:rsidR="004B7467" w:rsidRDefault="004B7467" w:rsidP="00C30FE1">
      <w:r>
        <w:t xml:space="preserve">Visa artikelnr, samt hela sökvägen till bilden på </w:t>
      </w:r>
      <w:r w:rsidR="0091294D">
        <w:t xml:space="preserve">de artiklar som </w:t>
      </w:r>
      <w:r w:rsidR="0091294D" w:rsidRPr="0091294D">
        <w:rPr>
          <w:b/>
        </w:rPr>
        <w:t>finns med på bild</w:t>
      </w:r>
      <w:r>
        <w:t xml:space="preserve">. Sökvägen får du fram genom att konkatenera path, bildnr och filtyp. </w:t>
      </w:r>
      <w:r w:rsidRPr="00ED3213">
        <w:rPr>
          <w:rFonts w:ascii="Courier New" w:hAnsi="Courier New" w:cs="Courier New"/>
          <w:color w:val="0000FF"/>
          <w:sz w:val="20"/>
        </w:rPr>
        <w:t>Path</w:t>
      </w:r>
      <w:r w:rsidRPr="00ED3213">
        <w:rPr>
          <w:rFonts w:ascii="Courier New" w:hAnsi="Courier New" w:cs="Courier New"/>
          <w:sz w:val="20"/>
        </w:rPr>
        <w:t xml:space="preserve"> + </w:t>
      </w:r>
      <w:r w:rsidRPr="00ED3213">
        <w:rPr>
          <w:rFonts w:ascii="Courier New" w:hAnsi="Courier New" w:cs="Courier New"/>
          <w:color w:val="0000FF"/>
          <w:sz w:val="20"/>
        </w:rPr>
        <w:t>bildnr</w:t>
      </w:r>
      <w:r w:rsidRPr="00ED3213">
        <w:rPr>
          <w:rFonts w:ascii="Courier New" w:hAnsi="Courier New" w:cs="Courier New"/>
          <w:sz w:val="20"/>
        </w:rPr>
        <w:t xml:space="preserve"> + </w:t>
      </w:r>
      <w:r w:rsidRPr="00ED3213">
        <w:rPr>
          <w:rFonts w:ascii="Courier New" w:hAnsi="Courier New" w:cs="Courier New"/>
          <w:color w:val="800080"/>
          <w:sz w:val="20"/>
        </w:rPr>
        <w:t>'.'</w:t>
      </w:r>
      <w:r w:rsidRPr="00ED3213">
        <w:rPr>
          <w:rFonts w:ascii="Courier New" w:hAnsi="Courier New" w:cs="Courier New"/>
          <w:sz w:val="20"/>
        </w:rPr>
        <w:t xml:space="preserve">+ </w:t>
      </w:r>
      <w:r w:rsidRPr="00ED3213">
        <w:rPr>
          <w:rFonts w:ascii="Courier New" w:hAnsi="Courier New" w:cs="Courier New"/>
          <w:color w:val="0000FF"/>
          <w:sz w:val="20"/>
        </w:rPr>
        <w:t>filtyp</w:t>
      </w:r>
      <w:r w:rsidR="00ED3213">
        <w:t xml:space="preserve"> ger korrekt sökväg. Där '.' är en punkt. Rätt svar:</w:t>
      </w:r>
    </w:p>
    <w:p w14:paraId="5B4F0076" w14:textId="77777777" w:rsidR="00ED3213" w:rsidRDefault="00ED3213" w:rsidP="00C30FE1"/>
    <w:p w14:paraId="5B4F0077" w14:textId="77777777" w:rsidR="00ED3213" w:rsidRPr="00ED3213" w:rsidRDefault="00ED3213" w:rsidP="00ED3213">
      <w:pPr>
        <w:rPr>
          <w:rFonts w:ascii="Courier New" w:hAnsi="Courier New" w:cs="Courier New"/>
          <w:sz w:val="18"/>
          <w:szCs w:val="18"/>
        </w:rPr>
      </w:pPr>
      <w:r w:rsidRPr="00ED3213">
        <w:rPr>
          <w:rFonts w:ascii="Courier New" w:hAnsi="Courier New" w:cs="Courier New"/>
          <w:sz w:val="18"/>
          <w:szCs w:val="18"/>
        </w:rPr>
        <w:t>ARTNR SÖKVÄG</w:t>
      </w:r>
    </w:p>
    <w:p w14:paraId="5B4F0078" w14:textId="77777777" w:rsidR="00ED3213" w:rsidRPr="00ED3213" w:rsidRDefault="00ED3213" w:rsidP="00ED3213">
      <w:pPr>
        <w:rPr>
          <w:rFonts w:ascii="Courier New" w:hAnsi="Courier New" w:cs="Courier New"/>
          <w:sz w:val="18"/>
          <w:szCs w:val="18"/>
        </w:rPr>
      </w:pPr>
      <w:r w:rsidRPr="00ED3213">
        <w:rPr>
          <w:rFonts w:ascii="Courier New" w:hAnsi="Courier New" w:cs="Courier New"/>
          <w:sz w:val="18"/>
          <w:szCs w:val="18"/>
        </w:rPr>
        <w:t>----- ---------------</w:t>
      </w:r>
    </w:p>
    <w:p w14:paraId="5B4F0079" w14:textId="77777777" w:rsidR="00ED3213" w:rsidRPr="00ED3213" w:rsidRDefault="00ED3213" w:rsidP="00ED3213">
      <w:pPr>
        <w:rPr>
          <w:rFonts w:ascii="Courier New" w:hAnsi="Courier New" w:cs="Courier New"/>
          <w:sz w:val="18"/>
          <w:szCs w:val="18"/>
        </w:rPr>
      </w:pPr>
      <w:r w:rsidRPr="00ED3213">
        <w:rPr>
          <w:rFonts w:ascii="Courier New" w:hAnsi="Courier New" w:cs="Courier New"/>
          <w:sz w:val="18"/>
          <w:szCs w:val="18"/>
        </w:rPr>
        <w:t xml:space="preserve"> 1434 /bilder/1/1.jpg</w:t>
      </w:r>
    </w:p>
    <w:p w14:paraId="5B4F007A" w14:textId="77777777" w:rsidR="00ED3213" w:rsidRPr="00ED3213" w:rsidRDefault="00ED3213" w:rsidP="00ED3213">
      <w:pPr>
        <w:rPr>
          <w:rFonts w:ascii="Courier New" w:hAnsi="Courier New" w:cs="Courier New"/>
          <w:sz w:val="18"/>
          <w:szCs w:val="18"/>
        </w:rPr>
      </w:pPr>
      <w:r w:rsidRPr="00ED3213">
        <w:rPr>
          <w:rFonts w:ascii="Courier New" w:hAnsi="Courier New" w:cs="Courier New"/>
          <w:sz w:val="18"/>
          <w:szCs w:val="18"/>
        </w:rPr>
        <w:t xml:space="preserve">  113 /bilder/2/2.jpg</w:t>
      </w:r>
    </w:p>
    <w:p w14:paraId="5B4F007B" w14:textId="77777777" w:rsidR="00ED3213" w:rsidRPr="00ED3213" w:rsidRDefault="00ED3213" w:rsidP="00ED3213">
      <w:pPr>
        <w:rPr>
          <w:rFonts w:ascii="Courier New" w:hAnsi="Courier New" w:cs="Courier New"/>
          <w:sz w:val="18"/>
          <w:szCs w:val="18"/>
        </w:rPr>
      </w:pPr>
      <w:r w:rsidRPr="00ED3213">
        <w:rPr>
          <w:rFonts w:ascii="Courier New" w:hAnsi="Courier New" w:cs="Courier New"/>
          <w:sz w:val="18"/>
          <w:szCs w:val="18"/>
        </w:rPr>
        <w:t xml:space="preserve"> 5896 /bilder/3/3.jpg</w:t>
      </w:r>
    </w:p>
    <w:p w14:paraId="5B4F007C" w14:textId="77777777" w:rsidR="00ED3213" w:rsidRPr="00ED3213" w:rsidRDefault="00ED3213" w:rsidP="00ED3213">
      <w:pPr>
        <w:rPr>
          <w:rFonts w:ascii="Courier New" w:hAnsi="Courier New" w:cs="Courier New"/>
          <w:sz w:val="18"/>
          <w:szCs w:val="18"/>
        </w:rPr>
      </w:pPr>
      <w:r w:rsidRPr="00ED3213">
        <w:rPr>
          <w:rFonts w:ascii="Courier New" w:hAnsi="Courier New" w:cs="Courier New"/>
          <w:sz w:val="18"/>
          <w:szCs w:val="18"/>
        </w:rPr>
        <w:t xml:space="preserve"> 1888 /bilder/4/4.gif</w:t>
      </w:r>
    </w:p>
    <w:p w14:paraId="5B4F007D" w14:textId="77777777" w:rsidR="004B7467" w:rsidRDefault="004B7467" w:rsidP="00C30FE1">
      <w:pPr>
        <w:rPr>
          <w:b/>
        </w:rPr>
      </w:pPr>
    </w:p>
    <w:p w14:paraId="5B4F007E" w14:textId="77777777" w:rsidR="004B7467" w:rsidRDefault="004B7467" w:rsidP="00C30FE1">
      <w:pPr>
        <w:rPr>
          <w:b/>
        </w:rPr>
      </w:pPr>
    </w:p>
    <w:p w14:paraId="5B4F007F" w14:textId="77777777" w:rsidR="001D6228" w:rsidRDefault="001D6228" w:rsidP="00C30FE1">
      <w:pPr>
        <w:rPr>
          <w:b/>
        </w:rPr>
      </w:pPr>
      <w:r>
        <w:rPr>
          <w:b/>
        </w:rPr>
        <w:t>Uppgift 10</w:t>
      </w:r>
    </w:p>
    <w:p w14:paraId="5B4F0080" w14:textId="77777777" w:rsidR="001D6228" w:rsidRDefault="001D6228" w:rsidP="00C30FE1">
      <w:r>
        <w:t>Visa förnamn och efternamn för de kunder som har haft en kundorder under år 2004.</w:t>
      </w:r>
    </w:p>
    <w:p w14:paraId="5B4F0081" w14:textId="77777777" w:rsidR="001D6228" w:rsidRDefault="001D6228" w:rsidP="00C30FE1">
      <w:r>
        <w:t>Rätt svar:</w:t>
      </w:r>
    </w:p>
    <w:p w14:paraId="5B4F0082" w14:textId="77777777" w:rsidR="001D6228" w:rsidRDefault="001D6228" w:rsidP="00C30FE1"/>
    <w:p w14:paraId="5B4F0083" w14:textId="77777777" w:rsidR="001D6228" w:rsidRPr="001D6228" w:rsidRDefault="001D6228" w:rsidP="001D6228">
      <w:pPr>
        <w:rPr>
          <w:rFonts w:ascii="Courier New" w:hAnsi="Courier New" w:cs="Courier New"/>
          <w:sz w:val="18"/>
          <w:szCs w:val="18"/>
        </w:rPr>
      </w:pPr>
      <w:r w:rsidRPr="001D6228">
        <w:rPr>
          <w:rFonts w:ascii="Courier New" w:hAnsi="Courier New" w:cs="Courier New"/>
          <w:sz w:val="18"/>
          <w:szCs w:val="18"/>
        </w:rPr>
        <w:t>FNAMN                ENAMN</w:t>
      </w:r>
    </w:p>
    <w:p w14:paraId="5B4F0084" w14:textId="77777777" w:rsidR="001D6228" w:rsidRPr="001D6228" w:rsidRDefault="001D6228" w:rsidP="001D6228">
      <w:pPr>
        <w:rPr>
          <w:rFonts w:ascii="Courier New" w:hAnsi="Courier New" w:cs="Courier New"/>
          <w:sz w:val="18"/>
          <w:szCs w:val="18"/>
        </w:rPr>
      </w:pPr>
      <w:r w:rsidRPr="001D6228">
        <w:rPr>
          <w:rFonts w:ascii="Courier New" w:hAnsi="Courier New" w:cs="Courier New"/>
          <w:sz w:val="18"/>
          <w:szCs w:val="18"/>
        </w:rPr>
        <w:t>-------------------- ---------</w:t>
      </w:r>
    </w:p>
    <w:p w14:paraId="5B4F0085" w14:textId="77777777" w:rsidR="001D6228" w:rsidRPr="001D6228" w:rsidRDefault="001D6228" w:rsidP="001D6228">
      <w:pPr>
        <w:rPr>
          <w:rFonts w:ascii="Courier New" w:hAnsi="Courier New" w:cs="Courier New"/>
          <w:sz w:val="18"/>
          <w:szCs w:val="18"/>
        </w:rPr>
      </w:pPr>
      <w:r w:rsidRPr="001D6228">
        <w:rPr>
          <w:rFonts w:ascii="Courier New" w:hAnsi="Courier New" w:cs="Courier New"/>
          <w:sz w:val="18"/>
          <w:szCs w:val="18"/>
        </w:rPr>
        <w:t>olof                 andersson</w:t>
      </w:r>
    </w:p>
    <w:p w14:paraId="5B4F0086" w14:textId="77777777" w:rsidR="001D6228" w:rsidRPr="001D6228" w:rsidRDefault="001D6228" w:rsidP="001D6228">
      <w:pPr>
        <w:rPr>
          <w:rFonts w:ascii="Courier New" w:hAnsi="Courier New" w:cs="Courier New"/>
          <w:sz w:val="18"/>
          <w:szCs w:val="18"/>
        </w:rPr>
      </w:pPr>
      <w:r w:rsidRPr="001D6228">
        <w:rPr>
          <w:rFonts w:ascii="Courier New" w:hAnsi="Courier New" w:cs="Courier New"/>
          <w:sz w:val="18"/>
          <w:szCs w:val="18"/>
        </w:rPr>
        <w:t>gustav               möller</w:t>
      </w:r>
    </w:p>
    <w:p w14:paraId="5B4F0087" w14:textId="77777777" w:rsidR="004B7467" w:rsidRDefault="004B7467" w:rsidP="00C30FE1">
      <w:pPr>
        <w:rPr>
          <w:b/>
        </w:rPr>
      </w:pPr>
    </w:p>
    <w:p w14:paraId="5B4F0088" w14:textId="77777777" w:rsidR="001D6228" w:rsidRDefault="001D6228" w:rsidP="00C30FE1">
      <w:pPr>
        <w:rPr>
          <w:b/>
        </w:rPr>
      </w:pPr>
      <w:r>
        <w:rPr>
          <w:b/>
        </w:rPr>
        <w:t xml:space="preserve">Frivillig extrauppgift </w:t>
      </w:r>
      <w:r w:rsidRPr="001D6228">
        <w:t>(ingår inte i labben)</w:t>
      </w:r>
    </w:p>
    <w:p w14:paraId="5B4F0089" w14:textId="77777777" w:rsidR="004B7467" w:rsidRPr="001D6228" w:rsidRDefault="001D6228" w:rsidP="00C30FE1">
      <w:r w:rsidRPr="001D6228">
        <w:t>Visa ordernummer och totalt ordervärde för den dyraste kundordern.</w:t>
      </w:r>
    </w:p>
    <w:p w14:paraId="5B4F008A" w14:textId="77777777" w:rsidR="001D6228" w:rsidRDefault="001D6228" w:rsidP="00C30FE1">
      <w:r>
        <w:t>Rätt svar:</w:t>
      </w:r>
    </w:p>
    <w:p w14:paraId="5B4F008B" w14:textId="77777777" w:rsidR="001D6228" w:rsidRDefault="001D6228" w:rsidP="00C30FE1"/>
    <w:p w14:paraId="5B4F008C" w14:textId="77777777" w:rsidR="001D6228" w:rsidRPr="001D6228" w:rsidRDefault="001D6228" w:rsidP="001D6228">
      <w:pPr>
        <w:rPr>
          <w:rFonts w:ascii="Courier New" w:hAnsi="Courier New" w:cs="Courier New"/>
          <w:sz w:val="18"/>
          <w:szCs w:val="18"/>
        </w:rPr>
      </w:pPr>
      <w:r w:rsidRPr="001D6228">
        <w:rPr>
          <w:rFonts w:ascii="Courier New" w:hAnsi="Courier New" w:cs="Courier New"/>
          <w:sz w:val="18"/>
          <w:szCs w:val="18"/>
        </w:rPr>
        <w:t>ORDNR      SUMMA</w:t>
      </w:r>
    </w:p>
    <w:p w14:paraId="5B4F008D" w14:textId="77777777" w:rsidR="001D6228" w:rsidRPr="001D6228" w:rsidRDefault="001D6228" w:rsidP="001D6228">
      <w:pPr>
        <w:rPr>
          <w:rFonts w:ascii="Courier New" w:hAnsi="Courier New" w:cs="Courier New"/>
          <w:sz w:val="18"/>
          <w:szCs w:val="18"/>
        </w:rPr>
      </w:pPr>
      <w:r w:rsidRPr="001D6228">
        <w:rPr>
          <w:rFonts w:ascii="Courier New" w:hAnsi="Courier New" w:cs="Courier New"/>
          <w:sz w:val="18"/>
          <w:szCs w:val="18"/>
        </w:rPr>
        <w:t>----- ----------</w:t>
      </w:r>
    </w:p>
    <w:p w14:paraId="5B4F008E" w14:textId="77777777" w:rsidR="001D6228" w:rsidRPr="001D6228" w:rsidRDefault="001D6228" w:rsidP="001D6228">
      <w:pPr>
        <w:rPr>
          <w:rFonts w:ascii="Courier New" w:hAnsi="Courier New" w:cs="Courier New"/>
          <w:sz w:val="18"/>
          <w:szCs w:val="18"/>
        </w:rPr>
      </w:pPr>
      <w:r w:rsidRPr="001D6228">
        <w:rPr>
          <w:rFonts w:ascii="Courier New" w:hAnsi="Courier New" w:cs="Courier New"/>
          <w:sz w:val="18"/>
          <w:szCs w:val="18"/>
        </w:rPr>
        <w:t xml:space="preserve">  324       4222</w:t>
      </w:r>
    </w:p>
    <w:p w14:paraId="5B4F008F" w14:textId="77777777" w:rsidR="004B7467" w:rsidRDefault="004B7467" w:rsidP="00C30FE1">
      <w:pPr>
        <w:rPr>
          <w:b/>
        </w:rPr>
      </w:pPr>
    </w:p>
    <w:p w14:paraId="5B4F0090" w14:textId="77777777" w:rsidR="00B1651D" w:rsidRDefault="00B1651D" w:rsidP="00B1651D">
      <w:pPr>
        <w:rPr>
          <w:b/>
        </w:rPr>
      </w:pPr>
    </w:p>
    <w:p w14:paraId="5B4F0091" w14:textId="77777777" w:rsidR="00F160E2" w:rsidRDefault="00F160E2" w:rsidP="00F160E2">
      <w:pPr>
        <w:rPr>
          <w:b/>
        </w:rPr>
      </w:pPr>
      <w:r>
        <w:rPr>
          <w:b/>
        </w:rPr>
        <w:t>Laborationen lämnas i Learn (Blackboard). Klicka på länken Uppgifter.</w:t>
      </w:r>
    </w:p>
    <w:p w14:paraId="5B4F0092" w14:textId="77777777" w:rsidR="00A752AB" w:rsidRPr="00C77E45" w:rsidRDefault="00A752AB" w:rsidP="00B1651D">
      <w:pPr>
        <w:rPr>
          <w:b/>
          <w:color w:val="800000"/>
        </w:rPr>
      </w:pPr>
    </w:p>
    <w:p w14:paraId="5B4F0093" w14:textId="77777777" w:rsidR="00C77E45" w:rsidRPr="006228FD" w:rsidRDefault="00B1651D" w:rsidP="00C30FE1">
      <w:pPr>
        <w:rPr>
          <w:b/>
        </w:rPr>
      </w:pPr>
      <w:r>
        <w:rPr>
          <w:b/>
        </w:rPr>
        <w:t xml:space="preserve">Pär Douhan </w:t>
      </w:r>
      <w:hyperlink r:id="rId7" w:history="1">
        <w:r w:rsidRPr="00734C6C">
          <w:rPr>
            <w:rStyle w:val="Hyperlink"/>
            <w:b/>
          </w:rPr>
          <w:t>pdo@du.se</w:t>
        </w:r>
      </w:hyperlink>
      <w:r>
        <w:rPr>
          <w:b/>
        </w:rPr>
        <w:t xml:space="preserve"> </w:t>
      </w:r>
    </w:p>
    <w:sectPr w:rsidR="00C77E45" w:rsidRPr="006228FD" w:rsidSect="00E44E27">
      <w:headerReference w:type="default" r:id="rId8"/>
      <w:footerReference w:type="default" r:id="rId9"/>
      <w:pgSz w:w="11906" w:h="16838"/>
      <w:pgMar w:top="2268" w:right="1701" w:bottom="1418" w:left="1701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0181F0" w14:textId="77777777" w:rsidR="00CD127A" w:rsidRDefault="00CD127A">
      <w:r>
        <w:separator/>
      </w:r>
    </w:p>
  </w:endnote>
  <w:endnote w:type="continuationSeparator" w:id="0">
    <w:p w14:paraId="47945BB7" w14:textId="77777777" w:rsidR="00CD127A" w:rsidRDefault="00CD1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F00A4" w14:textId="77777777" w:rsidR="004A41D3" w:rsidRPr="004A41D3" w:rsidRDefault="00DA677B" w:rsidP="004A41D3">
    <w:pPr>
      <w:pStyle w:val="Footer"/>
      <w:jc w:val="center"/>
      <w:rPr>
        <w:sz w:val="20"/>
      </w:rPr>
    </w:pPr>
    <w:r w:rsidRPr="004A41D3">
      <w:rPr>
        <w:rStyle w:val="PageNumber"/>
        <w:sz w:val="20"/>
      </w:rPr>
      <w:fldChar w:fldCharType="begin"/>
    </w:r>
    <w:r w:rsidR="004A41D3" w:rsidRPr="004A41D3">
      <w:rPr>
        <w:rStyle w:val="PageNumber"/>
        <w:sz w:val="20"/>
      </w:rPr>
      <w:instrText xml:space="preserve"> PAGE </w:instrText>
    </w:r>
    <w:r w:rsidRPr="004A41D3">
      <w:rPr>
        <w:rStyle w:val="PageNumber"/>
        <w:sz w:val="20"/>
      </w:rPr>
      <w:fldChar w:fldCharType="separate"/>
    </w:r>
    <w:r w:rsidR="009E37E4">
      <w:rPr>
        <w:rStyle w:val="PageNumber"/>
        <w:noProof/>
        <w:sz w:val="20"/>
      </w:rPr>
      <w:t>5</w:t>
    </w:r>
    <w:r w:rsidRPr="004A41D3">
      <w:rPr>
        <w:rStyle w:val="PageNumber"/>
        <w:sz w:val="20"/>
      </w:rPr>
      <w:fldChar w:fldCharType="end"/>
    </w:r>
    <w:r w:rsidR="004A41D3" w:rsidRPr="004A41D3">
      <w:rPr>
        <w:rStyle w:val="PageNumber"/>
        <w:sz w:val="20"/>
      </w:rPr>
      <w:t>(</w:t>
    </w:r>
    <w:r w:rsidRPr="004A41D3">
      <w:rPr>
        <w:rStyle w:val="PageNumber"/>
        <w:sz w:val="20"/>
      </w:rPr>
      <w:fldChar w:fldCharType="begin"/>
    </w:r>
    <w:r w:rsidR="004A41D3" w:rsidRPr="004A41D3">
      <w:rPr>
        <w:rStyle w:val="PageNumber"/>
        <w:sz w:val="20"/>
      </w:rPr>
      <w:instrText xml:space="preserve"> NUMPAGES </w:instrText>
    </w:r>
    <w:r w:rsidRPr="004A41D3">
      <w:rPr>
        <w:rStyle w:val="PageNumber"/>
        <w:sz w:val="20"/>
      </w:rPr>
      <w:fldChar w:fldCharType="separate"/>
    </w:r>
    <w:r w:rsidR="009E37E4">
      <w:rPr>
        <w:rStyle w:val="PageNumber"/>
        <w:noProof/>
        <w:sz w:val="20"/>
      </w:rPr>
      <w:t>6</w:t>
    </w:r>
    <w:r w:rsidRPr="004A41D3">
      <w:rPr>
        <w:rStyle w:val="PageNumber"/>
        <w:sz w:val="20"/>
      </w:rPr>
      <w:fldChar w:fldCharType="end"/>
    </w:r>
    <w:r w:rsidR="004A41D3" w:rsidRPr="004A41D3">
      <w:rPr>
        <w:rStyle w:val="PageNumber"/>
        <w:sz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0E0DB" w14:textId="77777777" w:rsidR="00CD127A" w:rsidRDefault="00CD127A">
      <w:r>
        <w:separator/>
      </w:r>
    </w:p>
  </w:footnote>
  <w:footnote w:type="continuationSeparator" w:id="0">
    <w:p w14:paraId="53832E5C" w14:textId="77777777" w:rsidR="00CD127A" w:rsidRDefault="00CD1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ook w:val="01E0" w:firstRow="1" w:lastRow="1" w:firstColumn="1" w:lastColumn="1" w:noHBand="0" w:noVBand="0"/>
    </w:tblPr>
    <w:tblGrid>
      <w:gridCol w:w="1086"/>
      <w:gridCol w:w="3172"/>
      <w:gridCol w:w="4246"/>
    </w:tblGrid>
    <w:tr w:rsidR="004A41D3" w14:paraId="5B4F009D" w14:textId="77777777" w:rsidTr="00731E01">
      <w:tc>
        <w:tcPr>
          <w:tcW w:w="631" w:type="pct"/>
        </w:tcPr>
        <w:p w14:paraId="5B4F009B" w14:textId="77777777" w:rsidR="004A41D3" w:rsidRDefault="00DC6E46">
          <w:pPr>
            <w:pStyle w:val="Header"/>
          </w:pPr>
          <w:r>
            <w:rPr>
              <w:noProof/>
            </w:rPr>
            <w:drawing>
              <wp:inline distT="0" distB="0" distL="0" distR="0" wp14:anchorId="5B4F00A7" wp14:editId="5B4F00A8">
                <wp:extent cx="552450" cy="695325"/>
                <wp:effectExtent l="0" t="0" r="0" b="9525"/>
                <wp:docPr id="2" name="Bild 2" descr="loggaH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gaHD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245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9" w:type="pct"/>
          <w:gridSpan w:val="2"/>
        </w:tcPr>
        <w:p w14:paraId="5B4F009C" w14:textId="2717C432" w:rsidR="004A41D3" w:rsidRPr="00731E01" w:rsidRDefault="00A71733" w:rsidP="004A41D3">
          <w:pPr>
            <w:pStyle w:val="Header"/>
            <w:rPr>
              <w:sz w:val="20"/>
            </w:rPr>
          </w:pPr>
          <w:r>
            <w:rPr>
              <w:sz w:val="20"/>
            </w:rPr>
            <w:t>Databaskursen. Labben senast uppdaterad 20</w:t>
          </w:r>
          <w:r w:rsidR="00BA01E6">
            <w:rPr>
              <w:sz w:val="20"/>
            </w:rPr>
            <w:t>20</w:t>
          </w:r>
          <w:r>
            <w:rPr>
              <w:sz w:val="20"/>
            </w:rPr>
            <w:t>-0</w:t>
          </w:r>
          <w:r w:rsidR="00BA01E6">
            <w:rPr>
              <w:sz w:val="20"/>
            </w:rPr>
            <w:t>8</w:t>
          </w:r>
          <w:r>
            <w:rPr>
              <w:sz w:val="20"/>
            </w:rPr>
            <w:t>-2</w:t>
          </w:r>
          <w:r w:rsidR="00BA01E6">
            <w:rPr>
              <w:sz w:val="20"/>
            </w:rPr>
            <w:t>8</w:t>
          </w:r>
        </w:p>
      </w:tc>
    </w:tr>
    <w:tr w:rsidR="004A41D3" w14:paraId="5B4F00A1" w14:textId="77777777" w:rsidTr="00731E01">
      <w:tc>
        <w:tcPr>
          <w:tcW w:w="2500" w:type="pct"/>
          <w:gridSpan w:val="2"/>
        </w:tcPr>
        <w:p w14:paraId="5B4F009E" w14:textId="77777777" w:rsidR="004A41D3" w:rsidRPr="00731E01" w:rsidRDefault="004A41D3">
          <w:pPr>
            <w:pStyle w:val="Header"/>
            <w:rPr>
              <w:sz w:val="20"/>
            </w:rPr>
          </w:pPr>
        </w:p>
        <w:p w14:paraId="5B4F009F" w14:textId="77777777" w:rsidR="004A41D3" w:rsidRPr="00731E01" w:rsidRDefault="004A41D3">
          <w:pPr>
            <w:pStyle w:val="Header"/>
            <w:rPr>
              <w:sz w:val="20"/>
            </w:rPr>
          </w:pPr>
          <w:r w:rsidRPr="00731E01">
            <w:rPr>
              <w:sz w:val="20"/>
            </w:rPr>
            <w:t>Kursansvarig: Pär Douhan</w:t>
          </w:r>
        </w:p>
      </w:tc>
      <w:tc>
        <w:tcPr>
          <w:tcW w:w="2500" w:type="pct"/>
        </w:tcPr>
        <w:p w14:paraId="5B4F00A0" w14:textId="77777777" w:rsidR="004A41D3" w:rsidRDefault="004A41D3">
          <w:pPr>
            <w:pStyle w:val="Header"/>
          </w:pPr>
        </w:p>
      </w:tc>
    </w:tr>
  </w:tbl>
  <w:p w14:paraId="5B4F00A2" w14:textId="77777777" w:rsidR="004A41D3" w:rsidRDefault="004A41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A35AA"/>
    <w:multiLevelType w:val="hybridMultilevel"/>
    <w:tmpl w:val="18526F12"/>
    <w:lvl w:ilvl="0" w:tplc="041D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052"/>
    <w:rsid w:val="0000560B"/>
    <w:rsid w:val="00016ECE"/>
    <w:rsid w:val="000261B2"/>
    <w:rsid w:val="0002683E"/>
    <w:rsid w:val="00034AC8"/>
    <w:rsid w:val="00055B93"/>
    <w:rsid w:val="000B5660"/>
    <w:rsid w:val="000C2755"/>
    <w:rsid w:val="000C7059"/>
    <w:rsid w:val="000D1A04"/>
    <w:rsid w:val="000D6A64"/>
    <w:rsid w:val="000F42C6"/>
    <w:rsid w:val="000F4FB9"/>
    <w:rsid w:val="000F586A"/>
    <w:rsid w:val="00155E1B"/>
    <w:rsid w:val="001730FB"/>
    <w:rsid w:val="001825B7"/>
    <w:rsid w:val="00196E7B"/>
    <w:rsid w:val="001B06F6"/>
    <w:rsid w:val="001C3607"/>
    <w:rsid w:val="001D161C"/>
    <w:rsid w:val="001D1B03"/>
    <w:rsid w:val="001D6228"/>
    <w:rsid w:val="001F665E"/>
    <w:rsid w:val="00223FA3"/>
    <w:rsid w:val="00230B43"/>
    <w:rsid w:val="00232C5D"/>
    <w:rsid w:val="002529B1"/>
    <w:rsid w:val="002A284E"/>
    <w:rsid w:val="002E0B50"/>
    <w:rsid w:val="002E1230"/>
    <w:rsid w:val="0032192D"/>
    <w:rsid w:val="00325A05"/>
    <w:rsid w:val="003912AD"/>
    <w:rsid w:val="003C2068"/>
    <w:rsid w:val="003C52FD"/>
    <w:rsid w:val="003E676C"/>
    <w:rsid w:val="00413C03"/>
    <w:rsid w:val="00421FB9"/>
    <w:rsid w:val="00473708"/>
    <w:rsid w:val="004826FA"/>
    <w:rsid w:val="004858EE"/>
    <w:rsid w:val="004906FC"/>
    <w:rsid w:val="004A41D3"/>
    <w:rsid w:val="004B5658"/>
    <w:rsid w:val="004B62AF"/>
    <w:rsid w:val="004B7467"/>
    <w:rsid w:val="004D1442"/>
    <w:rsid w:val="00520356"/>
    <w:rsid w:val="0054316B"/>
    <w:rsid w:val="00555974"/>
    <w:rsid w:val="00567E91"/>
    <w:rsid w:val="005935CE"/>
    <w:rsid w:val="005956E1"/>
    <w:rsid w:val="005A5B8F"/>
    <w:rsid w:val="005B2E70"/>
    <w:rsid w:val="005B3B09"/>
    <w:rsid w:val="005D2CEA"/>
    <w:rsid w:val="005D7DEB"/>
    <w:rsid w:val="005F212A"/>
    <w:rsid w:val="00605F8E"/>
    <w:rsid w:val="006228FD"/>
    <w:rsid w:val="006F2902"/>
    <w:rsid w:val="006F69C4"/>
    <w:rsid w:val="00722755"/>
    <w:rsid w:val="00731E01"/>
    <w:rsid w:val="00737AAA"/>
    <w:rsid w:val="00764706"/>
    <w:rsid w:val="00772D96"/>
    <w:rsid w:val="007754B0"/>
    <w:rsid w:val="007806EC"/>
    <w:rsid w:val="00784C29"/>
    <w:rsid w:val="00785641"/>
    <w:rsid w:val="007A0FA8"/>
    <w:rsid w:val="007B1FC8"/>
    <w:rsid w:val="007E7F03"/>
    <w:rsid w:val="007F0F27"/>
    <w:rsid w:val="00814E05"/>
    <w:rsid w:val="0083211E"/>
    <w:rsid w:val="00853C0B"/>
    <w:rsid w:val="008641F4"/>
    <w:rsid w:val="00873F9C"/>
    <w:rsid w:val="00891D1A"/>
    <w:rsid w:val="008A4052"/>
    <w:rsid w:val="008C49CE"/>
    <w:rsid w:val="008D54EF"/>
    <w:rsid w:val="008D58AD"/>
    <w:rsid w:val="008E5F37"/>
    <w:rsid w:val="0091294D"/>
    <w:rsid w:val="0091466D"/>
    <w:rsid w:val="00931052"/>
    <w:rsid w:val="009310BD"/>
    <w:rsid w:val="009315A6"/>
    <w:rsid w:val="00943827"/>
    <w:rsid w:val="009500F0"/>
    <w:rsid w:val="0095387A"/>
    <w:rsid w:val="00982356"/>
    <w:rsid w:val="00982744"/>
    <w:rsid w:val="009B7866"/>
    <w:rsid w:val="009C2062"/>
    <w:rsid w:val="009D0533"/>
    <w:rsid w:val="009D08DA"/>
    <w:rsid w:val="009E3101"/>
    <w:rsid w:val="009E37E4"/>
    <w:rsid w:val="009F5EC4"/>
    <w:rsid w:val="00A03E3D"/>
    <w:rsid w:val="00A66BF7"/>
    <w:rsid w:val="00A6760E"/>
    <w:rsid w:val="00A71733"/>
    <w:rsid w:val="00A752AB"/>
    <w:rsid w:val="00A851F1"/>
    <w:rsid w:val="00A91722"/>
    <w:rsid w:val="00AB3DDF"/>
    <w:rsid w:val="00AB4774"/>
    <w:rsid w:val="00AC2AF1"/>
    <w:rsid w:val="00AE4573"/>
    <w:rsid w:val="00AE6220"/>
    <w:rsid w:val="00AF354C"/>
    <w:rsid w:val="00B04EC6"/>
    <w:rsid w:val="00B1651D"/>
    <w:rsid w:val="00B17158"/>
    <w:rsid w:val="00B330CB"/>
    <w:rsid w:val="00B64CCB"/>
    <w:rsid w:val="00B67FD6"/>
    <w:rsid w:val="00B72201"/>
    <w:rsid w:val="00B777BE"/>
    <w:rsid w:val="00B84F0A"/>
    <w:rsid w:val="00B87A0C"/>
    <w:rsid w:val="00B938E9"/>
    <w:rsid w:val="00B944A8"/>
    <w:rsid w:val="00BA01E6"/>
    <w:rsid w:val="00BA7A1B"/>
    <w:rsid w:val="00BB5908"/>
    <w:rsid w:val="00BE6C46"/>
    <w:rsid w:val="00BE7040"/>
    <w:rsid w:val="00C133F4"/>
    <w:rsid w:val="00C30FE1"/>
    <w:rsid w:val="00C472D6"/>
    <w:rsid w:val="00C53878"/>
    <w:rsid w:val="00C77E45"/>
    <w:rsid w:val="00CA6AA4"/>
    <w:rsid w:val="00CD0415"/>
    <w:rsid w:val="00CD127A"/>
    <w:rsid w:val="00CE1E35"/>
    <w:rsid w:val="00CE22C5"/>
    <w:rsid w:val="00D2109A"/>
    <w:rsid w:val="00D6206D"/>
    <w:rsid w:val="00D81D2B"/>
    <w:rsid w:val="00D837F2"/>
    <w:rsid w:val="00D8689D"/>
    <w:rsid w:val="00D873D2"/>
    <w:rsid w:val="00D90BED"/>
    <w:rsid w:val="00DA677B"/>
    <w:rsid w:val="00DB42D2"/>
    <w:rsid w:val="00DC6E46"/>
    <w:rsid w:val="00DD3FD8"/>
    <w:rsid w:val="00DE53F5"/>
    <w:rsid w:val="00DF2B54"/>
    <w:rsid w:val="00E037EE"/>
    <w:rsid w:val="00E107E5"/>
    <w:rsid w:val="00E30773"/>
    <w:rsid w:val="00E44E27"/>
    <w:rsid w:val="00E75530"/>
    <w:rsid w:val="00EC3CD6"/>
    <w:rsid w:val="00ED3213"/>
    <w:rsid w:val="00F145FD"/>
    <w:rsid w:val="00F160E2"/>
    <w:rsid w:val="00F218B9"/>
    <w:rsid w:val="00F3145E"/>
    <w:rsid w:val="00F514E2"/>
    <w:rsid w:val="00F755AE"/>
    <w:rsid w:val="00F84365"/>
    <w:rsid w:val="00FB01AC"/>
    <w:rsid w:val="00FE5E6C"/>
    <w:rsid w:val="00FF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4EFF7C"/>
  <w15:docId w15:val="{3BD32480-4A86-436F-A43A-A559F7D1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4E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autoRedefine/>
    <w:qFormat/>
    <w:rsid w:val="00F514E2"/>
    <w:pPr>
      <w:keepNext/>
      <w:spacing w:before="100" w:beforeAutospacing="1" w:after="480"/>
      <w:outlineLvl w:val="0"/>
    </w:pPr>
    <w:rPr>
      <w:rFonts w:ascii="Microsoft Sans Serif" w:hAnsi="Microsoft Sans Serif" w:cs="Tahoma"/>
      <w:kern w:val="28"/>
      <w:sz w:val="44"/>
    </w:rPr>
  </w:style>
  <w:style w:type="paragraph" w:styleId="Heading2">
    <w:name w:val="heading 2"/>
    <w:basedOn w:val="Normal"/>
    <w:next w:val="Normal"/>
    <w:autoRedefine/>
    <w:qFormat/>
    <w:rsid w:val="00F514E2"/>
    <w:pPr>
      <w:keepNext/>
      <w:spacing w:before="240" w:after="120"/>
      <w:outlineLvl w:val="1"/>
    </w:pPr>
    <w:rPr>
      <w:rFonts w:ascii="Arial" w:hAnsi="Arial"/>
      <w:b/>
      <w:sz w:val="32"/>
    </w:rPr>
  </w:style>
  <w:style w:type="paragraph" w:styleId="Heading3">
    <w:name w:val="heading 3"/>
    <w:basedOn w:val="Normal"/>
    <w:next w:val="Normal"/>
    <w:autoRedefine/>
    <w:qFormat/>
    <w:rsid w:val="00F514E2"/>
    <w:pPr>
      <w:keepNext/>
      <w:spacing w:before="360" w:after="120"/>
      <w:outlineLvl w:val="2"/>
    </w:pPr>
    <w:rPr>
      <w:rFonts w:ascii="Microsoft Sans Serif" w:hAnsi="Microsoft Sans Seri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ntafrga">
    <w:name w:val="Tentafråga"/>
    <w:basedOn w:val="Normal"/>
    <w:rsid w:val="00F514E2"/>
    <w:pPr>
      <w:spacing w:before="240" w:after="120"/>
    </w:pPr>
    <w:rPr>
      <w:rFonts w:ascii="Comic Sans MS" w:hAnsi="Comic Sans MS"/>
      <w:b/>
      <w:sz w:val="28"/>
    </w:rPr>
  </w:style>
  <w:style w:type="paragraph" w:customStyle="1" w:styleId="Figurtext">
    <w:name w:val="Figurtext"/>
    <w:basedOn w:val="Normal"/>
    <w:rsid w:val="00F514E2"/>
    <w:pPr>
      <w:ind w:left="480" w:hanging="480"/>
    </w:pPr>
    <w:rPr>
      <w:i/>
      <w:sz w:val="20"/>
      <w:lang w:val="en-GB"/>
    </w:rPr>
  </w:style>
  <w:style w:type="paragraph" w:customStyle="1" w:styleId="Textruta">
    <w:name w:val="Textruta"/>
    <w:basedOn w:val="Normal"/>
    <w:rsid w:val="00F514E2"/>
    <w:rPr>
      <w:rFonts w:ascii="Tahoma" w:hAnsi="Tahoma"/>
      <w:sz w:val="20"/>
    </w:rPr>
  </w:style>
  <w:style w:type="character" w:styleId="Hyperlink">
    <w:name w:val="Hyperlink"/>
    <w:rsid w:val="004B62AF"/>
    <w:rPr>
      <w:color w:val="0000FF"/>
      <w:u w:val="single"/>
    </w:rPr>
  </w:style>
  <w:style w:type="paragraph" w:styleId="Header">
    <w:name w:val="header"/>
    <w:basedOn w:val="Normal"/>
    <w:link w:val="HeaderChar"/>
    <w:rsid w:val="004A41D3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4A41D3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4A4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A41D3"/>
  </w:style>
  <w:style w:type="character" w:customStyle="1" w:styleId="HeaderChar">
    <w:name w:val="Header Char"/>
    <w:link w:val="Header"/>
    <w:rsid w:val="000261B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do@du.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elle\Application%20Data\Microsoft\Mallar\Erik%20Walla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Erik Walla</Template>
  <TotalTime>76</TotalTime>
  <Pages>6</Pages>
  <Words>1540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IKB028 - Labb3</vt:lpstr>
    </vt:vector>
  </TitlesOfParts>
  <Company>Högskolan Dalarna</Company>
  <LinksUpToDate>false</LinksUpToDate>
  <CharactersWithSpaces>10298</CharactersWithSpaces>
  <SharedDoc>false</SharedDoc>
  <HLinks>
    <vt:vector size="6" baseType="variant">
      <vt:variant>
        <vt:i4>5374056</vt:i4>
      </vt:variant>
      <vt:variant>
        <vt:i4>3</vt:i4>
      </vt:variant>
      <vt:variant>
        <vt:i4>0</vt:i4>
      </vt:variant>
      <vt:variant>
        <vt:i4>5</vt:i4>
      </vt:variant>
      <vt:variant>
        <vt:lpwstr>mailto:pdo@du.se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IKB028 - Labb3</dc:title>
  <dc:subject>Informatik</dc:subject>
  <dc:creator>Pär Douhan</dc:creator>
  <cp:lastModifiedBy>Philip Sinnott</cp:lastModifiedBy>
  <cp:revision>7</cp:revision>
  <cp:lastPrinted>2004-09-21T16:41:00Z</cp:lastPrinted>
  <dcterms:created xsi:type="dcterms:W3CDTF">2018-04-26T12:49:00Z</dcterms:created>
  <dcterms:modified xsi:type="dcterms:W3CDTF">2021-04-14T05:10:00Z</dcterms:modified>
</cp:coreProperties>
</file>